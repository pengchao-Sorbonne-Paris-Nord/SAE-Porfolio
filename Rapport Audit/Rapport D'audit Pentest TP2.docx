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D73F" w14:textId="77777777" w:rsidR="00F66CCE" w:rsidRPr="00F81DBD" w:rsidRDefault="00F66CCE" w:rsidP="00F66CCE">
      <w:pPr>
        <w:tabs>
          <w:tab w:val="left" w:pos="540"/>
        </w:tabs>
        <w:jc w:val="both"/>
      </w:pPr>
    </w:p>
    <w:p w14:paraId="0DC46820" w14:textId="77777777" w:rsidR="00F66CCE" w:rsidRPr="00F81DBD" w:rsidRDefault="00F66CCE" w:rsidP="00F66CCE">
      <w:pPr>
        <w:jc w:val="both"/>
      </w:pPr>
    </w:p>
    <w:p w14:paraId="42DB5E1B" w14:textId="267C6FE4" w:rsidR="00F66CCE" w:rsidRPr="00F81DBD" w:rsidRDefault="00F66CCE" w:rsidP="00C231DE">
      <w:pPr>
        <w:pStyle w:val="DocumentDate"/>
      </w:pPr>
    </w:p>
    <w:p w14:paraId="74B5FA69" w14:textId="77777777" w:rsidR="00F66CCE" w:rsidRPr="00F81DBD" w:rsidRDefault="00F66CCE" w:rsidP="00C231DE">
      <w:pPr>
        <w:pStyle w:val="DocumentDate"/>
      </w:pPr>
    </w:p>
    <w:p w14:paraId="04548EBA" w14:textId="77777777" w:rsidR="00F66CCE" w:rsidRPr="00F81DBD" w:rsidRDefault="00F66CCE" w:rsidP="00C231DE">
      <w:pPr>
        <w:pStyle w:val="DocumentDate"/>
      </w:pPr>
    </w:p>
    <w:p w14:paraId="3AF41D5C" w14:textId="77777777" w:rsidR="00F66CCE" w:rsidRPr="00F81DBD" w:rsidRDefault="00F66CCE" w:rsidP="00F66CCE">
      <w:pPr>
        <w:tabs>
          <w:tab w:val="left" w:pos="540"/>
        </w:tabs>
        <w:jc w:val="both"/>
      </w:pPr>
    </w:p>
    <w:p w14:paraId="42171735" w14:textId="77777777" w:rsidR="00F66CCE" w:rsidRPr="00F81DBD" w:rsidRDefault="00F66CCE" w:rsidP="00F66CCE">
      <w:pPr>
        <w:tabs>
          <w:tab w:val="left" w:pos="540"/>
        </w:tabs>
        <w:jc w:val="both"/>
      </w:pPr>
    </w:p>
    <w:p w14:paraId="0AE21C5B" w14:textId="77777777" w:rsidR="00D07966" w:rsidRPr="00C231DE" w:rsidRDefault="00D07966" w:rsidP="00C231DE">
      <w:pPr>
        <w:pStyle w:val="DocumentDate"/>
      </w:pPr>
      <w:r w:rsidRPr="00C231DE">
        <w:t>Audit de sécurité</w:t>
      </w:r>
      <w:r w:rsidRPr="00C231DE">
        <w:br/>
      </w:r>
    </w:p>
    <w:p w14:paraId="1F668935" w14:textId="77777777" w:rsidR="00D07966" w:rsidRDefault="00D07966" w:rsidP="00C231DE">
      <w:pPr>
        <w:pStyle w:val="DocumentDate"/>
      </w:pPr>
    </w:p>
    <w:p w14:paraId="3BAA67EF" w14:textId="7D292AFD" w:rsidR="00D07966" w:rsidRPr="00894246" w:rsidRDefault="00C1040B" w:rsidP="00C231DE">
      <w:pPr>
        <w:pStyle w:val="DocumentDate"/>
      </w:pPr>
      <w:r w:rsidRPr="00894246">
        <w:t xml:space="preserve">Test d’intrusion SQL </w:t>
      </w:r>
      <w:r w:rsidR="00894246" w:rsidRPr="00894246">
        <w:t>et</w:t>
      </w:r>
      <w:r w:rsidR="00894246">
        <w:t xml:space="preserve"> XSS</w:t>
      </w:r>
    </w:p>
    <w:p w14:paraId="1361FFB6" w14:textId="04D201BB" w:rsidR="00D07966" w:rsidRPr="00894246" w:rsidRDefault="00D07966" w:rsidP="00C231DE">
      <w:pPr>
        <w:pStyle w:val="DocumentDate"/>
      </w:pPr>
      <w:r w:rsidRPr="00894246">
        <w:t xml:space="preserve">Version auditée : </w:t>
      </w:r>
    </w:p>
    <w:p w14:paraId="319BB253" w14:textId="77777777" w:rsidR="00D07966" w:rsidRPr="00894246" w:rsidRDefault="00D07966" w:rsidP="00D07966">
      <w:pPr>
        <w:pStyle w:val="DocumentTitle"/>
        <w:rPr>
          <w:b w:val="0"/>
          <w:sz w:val="32"/>
          <w:szCs w:val="32"/>
          <w:lang w:val="fr-FR"/>
        </w:rPr>
      </w:pPr>
    </w:p>
    <w:p w14:paraId="3D14DF63" w14:textId="77777777" w:rsidR="00D07966" w:rsidRPr="00894246" w:rsidRDefault="00D07966" w:rsidP="00D07966">
      <w:pPr>
        <w:pStyle w:val="DocumentTitle"/>
        <w:rPr>
          <w:b w:val="0"/>
          <w:sz w:val="32"/>
          <w:szCs w:val="32"/>
          <w:lang w:val="fr-FR"/>
        </w:rPr>
      </w:pPr>
    </w:p>
    <w:p w14:paraId="64CAAC82" w14:textId="77777777" w:rsidR="00D07966" w:rsidRPr="00E84879" w:rsidRDefault="00D07966" w:rsidP="00D07966">
      <w:pPr>
        <w:pStyle w:val="DocumentTitle"/>
        <w:rPr>
          <w:b w:val="0"/>
          <w:caps w:val="0"/>
          <w:spacing w:val="0"/>
          <w:sz w:val="32"/>
          <w:szCs w:val="32"/>
          <w:lang w:val="fr-FR"/>
        </w:rPr>
      </w:pPr>
      <w:r w:rsidRPr="00E84879">
        <w:rPr>
          <w:b w:val="0"/>
          <w:caps w:val="0"/>
          <w:spacing w:val="0"/>
          <w:sz w:val="32"/>
          <w:szCs w:val="32"/>
          <w:lang w:val="fr-FR"/>
        </w:rPr>
        <w:t xml:space="preserve">Rapport d’audit </w:t>
      </w:r>
      <w:r w:rsidR="00307634">
        <w:rPr>
          <w:b w:val="0"/>
          <w:caps w:val="0"/>
          <w:spacing w:val="0"/>
          <w:sz w:val="32"/>
          <w:szCs w:val="32"/>
          <w:lang w:val="fr-FR"/>
        </w:rPr>
        <w:t>technique</w:t>
      </w:r>
    </w:p>
    <w:p w14:paraId="4E48E55F" w14:textId="0BE2EF02" w:rsidR="00D07966" w:rsidRPr="00217B15" w:rsidRDefault="006603C8" w:rsidP="00D07966">
      <w:pPr>
        <w:pStyle w:val="DocumentTitle"/>
        <w:rPr>
          <w:b w:val="0"/>
          <w:caps w:val="0"/>
          <w:spacing w:val="0"/>
          <w:sz w:val="32"/>
          <w:szCs w:val="32"/>
          <w:lang w:val="fr-BE"/>
        </w:rPr>
      </w:pPr>
      <w:r w:rsidRPr="00C1040B">
        <w:rPr>
          <w:b w:val="0"/>
          <w:caps w:val="0"/>
          <w:spacing w:val="0"/>
          <w:sz w:val="32"/>
          <w:szCs w:val="32"/>
          <w:highlight w:val="yellow"/>
          <w:lang w:val="fr-BE"/>
        </w:rPr>
        <w:t>2</w:t>
      </w:r>
      <w:r w:rsidR="00C1040B" w:rsidRPr="00C1040B">
        <w:rPr>
          <w:b w:val="0"/>
          <w:caps w:val="0"/>
          <w:spacing w:val="0"/>
          <w:sz w:val="32"/>
          <w:szCs w:val="32"/>
          <w:highlight w:val="yellow"/>
          <w:lang w:val="fr-BE"/>
        </w:rPr>
        <w:t>6</w:t>
      </w:r>
      <w:r w:rsidRPr="00C1040B">
        <w:rPr>
          <w:b w:val="0"/>
          <w:caps w:val="0"/>
          <w:spacing w:val="0"/>
          <w:sz w:val="32"/>
          <w:szCs w:val="32"/>
          <w:highlight w:val="yellow"/>
          <w:lang w:val="fr-BE"/>
        </w:rPr>
        <w:t>/0</w:t>
      </w:r>
      <w:r w:rsidR="00C1040B" w:rsidRPr="00C1040B">
        <w:rPr>
          <w:b w:val="0"/>
          <w:caps w:val="0"/>
          <w:spacing w:val="0"/>
          <w:sz w:val="32"/>
          <w:szCs w:val="32"/>
          <w:highlight w:val="yellow"/>
          <w:lang w:val="fr-BE"/>
        </w:rPr>
        <w:t>1</w:t>
      </w:r>
      <w:r w:rsidRPr="00C1040B">
        <w:rPr>
          <w:b w:val="0"/>
          <w:caps w:val="0"/>
          <w:spacing w:val="0"/>
          <w:sz w:val="32"/>
          <w:szCs w:val="32"/>
          <w:highlight w:val="yellow"/>
          <w:lang w:val="fr-BE"/>
        </w:rPr>
        <w:t>/20</w:t>
      </w:r>
      <w:r w:rsidR="00C1040B" w:rsidRPr="00C1040B">
        <w:rPr>
          <w:b w:val="0"/>
          <w:caps w:val="0"/>
          <w:spacing w:val="0"/>
          <w:sz w:val="32"/>
          <w:szCs w:val="32"/>
          <w:highlight w:val="yellow"/>
          <w:lang w:val="fr-BE"/>
        </w:rPr>
        <w:t>24</w:t>
      </w:r>
    </w:p>
    <w:p w14:paraId="5D9447CD" w14:textId="53E46108" w:rsidR="006603C8" w:rsidRPr="00217B15" w:rsidRDefault="00217B15" w:rsidP="006603C8">
      <w:pPr>
        <w:pStyle w:val="DocumentTitle"/>
        <w:rPr>
          <w:b w:val="0"/>
          <w:caps w:val="0"/>
          <w:spacing w:val="0"/>
          <w:sz w:val="32"/>
          <w:szCs w:val="32"/>
          <w:lang w:val="fr-BE"/>
        </w:rPr>
      </w:pPr>
      <w:r w:rsidRPr="00217B15">
        <w:rPr>
          <w:b w:val="0"/>
          <w:caps w:val="0"/>
          <w:spacing w:val="0"/>
          <w:sz w:val="32"/>
          <w:szCs w:val="32"/>
          <w:lang w:val="fr-BE"/>
        </w:rPr>
        <w:t>A</w:t>
      </w:r>
      <w:r w:rsidR="006603C8" w:rsidRPr="00217B15">
        <w:rPr>
          <w:b w:val="0"/>
          <w:caps w:val="0"/>
          <w:spacing w:val="0"/>
          <w:sz w:val="32"/>
          <w:szCs w:val="32"/>
          <w:lang w:val="fr-BE"/>
        </w:rPr>
        <w:t>uditeurs</w:t>
      </w:r>
      <w:r>
        <w:rPr>
          <w:b w:val="0"/>
          <w:caps w:val="0"/>
          <w:spacing w:val="0"/>
          <w:sz w:val="32"/>
          <w:szCs w:val="32"/>
          <w:lang w:val="fr-BE"/>
        </w:rPr>
        <w:t> :</w:t>
      </w:r>
      <w:r w:rsidR="006603C8" w:rsidRPr="00217B15">
        <w:rPr>
          <w:b w:val="0"/>
          <w:caps w:val="0"/>
          <w:spacing w:val="0"/>
          <w:sz w:val="32"/>
          <w:szCs w:val="32"/>
          <w:lang w:val="fr-BE"/>
        </w:rPr>
        <w:t xml:space="preserve"> </w:t>
      </w:r>
    </w:p>
    <w:p w14:paraId="1CC8D194" w14:textId="3D0DF4BE" w:rsidR="006603C8" w:rsidRPr="00217B15" w:rsidRDefault="00C1040B" w:rsidP="006603C8">
      <w:pPr>
        <w:pStyle w:val="DocumentTitle"/>
        <w:rPr>
          <w:b w:val="0"/>
          <w:caps w:val="0"/>
          <w:spacing w:val="0"/>
          <w:sz w:val="32"/>
          <w:szCs w:val="32"/>
          <w:lang w:val="fr-BE"/>
        </w:rPr>
      </w:pPr>
      <w:r>
        <w:rPr>
          <w:b w:val="0"/>
          <w:caps w:val="0"/>
          <w:spacing w:val="0"/>
          <w:sz w:val="32"/>
          <w:szCs w:val="32"/>
          <w:lang w:val="fr-BE"/>
        </w:rPr>
        <w:t>WANG PENGCHAO</w:t>
      </w:r>
    </w:p>
    <w:p w14:paraId="5F1CD163" w14:textId="77777777" w:rsidR="00F66CCE" w:rsidRPr="00217B15" w:rsidRDefault="00F66CCE" w:rsidP="006603C8">
      <w:pPr>
        <w:pStyle w:val="DocumentTitle"/>
        <w:jc w:val="left"/>
        <w:rPr>
          <w:b w:val="0"/>
          <w:caps w:val="0"/>
          <w:spacing w:val="0"/>
          <w:sz w:val="32"/>
          <w:szCs w:val="32"/>
          <w:lang w:val="fr-BE"/>
        </w:rPr>
      </w:pPr>
    </w:p>
    <w:p w14:paraId="6F99ACC3" w14:textId="77777777" w:rsidR="00307634" w:rsidRPr="00217B15" w:rsidRDefault="00307634" w:rsidP="00F66CCE">
      <w:pPr>
        <w:pStyle w:val="DocumentTitle"/>
        <w:rPr>
          <w:b w:val="0"/>
          <w:caps w:val="0"/>
          <w:spacing w:val="0"/>
          <w:sz w:val="32"/>
          <w:szCs w:val="32"/>
          <w:lang w:val="fr-BE"/>
        </w:rPr>
      </w:pPr>
    </w:p>
    <w:p w14:paraId="7585A0F5" w14:textId="77777777" w:rsidR="00307634" w:rsidRPr="00217B15" w:rsidRDefault="00307634" w:rsidP="00307634">
      <w:pPr>
        <w:jc w:val="both"/>
        <w:rPr>
          <w:szCs w:val="22"/>
          <w:lang w:val="fr-BE"/>
        </w:rPr>
      </w:pPr>
    </w:p>
    <w:p w14:paraId="227CDB68" w14:textId="77777777" w:rsidR="00307634" w:rsidRPr="00307634" w:rsidRDefault="00307634" w:rsidP="00307634">
      <w:pPr>
        <w:shd w:val="clear" w:color="auto" w:fill="F2F2F2"/>
        <w:jc w:val="center"/>
        <w:rPr>
          <w:sz w:val="40"/>
          <w:szCs w:val="32"/>
        </w:rPr>
      </w:pPr>
      <w:r w:rsidRPr="00307634">
        <w:rPr>
          <w:sz w:val="40"/>
          <w:szCs w:val="32"/>
        </w:rPr>
        <w:t xml:space="preserve">Ce document est </w:t>
      </w:r>
      <w:r w:rsidRPr="00C231DE">
        <w:rPr>
          <w:b/>
          <w:bCs/>
          <w:color w:val="FF003B"/>
          <w:sz w:val="40"/>
          <w:szCs w:val="32"/>
        </w:rPr>
        <w:t>confidentiel</w:t>
      </w:r>
      <w:r w:rsidRPr="00307634">
        <w:rPr>
          <w:sz w:val="40"/>
          <w:szCs w:val="32"/>
        </w:rPr>
        <w:t>.</w:t>
      </w:r>
    </w:p>
    <w:p w14:paraId="2AF9D6C3" w14:textId="77777777" w:rsidR="00307634" w:rsidRPr="00307634" w:rsidRDefault="00307634" w:rsidP="00307634">
      <w:pPr>
        <w:shd w:val="clear" w:color="auto" w:fill="F2F2F2"/>
        <w:jc w:val="center"/>
        <w:rPr>
          <w:sz w:val="40"/>
          <w:szCs w:val="32"/>
        </w:rPr>
      </w:pPr>
    </w:p>
    <w:p w14:paraId="4DB0B03C" w14:textId="77777777" w:rsidR="00307634" w:rsidRPr="00307634" w:rsidRDefault="00307634" w:rsidP="00307634">
      <w:pPr>
        <w:shd w:val="clear" w:color="auto" w:fill="F2F2F2"/>
        <w:jc w:val="center"/>
        <w:rPr>
          <w:sz w:val="40"/>
          <w:szCs w:val="32"/>
        </w:rPr>
      </w:pPr>
      <w:r w:rsidRPr="00307634">
        <w:rPr>
          <w:sz w:val="40"/>
          <w:szCs w:val="32"/>
        </w:rPr>
        <w:t>Tous les destinataires sont tenus d’en garantir la confidentialité en en limitant la diffusion aux personnes ayant besoin d’y avoir accès.</w:t>
      </w:r>
    </w:p>
    <w:p w14:paraId="0E65CCE2" w14:textId="77777777" w:rsidR="00307634" w:rsidRPr="00307634" w:rsidRDefault="00307634" w:rsidP="00307634">
      <w:pPr>
        <w:shd w:val="clear" w:color="auto" w:fill="F2F2F2"/>
        <w:jc w:val="center"/>
        <w:rPr>
          <w:sz w:val="40"/>
          <w:szCs w:val="32"/>
        </w:rPr>
      </w:pPr>
    </w:p>
    <w:p w14:paraId="7271C0D5" w14:textId="4AD35799" w:rsidR="00307634" w:rsidRPr="00307634" w:rsidRDefault="00307634" w:rsidP="00307634">
      <w:pPr>
        <w:shd w:val="clear" w:color="auto" w:fill="F2F2F2"/>
        <w:jc w:val="center"/>
        <w:rPr>
          <w:sz w:val="40"/>
          <w:szCs w:val="32"/>
        </w:rPr>
      </w:pPr>
      <w:r w:rsidRPr="00307634">
        <w:rPr>
          <w:sz w:val="40"/>
          <w:szCs w:val="32"/>
        </w:rPr>
        <w:t xml:space="preserve">Les destinataires de ce document doivent garantir que son transfert et son stockage utilisent les outils de chiffrement mis à disposition par </w:t>
      </w:r>
      <w:r w:rsidR="000541E0">
        <w:rPr>
          <w:sz w:val="40"/>
          <w:szCs w:val="32"/>
        </w:rPr>
        <w:t xml:space="preserve">Positive </w:t>
      </w:r>
      <w:proofErr w:type="spellStart"/>
      <w:r w:rsidR="000541E0">
        <w:rPr>
          <w:sz w:val="40"/>
          <w:szCs w:val="32"/>
        </w:rPr>
        <w:t>thinking</w:t>
      </w:r>
      <w:proofErr w:type="spellEnd"/>
      <w:r w:rsidR="000541E0">
        <w:rPr>
          <w:sz w:val="40"/>
          <w:szCs w:val="32"/>
        </w:rPr>
        <w:t xml:space="preserve"> </w:t>
      </w:r>
      <w:proofErr w:type="spellStart"/>
      <w:r w:rsidR="000541E0">
        <w:rPr>
          <w:sz w:val="40"/>
          <w:szCs w:val="32"/>
        </w:rPr>
        <w:t>company</w:t>
      </w:r>
      <w:proofErr w:type="spellEnd"/>
      <w:r w:rsidRPr="00307634">
        <w:rPr>
          <w:sz w:val="40"/>
          <w:szCs w:val="32"/>
        </w:rPr>
        <w:t>.</w:t>
      </w:r>
    </w:p>
    <w:p w14:paraId="10FF9734" w14:textId="77777777" w:rsidR="00307634" w:rsidRDefault="00307634" w:rsidP="00307634">
      <w:pPr>
        <w:jc w:val="both"/>
        <w:rPr>
          <w:szCs w:val="22"/>
        </w:rPr>
      </w:pPr>
    </w:p>
    <w:p w14:paraId="3858680E" w14:textId="50C869C9" w:rsidR="00D10427" w:rsidRDefault="00D10427">
      <w:r>
        <w:br w:type="page"/>
      </w:r>
    </w:p>
    <w:p w14:paraId="338F23B5" w14:textId="77777777" w:rsidR="00F66CCE" w:rsidRPr="00F81DBD" w:rsidRDefault="00F66CCE" w:rsidP="00F66CCE">
      <w:pPr>
        <w:jc w:val="both"/>
      </w:pPr>
    </w:p>
    <w:p w14:paraId="329CA379" w14:textId="77777777" w:rsidR="00F66CCE" w:rsidRPr="00F81DBD" w:rsidRDefault="00F66CCE" w:rsidP="00626721">
      <w:pPr>
        <w:pStyle w:val="Style12ptGrasBlancJustifi"/>
        <w:shd w:val="clear" w:color="auto" w:fill="00B5C6"/>
      </w:pPr>
      <w:r>
        <w:t>Historique du document</w:t>
      </w:r>
    </w:p>
    <w:p w14:paraId="3E383040" w14:textId="77777777" w:rsidR="00F66CCE" w:rsidRPr="00F81DBD" w:rsidRDefault="00F66CCE" w:rsidP="00F66CCE">
      <w:pPr>
        <w:jc w:val="both"/>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328"/>
        <w:gridCol w:w="2495"/>
        <w:gridCol w:w="2495"/>
        <w:gridCol w:w="4132"/>
      </w:tblGrid>
      <w:tr w:rsidR="00D07966" w:rsidRPr="00F81DBD" w14:paraId="71C3E91E" w14:textId="77777777" w:rsidTr="008F0B4F">
        <w:trPr>
          <w:trHeight w:val="297"/>
          <w:jc w:val="center"/>
        </w:trPr>
        <w:tc>
          <w:tcPr>
            <w:tcW w:w="635" w:type="pct"/>
            <w:tcBorders>
              <w:bottom w:val="single" w:sz="8" w:space="0" w:color="auto"/>
            </w:tcBorders>
            <w:shd w:val="clear" w:color="auto" w:fill="595959"/>
            <w:vAlign w:val="center"/>
          </w:tcPr>
          <w:p w14:paraId="0C9FD22F" w14:textId="77777777" w:rsidR="00D07966" w:rsidRPr="00F81DBD" w:rsidRDefault="00D07966" w:rsidP="008F0B4F">
            <w:pPr>
              <w:pStyle w:val="Dfinition"/>
              <w:spacing w:before="0" w:after="0"/>
              <w:jc w:val="center"/>
              <w:rPr>
                <w:rFonts w:ascii="Arial" w:hAnsi="Arial" w:cs="Arial"/>
                <w:color w:val="FFFFFF"/>
                <w:sz w:val="20"/>
              </w:rPr>
            </w:pPr>
            <w:r w:rsidRPr="00F81DBD">
              <w:rPr>
                <w:rFonts w:ascii="Arial" w:hAnsi="Arial" w:cs="Arial"/>
                <w:color w:val="FFFFFF"/>
                <w:sz w:val="20"/>
              </w:rPr>
              <w:t>Version</w:t>
            </w:r>
          </w:p>
        </w:tc>
        <w:tc>
          <w:tcPr>
            <w:tcW w:w="1194" w:type="pct"/>
            <w:tcBorders>
              <w:bottom w:val="single" w:sz="8" w:space="0" w:color="auto"/>
            </w:tcBorders>
            <w:shd w:val="clear" w:color="auto" w:fill="595959"/>
            <w:vAlign w:val="center"/>
          </w:tcPr>
          <w:p w14:paraId="6A4EFAC3" w14:textId="77777777" w:rsidR="00D07966" w:rsidRPr="00F81DBD" w:rsidRDefault="00D07966" w:rsidP="008F0B4F">
            <w:pPr>
              <w:pStyle w:val="Dfinition"/>
              <w:spacing w:before="0" w:after="0"/>
              <w:jc w:val="center"/>
              <w:rPr>
                <w:rFonts w:ascii="Arial" w:hAnsi="Arial" w:cs="Arial"/>
                <w:color w:val="FFFFFF"/>
                <w:sz w:val="20"/>
              </w:rPr>
            </w:pPr>
            <w:r>
              <w:rPr>
                <w:rFonts w:ascii="Arial" w:hAnsi="Arial" w:cs="Arial"/>
                <w:color w:val="FFFFFF"/>
                <w:sz w:val="20"/>
              </w:rPr>
              <w:t>Auteur</w:t>
            </w:r>
          </w:p>
        </w:tc>
        <w:tc>
          <w:tcPr>
            <w:tcW w:w="1194" w:type="pct"/>
            <w:tcBorders>
              <w:bottom w:val="single" w:sz="8" w:space="0" w:color="auto"/>
            </w:tcBorders>
            <w:shd w:val="clear" w:color="auto" w:fill="595959"/>
            <w:vAlign w:val="center"/>
          </w:tcPr>
          <w:p w14:paraId="72F6F2B0" w14:textId="77777777" w:rsidR="00D07966" w:rsidRPr="00F81DBD" w:rsidRDefault="00D07966" w:rsidP="008F0B4F">
            <w:pPr>
              <w:pStyle w:val="Dfinition"/>
              <w:spacing w:before="0" w:after="0"/>
              <w:jc w:val="center"/>
              <w:rPr>
                <w:rFonts w:ascii="Arial" w:hAnsi="Arial" w:cs="Arial"/>
                <w:color w:val="FFFFFF"/>
                <w:sz w:val="20"/>
              </w:rPr>
            </w:pPr>
            <w:r w:rsidRPr="00F81DBD">
              <w:rPr>
                <w:rFonts w:ascii="Arial" w:hAnsi="Arial" w:cs="Arial"/>
                <w:color w:val="FFFFFF"/>
                <w:sz w:val="20"/>
              </w:rPr>
              <w:t>Date</w:t>
            </w:r>
          </w:p>
        </w:tc>
        <w:tc>
          <w:tcPr>
            <w:tcW w:w="1977" w:type="pct"/>
            <w:tcBorders>
              <w:bottom w:val="single" w:sz="8" w:space="0" w:color="auto"/>
            </w:tcBorders>
            <w:shd w:val="clear" w:color="auto" w:fill="595959"/>
            <w:vAlign w:val="center"/>
          </w:tcPr>
          <w:p w14:paraId="06C940B4" w14:textId="77777777" w:rsidR="00D07966" w:rsidRPr="00F81DBD" w:rsidRDefault="00D07966" w:rsidP="008F0B4F">
            <w:pPr>
              <w:pStyle w:val="Dfinition"/>
              <w:spacing w:before="0" w:after="0"/>
              <w:jc w:val="center"/>
              <w:rPr>
                <w:rFonts w:ascii="Arial" w:hAnsi="Arial" w:cs="Arial"/>
                <w:color w:val="FFFFFF"/>
                <w:sz w:val="20"/>
              </w:rPr>
            </w:pPr>
            <w:r>
              <w:rPr>
                <w:rFonts w:ascii="Arial" w:hAnsi="Arial" w:cs="Arial"/>
                <w:color w:val="FFFFFF"/>
                <w:sz w:val="20"/>
              </w:rPr>
              <w:t>Commentaire</w:t>
            </w:r>
          </w:p>
        </w:tc>
      </w:tr>
      <w:tr w:rsidR="00D07966" w:rsidRPr="00F81DBD" w14:paraId="790B5775" w14:textId="77777777" w:rsidTr="008F0B4F">
        <w:trPr>
          <w:cantSplit/>
          <w:trHeight w:val="284"/>
          <w:jc w:val="center"/>
        </w:trPr>
        <w:tc>
          <w:tcPr>
            <w:tcW w:w="635" w:type="pct"/>
            <w:tcBorders>
              <w:top w:val="single" w:sz="8" w:space="0" w:color="auto"/>
              <w:left w:val="single" w:sz="6" w:space="0" w:color="auto"/>
              <w:bottom w:val="dotted" w:sz="2" w:space="0" w:color="999999"/>
              <w:right w:val="single" w:sz="6" w:space="0" w:color="auto"/>
            </w:tcBorders>
            <w:vAlign w:val="center"/>
          </w:tcPr>
          <w:p w14:paraId="03D318CA" w14:textId="77777777" w:rsidR="00D07966" w:rsidRPr="00311988" w:rsidRDefault="00D07966" w:rsidP="008F0B4F">
            <w:pPr>
              <w:pStyle w:val="Dfinition"/>
              <w:spacing w:before="0" w:after="0"/>
              <w:jc w:val="center"/>
              <w:rPr>
                <w:rFonts w:ascii="Arial" w:hAnsi="Arial" w:cs="Arial"/>
                <w:b w:val="0"/>
                <w:sz w:val="18"/>
                <w:szCs w:val="18"/>
              </w:rPr>
            </w:pPr>
            <w:r w:rsidRPr="00311988">
              <w:rPr>
                <w:rFonts w:ascii="Arial" w:hAnsi="Arial" w:cs="Arial"/>
                <w:b w:val="0"/>
                <w:sz w:val="18"/>
                <w:szCs w:val="18"/>
              </w:rPr>
              <w:t>1</w:t>
            </w:r>
          </w:p>
        </w:tc>
        <w:tc>
          <w:tcPr>
            <w:tcW w:w="1194" w:type="pct"/>
            <w:tcBorders>
              <w:top w:val="single" w:sz="8" w:space="0" w:color="auto"/>
              <w:left w:val="single" w:sz="6" w:space="0" w:color="auto"/>
              <w:bottom w:val="dotted" w:sz="2" w:space="0" w:color="999999"/>
              <w:right w:val="single" w:sz="6" w:space="0" w:color="auto"/>
            </w:tcBorders>
            <w:vAlign w:val="center"/>
          </w:tcPr>
          <w:p w14:paraId="64EBF17D" w14:textId="5EE9CB6E" w:rsidR="00D07966" w:rsidRPr="006603C8" w:rsidRDefault="00C1040B" w:rsidP="006603C8">
            <w:pPr>
              <w:pStyle w:val="Dfinition"/>
              <w:spacing w:before="0" w:after="0"/>
              <w:jc w:val="center"/>
              <w:rPr>
                <w:rFonts w:ascii="Arial" w:hAnsi="Arial" w:cs="Arial"/>
                <w:b w:val="0"/>
                <w:sz w:val="18"/>
                <w:szCs w:val="18"/>
                <w:lang w:val="en-US"/>
              </w:rPr>
            </w:pPr>
            <w:r>
              <w:rPr>
                <w:rFonts w:ascii="Arial" w:hAnsi="Arial" w:cs="Arial"/>
                <w:b w:val="0"/>
                <w:sz w:val="18"/>
                <w:szCs w:val="18"/>
                <w:lang w:val="en-US"/>
              </w:rPr>
              <w:t>WANG PENGCHAO</w:t>
            </w:r>
          </w:p>
        </w:tc>
        <w:tc>
          <w:tcPr>
            <w:tcW w:w="1194" w:type="pct"/>
            <w:tcBorders>
              <w:top w:val="single" w:sz="8" w:space="0" w:color="auto"/>
              <w:left w:val="single" w:sz="6" w:space="0" w:color="auto"/>
              <w:bottom w:val="dotted" w:sz="2" w:space="0" w:color="999999"/>
              <w:right w:val="single" w:sz="6" w:space="0" w:color="auto"/>
            </w:tcBorders>
            <w:vAlign w:val="center"/>
          </w:tcPr>
          <w:p w14:paraId="4A9C3535" w14:textId="593E1341" w:rsidR="00D07966" w:rsidRPr="00311988" w:rsidRDefault="006603C8" w:rsidP="008F0B4F">
            <w:pPr>
              <w:pStyle w:val="Dfinition"/>
              <w:tabs>
                <w:tab w:val="clear" w:pos="284"/>
              </w:tabs>
              <w:spacing w:before="0" w:after="0"/>
              <w:jc w:val="center"/>
              <w:rPr>
                <w:rFonts w:ascii="Arial" w:hAnsi="Arial" w:cs="Arial"/>
                <w:b w:val="0"/>
                <w:sz w:val="18"/>
                <w:szCs w:val="18"/>
              </w:rPr>
            </w:pPr>
            <w:r>
              <w:rPr>
                <w:rFonts w:ascii="Arial" w:hAnsi="Arial" w:cs="Arial"/>
                <w:b w:val="0"/>
                <w:sz w:val="18"/>
                <w:szCs w:val="18"/>
              </w:rPr>
              <w:t>2</w:t>
            </w:r>
            <w:r w:rsidR="00C1040B">
              <w:rPr>
                <w:rFonts w:ascii="Arial" w:hAnsi="Arial" w:cs="Arial"/>
                <w:b w:val="0"/>
                <w:sz w:val="18"/>
                <w:szCs w:val="18"/>
              </w:rPr>
              <w:t>6</w:t>
            </w:r>
            <w:r>
              <w:rPr>
                <w:rFonts w:ascii="Arial" w:hAnsi="Arial" w:cs="Arial"/>
                <w:b w:val="0"/>
                <w:sz w:val="18"/>
                <w:szCs w:val="18"/>
              </w:rPr>
              <w:t>/0</w:t>
            </w:r>
            <w:r w:rsidR="00C1040B">
              <w:rPr>
                <w:rFonts w:ascii="Arial" w:hAnsi="Arial" w:cs="Arial"/>
                <w:b w:val="0"/>
                <w:sz w:val="18"/>
                <w:szCs w:val="18"/>
              </w:rPr>
              <w:t>1</w:t>
            </w:r>
            <w:r>
              <w:rPr>
                <w:rFonts w:ascii="Arial" w:hAnsi="Arial" w:cs="Arial"/>
                <w:b w:val="0"/>
                <w:sz w:val="18"/>
                <w:szCs w:val="18"/>
              </w:rPr>
              <w:t>/20</w:t>
            </w:r>
            <w:r w:rsidR="00C1040B">
              <w:rPr>
                <w:rFonts w:ascii="Arial" w:hAnsi="Arial" w:cs="Arial"/>
                <w:b w:val="0"/>
                <w:sz w:val="18"/>
                <w:szCs w:val="18"/>
              </w:rPr>
              <w:t>24</w:t>
            </w:r>
          </w:p>
        </w:tc>
        <w:tc>
          <w:tcPr>
            <w:tcW w:w="1977" w:type="pct"/>
            <w:tcBorders>
              <w:top w:val="single" w:sz="8" w:space="0" w:color="auto"/>
              <w:left w:val="single" w:sz="6" w:space="0" w:color="auto"/>
              <w:bottom w:val="dotted" w:sz="2" w:space="0" w:color="999999"/>
              <w:right w:val="single" w:sz="6" w:space="0" w:color="auto"/>
            </w:tcBorders>
            <w:vAlign w:val="center"/>
          </w:tcPr>
          <w:p w14:paraId="65B20233" w14:textId="77777777" w:rsidR="00D07966" w:rsidRPr="00311988" w:rsidRDefault="00D07966" w:rsidP="008F0B4F">
            <w:pPr>
              <w:pStyle w:val="Dfinition"/>
              <w:spacing w:before="0" w:after="0"/>
              <w:jc w:val="center"/>
              <w:rPr>
                <w:rFonts w:ascii="Arial" w:hAnsi="Arial" w:cs="Arial"/>
                <w:b w:val="0"/>
                <w:noProof/>
                <w:sz w:val="18"/>
                <w:szCs w:val="18"/>
              </w:rPr>
            </w:pPr>
            <w:r w:rsidRPr="00311988">
              <w:rPr>
                <w:rFonts w:ascii="Arial" w:hAnsi="Arial" w:cs="Arial"/>
                <w:b w:val="0"/>
                <w:noProof/>
                <w:sz w:val="18"/>
                <w:szCs w:val="18"/>
              </w:rPr>
              <w:t>Document intermédiaire</w:t>
            </w:r>
          </w:p>
        </w:tc>
      </w:tr>
      <w:tr w:rsidR="00D07966" w:rsidRPr="00F81DBD" w14:paraId="391AF268" w14:textId="77777777" w:rsidTr="008F0B4F">
        <w:trPr>
          <w:cantSplit/>
          <w:trHeight w:val="284"/>
          <w:jc w:val="center"/>
        </w:trPr>
        <w:tc>
          <w:tcPr>
            <w:tcW w:w="635" w:type="pct"/>
            <w:tcBorders>
              <w:top w:val="dotted" w:sz="2" w:space="0" w:color="999999"/>
              <w:left w:val="single" w:sz="6" w:space="0" w:color="auto"/>
              <w:bottom w:val="dotted" w:sz="2" w:space="0" w:color="999999"/>
              <w:right w:val="single" w:sz="6" w:space="0" w:color="auto"/>
            </w:tcBorders>
            <w:vAlign w:val="center"/>
          </w:tcPr>
          <w:p w14:paraId="43272A26" w14:textId="77777777" w:rsidR="00D07966" w:rsidRPr="00311988" w:rsidRDefault="00D07966" w:rsidP="008F0B4F">
            <w:pPr>
              <w:pStyle w:val="Dfinition"/>
              <w:spacing w:before="0" w:after="0"/>
              <w:jc w:val="center"/>
              <w:rPr>
                <w:rFonts w:ascii="Arial" w:hAnsi="Arial" w:cs="Arial"/>
                <w:b w:val="0"/>
                <w:sz w:val="18"/>
                <w:szCs w:val="18"/>
              </w:rPr>
            </w:pPr>
          </w:p>
        </w:tc>
        <w:tc>
          <w:tcPr>
            <w:tcW w:w="1194" w:type="pct"/>
            <w:tcBorders>
              <w:top w:val="dotted" w:sz="2" w:space="0" w:color="999999"/>
              <w:left w:val="single" w:sz="6" w:space="0" w:color="auto"/>
              <w:bottom w:val="dotted" w:sz="2" w:space="0" w:color="999999"/>
              <w:right w:val="single" w:sz="6" w:space="0" w:color="auto"/>
            </w:tcBorders>
            <w:vAlign w:val="center"/>
          </w:tcPr>
          <w:p w14:paraId="5088DD61" w14:textId="77777777" w:rsidR="00D07966" w:rsidRPr="00311988" w:rsidRDefault="00D07966" w:rsidP="008F0B4F">
            <w:pPr>
              <w:pStyle w:val="Dfinition"/>
              <w:spacing w:before="0" w:after="0"/>
              <w:jc w:val="center"/>
              <w:rPr>
                <w:rFonts w:ascii="Arial" w:hAnsi="Arial" w:cs="Arial"/>
                <w:b w:val="0"/>
                <w:sz w:val="18"/>
                <w:szCs w:val="18"/>
              </w:rPr>
            </w:pPr>
          </w:p>
        </w:tc>
        <w:tc>
          <w:tcPr>
            <w:tcW w:w="1194" w:type="pct"/>
            <w:tcBorders>
              <w:top w:val="dotted" w:sz="2" w:space="0" w:color="999999"/>
              <w:left w:val="single" w:sz="6" w:space="0" w:color="auto"/>
              <w:bottom w:val="dotted" w:sz="2" w:space="0" w:color="999999"/>
              <w:right w:val="single" w:sz="6" w:space="0" w:color="auto"/>
            </w:tcBorders>
            <w:vAlign w:val="center"/>
          </w:tcPr>
          <w:p w14:paraId="2DA1A975" w14:textId="77777777" w:rsidR="00D07966" w:rsidRPr="00311988" w:rsidRDefault="00D07966" w:rsidP="008F0B4F">
            <w:pPr>
              <w:pStyle w:val="Dfinition"/>
              <w:tabs>
                <w:tab w:val="clear" w:pos="284"/>
              </w:tabs>
              <w:spacing w:before="0" w:after="0"/>
              <w:jc w:val="center"/>
              <w:rPr>
                <w:rFonts w:ascii="Arial" w:hAnsi="Arial" w:cs="Arial"/>
                <w:b w:val="0"/>
                <w:sz w:val="18"/>
                <w:szCs w:val="18"/>
              </w:rPr>
            </w:pPr>
          </w:p>
        </w:tc>
        <w:tc>
          <w:tcPr>
            <w:tcW w:w="1977" w:type="pct"/>
            <w:tcBorders>
              <w:top w:val="dotted" w:sz="2" w:space="0" w:color="999999"/>
              <w:left w:val="single" w:sz="6" w:space="0" w:color="auto"/>
              <w:bottom w:val="dotted" w:sz="2" w:space="0" w:color="999999"/>
              <w:right w:val="single" w:sz="6" w:space="0" w:color="auto"/>
            </w:tcBorders>
            <w:vAlign w:val="center"/>
          </w:tcPr>
          <w:p w14:paraId="2DEEB177" w14:textId="77777777" w:rsidR="00D07966" w:rsidRPr="00311988" w:rsidRDefault="00D07966" w:rsidP="008F0B4F">
            <w:pPr>
              <w:pStyle w:val="Dfinition"/>
              <w:spacing w:before="0" w:after="0"/>
              <w:jc w:val="center"/>
              <w:rPr>
                <w:rFonts w:ascii="Arial" w:hAnsi="Arial" w:cs="Arial"/>
                <w:b w:val="0"/>
                <w:sz w:val="18"/>
                <w:szCs w:val="18"/>
              </w:rPr>
            </w:pPr>
          </w:p>
        </w:tc>
      </w:tr>
      <w:tr w:rsidR="00D07966" w:rsidRPr="00F81DBD" w14:paraId="772BB2AE" w14:textId="77777777" w:rsidTr="008F0B4F">
        <w:trPr>
          <w:cantSplit/>
          <w:trHeight w:val="284"/>
          <w:jc w:val="center"/>
        </w:trPr>
        <w:tc>
          <w:tcPr>
            <w:tcW w:w="635" w:type="pct"/>
            <w:tcBorders>
              <w:top w:val="dotted" w:sz="2" w:space="0" w:color="999999"/>
              <w:left w:val="single" w:sz="6" w:space="0" w:color="auto"/>
              <w:bottom w:val="single" w:sz="6" w:space="0" w:color="auto"/>
              <w:right w:val="single" w:sz="6" w:space="0" w:color="auto"/>
            </w:tcBorders>
            <w:vAlign w:val="center"/>
          </w:tcPr>
          <w:p w14:paraId="59D240E5" w14:textId="77777777" w:rsidR="00D07966" w:rsidRPr="00311988" w:rsidRDefault="00D07966" w:rsidP="008F0B4F">
            <w:pPr>
              <w:pStyle w:val="Dfinition"/>
              <w:spacing w:before="0" w:after="0"/>
              <w:jc w:val="center"/>
              <w:rPr>
                <w:rFonts w:ascii="Arial" w:hAnsi="Arial" w:cs="Arial"/>
                <w:b w:val="0"/>
                <w:sz w:val="18"/>
                <w:szCs w:val="18"/>
              </w:rPr>
            </w:pPr>
          </w:p>
        </w:tc>
        <w:tc>
          <w:tcPr>
            <w:tcW w:w="1194" w:type="pct"/>
            <w:tcBorders>
              <w:top w:val="dotted" w:sz="2" w:space="0" w:color="999999"/>
              <w:left w:val="single" w:sz="6" w:space="0" w:color="auto"/>
              <w:bottom w:val="single" w:sz="6" w:space="0" w:color="auto"/>
              <w:right w:val="single" w:sz="6" w:space="0" w:color="auto"/>
            </w:tcBorders>
            <w:vAlign w:val="center"/>
          </w:tcPr>
          <w:p w14:paraId="7210651C" w14:textId="77777777" w:rsidR="00D07966" w:rsidRPr="00311988" w:rsidRDefault="00D07966" w:rsidP="008F0B4F">
            <w:pPr>
              <w:pStyle w:val="Dfinition"/>
              <w:spacing w:before="0" w:after="0"/>
              <w:jc w:val="center"/>
              <w:rPr>
                <w:rFonts w:ascii="Arial" w:hAnsi="Arial" w:cs="Arial"/>
                <w:b w:val="0"/>
                <w:sz w:val="18"/>
                <w:szCs w:val="18"/>
              </w:rPr>
            </w:pPr>
          </w:p>
        </w:tc>
        <w:tc>
          <w:tcPr>
            <w:tcW w:w="1194" w:type="pct"/>
            <w:tcBorders>
              <w:top w:val="dotted" w:sz="2" w:space="0" w:color="999999"/>
              <w:left w:val="single" w:sz="6" w:space="0" w:color="auto"/>
              <w:bottom w:val="single" w:sz="6" w:space="0" w:color="auto"/>
              <w:right w:val="single" w:sz="6" w:space="0" w:color="auto"/>
            </w:tcBorders>
            <w:vAlign w:val="center"/>
          </w:tcPr>
          <w:p w14:paraId="7A03CDCB" w14:textId="77777777" w:rsidR="00D07966" w:rsidRPr="00311988" w:rsidRDefault="00D07966" w:rsidP="008F0B4F">
            <w:pPr>
              <w:pStyle w:val="Dfinition"/>
              <w:tabs>
                <w:tab w:val="clear" w:pos="284"/>
              </w:tabs>
              <w:spacing w:before="0" w:after="0"/>
              <w:jc w:val="center"/>
              <w:rPr>
                <w:rFonts w:ascii="Arial" w:hAnsi="Arial" w:cs="Arial"/>
                <w:b w:val="0"/>
                <w:sz w:val="18"/>
                <w:szCs w:val="18"/>
              </w:rPr>
            </w:pPr>
          </w:p>
        </w:tc>
        <w:tc>
          <w:tcPr>
            <w:tcW w:w="1977" w:type="pct"/>
            <w:tcBorders>
              <w:top w:val="dotted" w:sz="2" w:space="0" w:color="999999"/>
              <w:left w:val="single" w:sz="6" w:space="0" w:color="auto"/>
              <w:bottom w:val="single" w:sz="6" w:space="0" w:color="auto"/>
              <w:right w:val="single" w:sz="6" w:space="0" w:color="auto"/>
            </w:tcBorders>
            <w:vAlign w:val="center"/>
          </w:tcPr>
          <w:p w14:paraId="7EFAD0DD" w14:textId="77777777" w:rsidR="00D07966" w:rsidRPr="00311988" w:rsidRDefault="00D07966" w:rsidP="008F0B4F">
            <w:pPr>
              <w:pStyle w:val="Dfinition"/>
              <w:spacing w:before="0" w:after="0"/>
              <w:jc w:val="center"/>
              <w:rPr>
                <w:rFonts w:ascii="Arial" w:hAnsi="Arial" w:cs="Arial"/>
                <w:b w:val="0"/>
                <w:sz w:val="18"/>
                <w:szCs w:val="18"/>
              </w:rPr>
            </w:pPr>
          </w:p>
        </w:tc>
      </w:tr>
    </w:tbl>
    <w:p w14:paraId="6272BBEA" w14:textId="77777777" w:rsidR="00F66CCE" w:rsidRDefault="00F66CCE" w:rsidP="00F66CCE">
      <w:pPr>
        <w:jc w:val="both"/>
      </w:pPr>
    </w:p>
    <w:p w14:paraId="669FDFD7" w14:textId="77777777" w:rsidR="00457301" w:rsidRDefault="00457301" w:rsidP="00F66CCE">
      <w:pPr>
        <w:jc w:val="both"/>
      </w:pPr>
    </w:p>
    <w:p w14:paraId="76F29AF5" w14:textId="77777777" w:rsidR="001C7576" w:rsidRDefault="001C7576" w:rsidP="005A504D">
      <w:pPr>
        <w:jc w:val="both"/>
      </w:pPr>
    </w:p>
    <w:p w14:paraId="542FAD2D" w14:textId="77777777" w:rsidR="00B90F80" w:rsidRDefault="00B90F80" w:rsidP="005A504D">
      <w:pPr>
        <w:jc w:val="both"/>
      </w:pPr>
    </w:p>
    <w:p w14:paraId="44138112" w14:textId="77777777" w:rsidR="00B90F80" w:rsidRDefault="00B90F80" w:rsidP="005A504D">
      <w:pPr>
        <w:jc w:val="both"/>
      </w:pPr>
    </w:p>
    <w:p w14:paraId="3B4B74B1" w14:textId="77777777" w:rsidR="00B14829" w:rsidRDefault="00B14829" w:rsidP="005A504D">
      <w:pPr>
        <w:jc w:val="both"/>
      </w:pPr>
    </w:p>
    <w:p w14:paraId="58C88C61" w14:textId="77777777" w:rsidR="00B14829" w:rsidRDefault="00B14829" w:rsidP="005A504D">
      <w:pPr>
        <w:jc w:val="both"/>
      </w:pPr>
    </w:p>
    <w:p w14:paraId="20BE5C87" w14:textId="77777777" w:rsidR="00B14829" w:rsidRDefault="00B14829" w:rsidP="005A504D">
      <w:pPr>
        <w:jc w:val="both"/>
      </w:pPr>
    </w:p>
    <w:p w14:paraId="41F0611D" w14:textId="77777777" w:rsidR="00B14829" w:rsidRDefault="00B14829" w:rsidP="005A504D">
      <w:pPr>
        <w:jc w:val="both"/>
      </w:pPr>
    </w:p>
    <w:p w14:paraId="3DCA669C" w14:textId="77777777" w:rsidR="00B14829" w:rsidRDefault="00B14829" w:rsidP="005A504D">
      <w:pPr>
        <w:jc w:val="both"/>
      </w:pPr>
    </w:p>
    <w:p w14:paraId="18CF36AE" w14:textId="77777777" w:rsidR="00B86C8B" w:rsidRDefault="00B86C8B" w:rsidP="005A504D">
      <w:pPr>
        <w:jc w:val="both"/>
      </w:pPr>
    </w:p>
    <w:p w14:paraId="60717A0A" w14:textId="77777777" w:rsidR="00B86C8B" w:rsidRDefault="00B86C8B" w:rsidP="005A504D">
      <w:pPr>
        <w:jc w:val="both"/>
      </w:pPr>
    </w:p>
    <w:p w14:paraId="7C63C0C0" w14:textId="77777777" w:rsidR="00B86C8B" w:rsidRDefault="00B86C8B" w:rsidP="005A504D">
      <w:pPr>
        <w:jc w:val="both"/>
      </w:pPr>
    </w:p>
    <w:p w14:paraId="19E66DE7" w14:textId="77777777" w:rsidR="00311988" w:rsidRDefault="00311988" w:rsidP="00311988">
      <w:pPr>
        <w:jc w:val="both"/>
      </w:pPr>
    </w:p>
    <w:p w14:paraId="179D0DE1" w14:textId="77777777" w:rsidR="00F40F3E" w:rsidRDefault="00F40F3E">
      <w:pPr>
        <w:rPr>
          <w:b/>
          <w:bCs/>
          <w:color w:val="FFFFFF"/>
          <w:sz w:val="24"/>
        </w:rPr>
      </w:pPr>
      <w:r>
        <w:br w:type="page"/>
      </w:r>
    </w:p>
    <w:p w14:paraId="3EA02E7C" w14:textId="77777777" w:rsidR="003010BD" w:rsidRDefault="003010BD" w:rsidP="003010BD">
      <w:pPr>
        <w:jc w:val="center"/>
      </w:pPr>
    </w:p>
    <w:p w14:paraId="22241514" w14:textId="77777777" w:rsidR="00B14829" w:rsidRPr="00024049" w:rsidRDefault="00B14829" w:rsidP="005A504D"/>
    <w:p w14:paraId="5D49656C" w14:textId="77777777" w:rsidR="00B14829" w:rsidRPr="00CA6EBE" w:rsidRDefault="00B14829" w:rsidP="00A44121">
      <w:pPr>
        <w:pStyle w:val="Style12ptGrasBlancJustifi"/>
        <w:shd w:val="clear" w:color="auto" w:fill="00B5C6"/>
        <w:rPr>
          <w:rFonts w:cs="Arial"/>
          <w:szCs w:val="24"/>
        </w:rPr>
      </w:pPr>
      <w:r w:rsidRPr="00CA6EBE">
        <w:rPr>
          <w:rFonts w:cs="Arial"/>
          <w:szCs w:val="24"/>
        </w:rPr>
        <w:t>Table des matières</w:t>
      </w:r>
    </w:p>
    <w:p w14:paraId="63C4D32C" w14:textId="77777777" w:rsidR="00B14829" w:rsidRPr="001B7E40" w:rsidRDefault="00B14829" w:rsidP="00B14829">
      <w:pPr>
        <w:rPr>
          <w:rFonts w:cs="Arial"/>
          <w:sz w:val="20"/>
        </w:rPr>
      </w:pPr>
    </w:p>
    <w:p w14:paraId="10E63141" w14:textId="251BA853" w:rsidR="00280E32" w:rsidRDefault="00B14829" w:rsidP="00961504">
      <w:pPr>
        <w:pStyle w:val="TM1"/>
        <w:shd w:val="clear" w:color="auto" w:fill="FFFFFF" w:themeFill="background1"/>
        <w:tabs>
          <w:tab w:val="right" w:leader="dot" w:pos="10456"/>
        </w:tabs>
        <w:rPr>
          <w:rFonts w:asciiTheme="minorHAnsi" w:eastAsiaTheme="minorEastAsia" w:hAnsiTheme="minorHAnsi" w:cstheme="minorBidi"/>
          <w:b w:val="0"/>
          <w:bCs w:val="0"/>
          <w:i w:val="0"/>
          <w:iCs w:val="0"/>
          <w:noProof/>
          <w:sz w:val="22"/>
          <w:szCs w:val="22"/>
          <w:lang w:eastAsia="fr-FR"/>
        </w:rPr>
      </w:pPr>
      <w:r w:rsidRPr="001B7E40">
        <w:rPr>
          <w:rFonts w:ascii="Arial" w:hAnsi="Arial" w:cs="Arial"/>
          <w:sz w:val="22"/>
          <w:szCs w:val="22"/>
        </w:rPr>
        <w:fldChar w:fldCharType="begin"/>
      </w:r>
      <w:r w:rsidRPr="001B7E40">
        <w:rPr>
          <w:rFonts w:ascii="Arial" w:hAnsi="Arial" w:cs="Arial"/>
          <w:sz w:val="22"/>
          <w:szCs w:val="22"/>
        </w:rPr>
        <w:instrText xml:space="preserve"> TOC \o "1-2" \h \z \u </w:instrText>
      </w:r>
      <w:r w:rsidRPr="001B7E40">
        <w:rPr>
          <w:rFonts w:ascii="Arial" w:hAnsi="Arial" w:cs="Arial"/>
          <w:sz w:val="22"/>
          <w:szCs w:val="22"/>
        </w:rPr>
        <w:fldChar w:fldCharType="separate"/>
      </w:r>
      <w:hyperlink w:anchor="_Toc534383305" w:history="1">
        <w:r w:rsidR="00280E32" w:rsidRPr="00652237">
          <w:rPr>
            <w:rStyle w:val="Lienhypertexte"/>
            <w:rFonts w:ascii="Arial Gras" w:hAnsi="Arial Gras"/>
            <w:noProof/>
          </w:rPr>
          <w:t>Formulaire destiné aux équipes de supervision</w:t>
        </w:r>
        <w:r w:rsidR="004E083C">
          <w:rPr>
            <w:rStyle w:val="Lienhypertexte"/>
            <w:rFonts w:ascii="Arial Gras" w:hAnsi="Arial Gras"/>
            <w:noProof/>
          </w:rPr>
          <w:t xml:space="preserve"> </w:t>
        </w:r>
        <w:r w:rsidR="00280E32">
          <w:rPr>
            <w:noProof/>
            <w:webHidden/>
          </w:rPr>
          <w:tab/>
        </w:r>
      </w:hyperlink>
      <w:r w:rsidR="008A0BA1">
        <w:rPr>
          <w:noProof/>
        </w:rPr>
        <w:t>3</w:t>
      </w:r>
    </w:p>
    <w:p w14:paraId="69FC3E29" w14:textId="31153632" w:rsidR="00280E32" w:rsidRDefault="000C4368" w:rsidP="00961504">
      <w:pPr>
        <w:pStyle w:val="TM1"/>
        <w:shd w:val="clear" w:color="auto" w:fill="FFFFFF" w:themeFill="background1"/>
        <w:tabs>
          <w:tab w:val="right" w:leader="dot" w:pos="10456"/>
        </w:tabs>
        <w:rPr>
          <w:rFonts w:asciiTheme="minorHAnsi" w:eastAsiaTheme="minorEastAsia" w:hAnsiTheme="minorHAnsi" w:cstheme="minorBidi"/>
          <w:b w:val="0"/>
          <w:bCs w:val="0"/>
          <w:i w:val="0"/>
          <w:iCs w:val="0"/>
          <w:noProof/>
          <w:sz w:val="22"/>
          <w:szCs w:val="22"/>
          <w:lang w:eastAsia="fr-FR"/>
        </w:rPr>
      </w:pPr>
      <w:hyperlink w:anchor="_Toc534383306" w:history="1">
        <w:r w:rsidR="00280E32" w:rsidRPr="00652237">
          <w:rPr>
            <w:rStyle w:val="Lienhypertexte"/>
            <w:rFonts w:ascii="Arial Gras" w:hAnsi="Arial Gras"/>
            <w:noProof/>
          </w:rPr>
          <w:t>1 - Démarche d’audit</w:t>
        </w:r>
        <w:r w:rsidR="00280E32">
          <w:rPr>
            <w:noProof/>
            <w:webHidden/>
          </w:rPr>
          <w:tab/>
        </w:r>
      </w:hyperlink>
      <w:r w:rsidR="008A0BA1">
        <w:rPr>
          <w:noProof/>
        </w:rPr>
        <w:t>3</w:t>
      </w:r>
    </w:p>
    <w:p w14:paraId="0CE9A9E7" w14:textId="15CCDEEE" w:rsidR="00280E32" w:rsidRDefault="000C4368" w:rsidP="00961504">
      <w:pPr>
        <w:pStyle w:val="TM2"/>
        <w:shd w:val="clear" w:color="auto" w:fill="FFFFFF" w:themeFill="background1"/>
        <w:tabs>
          <w:tab w:val="left" w:pos="880"/>
          <w:tab w:val="right" w:leader="dot" w:pos="10456"/>
        </w:tabs>
        <w:rPr>
          <w:rFonts w:asciiTheme="minorHAnsi" w:eastAsiaTheme="minorEastAsia" w:hAnsiTheme="minorHAnsi" w:cstheme="minorBidi"/>
          <w:b w:val="0"/>
          <w:bCs w:val="0"/>
          <w:noProof/>
          <w:lang w:eastAsia="fr-FR"/>
        </w:rPr>
      </w:pPr>
      <w:hyperlink w:anchor="_Toc534383307" w:history="1">
        <w:r w:rsidR="00280E32" w:rsidRPr="00652237">
          <w:rPr>
            <w:rStyle w:val="Lienhypertexte"/>
            <w:rFonts w:ascii="Arial Gras" w:hAnsi="Arial Gras"/>
            <w:noProof/>
          </w:rPr>
          <w:t>1.1</w:t>
        </w:r>
        <w:r w:rsidR="00280E32">
          <w:rPr>
            <w:rFonts w:asciiTheme="minorHAnsi" w:eastAsiaTheme="minorEastAsia" w:hAnsiTheme="minorHAnsi" w:cstheme="minorBidi"/>
            <w:b w:val="0"/>
            <w:bCs w:val="0"/>
            <w:noProof/>
            <w:lang w:eastAsia="fr-FR"/>
          </w:rPr>
          <w:tab/>
        </w:r>
        <w:r w:rsidR="00280E32" w:rsidRPr="00652237">
          <w:rPr>
            <w:rStyle w:val="Lienhypertexte"/>
            <w:rFonts w:ascii="Arial Gras" w:hAnsi="Arial Gras"/>
            <w:noProof/>
          </w:rPr>
          <w:t>Organisation du document</w:t>
        </w:r>
        <w:r w:rsidR="00280E32">
          <w:rPr>
            <w:noProof/>
            <w:webHidden/>
          </w:rPr>
          <w:tab/>
        </w:r>
      </w:hyperlink>
      <w:r w:rsidR="008A0BA1">
        <w:rPr>
          <w:noProof/>
        </w:rPr>
        <w:t>3</w:t>
      </w:r>
    </w:p>
    <w:p w14:paraId="7B27B1D2" w14:textId="6F90FDDD" w:rsidR="00280E32" w:rsidRDefault="000C4368" w:rsidP="00961504">
      <w:pPr>
        <w:pStyle w:val="TM2"/>
        <w:shd w:val="clear" w:color="auto" w:fill="FFFFFF" w:themeFill="background1"/>
        <w:tabs>
          <w:tab w:val="left" w:pos="880"/>
          <w:tab w:val="right" w:leader="dot" w:pos="10456"/>
        </w:tabs>
        <w:rPr>
          <w:rFonts w:asciiTheme="minorHAnsi" w:eastAsiaTheme="minorEastAsia" w:hAnsiTheme="minorHAnsi" w:cstheme="minorBidi"/>
          <w:b w:val="0"/>
          <w:bCs w:val="0"/>
          <w:noProof/>
          <w:lang w:eastAsia="fr-FR"/>
        </w:rPr>
      </w:pPr>
      <w:hyperlink w:anchor="_Toc534383308" w:history="1">
        <w:r w:rsidR="00280E32" w:rsidRPr="00652237">
          <w:rPr>
            <w:rStyle w:val="Lienhypertexte"/>
            <w:rFonts w:ascii="Arial Gras" w:hAnsi="Arial Gras"/>
            <w:noProof/>
          </w:rPr>
          <w:t>1.2</w:t>
        </w:r>
        <w:r w:rsidR="00280E32">
          <w:rPr>
            <w:rFonts w:asciiTheme="minorHAnsi" w:eastAsiaTheme="minorEastAsia" w:hAnsiTheme="minorHAnsi" w:cstheme="minorBidi"/>
            <w:b w:val="0"/>
            <w:bCs w:val="0"/>
            <w:noProof/>
            <w:lang w:eastAsia="fr-FR"/>
          </w:rPr>
          <w:tab/>
        </w:r>
        <w:r w:rsidR="00280E32" w:rsidRPr="00652237">
          <w:rPr>
            <w:rStyle w:val="Lienhypertexte"/>
            <w:rFonts w:ascii="Arial Gras" w:hAnsi="Arial Gras"/>
            <w:noProof/>
          </w:rPr>
          <w:t>Calcul de la criticité des vulnérabilités</w:t>
        </w:r>
        <w:r w:rsidR="00280E32">
          <w:rPr>
            <w:noProof/>
            <w:webHidden/>
          </w:rPr>
          <w:tab/>
        </w:r>
      </w:hyperlink>
      <w:r w:rsidR="008A0BA1">
        <w:rPr>
          <w:noProof/>
        </w:rPr>
        <w:t>3</w:t>
      </w:r>
    </w:p>
    <w:p w14:paraId="3CDDBA41" w14:textId="28680A56" w:rsidR="00280E32" w:rsidRDefault="000C4368" w:rsidP="00961504">
      <w:pPr>
        <w:pStyle w:val="TM1"/>
        <w:shd w:val="clear" w:color="auto" w:fill="FFFFFF" w:themeFill="background1"/>
        <w:tabs>
          <w:tab w:val="right" w:leader="dot" w:pos="10456"/>
        </w:tabs>
        <w:rPr>
          <w:rFonts w:asciiTheme="minorHAnsi" w:eastAsiaTheme="minorEastAsia" w:hAnsiTheme="minorHAnsi" w:cstheme="minorBidi"/>
          <w:b w:val="0"/>
          <w:bCs w:val="0"/>
          <w:i w:val="0"/>
          <w:iCs w:val="0"/>
          <w:noProof/>
          <w:sz w:val="22"/>
          <w:szCs w:val="22"/>
          <w:lang w:eastAsia="fr-FR"/>
        </w:rPr>
      </w:pPr>
      <w:hyperlink w:anchor="_Toc534383309" w:history="1">
        <w:r w:rsidR="00280E32" w:rsidRPr="00652237">
          <w:rPr>
            <w:rStyle w:val="Lienhypertexte"/>
            <w:rFonts w:ascii="Arial Gras" w:hAnsi="Arial Gras"/>
            <w:noProof/>
          </w:rPr>
          <w:t>2 - Listing des constats d’audit</w:t>
        </w:r>
        <w:r w:rsidR="00280E32">
          <w:rPr>
            <w:noProof/>
            <w:webHidden/>
          </w:rPr>
          <w:tab/>
        </w:r>
      </w:hyperlink>
      <w:r w:rsidR="008A0BA1">
        <w:rPr>
          <w:noProof/>
        </w:rPr>
        <w:t>5</w:t>
      </w:r>
    </w:p>
    <w:p w14:paraId="213F17EC" w14:textId="648225B7" w:rsidR="00280E32" w:rsidRDefault="000C4368" w:rsidP="00961504">
      <w:pPr>
        <w:pStyle w:val="TM2"/>
        <w:shd w:val="clear" w:color="auto" w:fill="FFFFFF" w:themeFill="background1"/>
        <w:tabs>
          <w:tab w:val="left" w:pos="880"/>
          <w:tab w:val="right" w:leader="dot" w:pos="10456"/>
        </w:tabs>
        <w:rPr>
          <w:rFonts w:asciiTheme="minorHAnsi" w:eastAsiaTheme="minorEastAsia" w:hAnsiTheme="minorHAnsi" w:cstheme="minorBidi"/>
          <w:b w:val="0"/>
          <w:bCs w:val="0"/>
          <w:noProof/>
          <w:lang w:eastAsia="fr-FR"/>
        </w:rPr>
      </w:pPr>
      <w:hyperlink w:anchor="_Toc534383310" w:history="1">
        <w:r w:rsidR="00280E32" w:rsidRPr="00652237">
          <w:rPr>
            <w:rStyle w:val="Lienhypertexte"/>
            <w:rFonts w:ascii="Arial Gras" w:hAnsi="Arial Gras"/>
            <w:noProof/>
          </w:rPr>
          <w:t>2.1</w:t>
        </w:r>
        <w:r w:rsidR="00280E32">
          <w:rPr>
            <w:rFonts w:asciiTheme="minorHAnsi" w:eastAsiaTheme="minorEastAsia" w:hAnsiTheme="minorHAnsi" w:cstheme="minorBidi"/>
            <w:b w:val="0"/>
            <w:bCs w:val="0"/>
            <w:noProof/>
            <w:lang w:eastAsia="fr-FR"/>
          </w:rPr>
          <w:tab/>
        </w:r>
        <w:r w:rsidR="00280E32" w:rsidRPr="00652237">
          <w:rPr>
            <w:rStyle w:val="Lienhypertexte"/>
            <w:rFonts w:ascii="Arial Gras" w:hAnsi="Arial Gras"/>
            <w:noProof/>
          </w:rPr>
          <w:t>Constat n°1 : &lt;</w:t>
        </w:r>
        <w:r w:rsidR="008A0BA1">
          <w:rPr>
            <w:rStyle w:val="Lienhypertexte"/>
            <w:rFonts w:ascii="Arial Gras" w:hAnsi="Arial Gras"/>
            <w:noProof/>
          </w:rPr>
          <w:t>Injection SQL</w:t>
        </w:r>
        <w:r w:rsidR="00280E32" w:rsidRPr="00652237">
          <w:rPr>
            <w:rStyle w:val="Lienhypertexte"/>
            <w:rFonts w:ascii="Arial Gras" w:hAnsi="Arial Gras"/>
            <w:noProof/>
          </w:rPr>
          <w:t>&gt;</w:t>
        </w:r>
        <w:r w:rsidR="00280E32">
          <w:rPr>
            <w:noProof/>
            <w:webHidden/>
          </w:rPr>
          <w:tab/>
        </w:r>
        <w:r w:rsidR="008A0BA1">
          <w:rPr>
            <w:noProof/>
            <w:webHidden/>
          </w:rPr>
          <w:t>5</w:t>
        </w:r>
      </w:hyperlink>
    </w:p>
    <w:p w14:paraId="0C857714" w14:textId="3A61533E" w:rsidR="00280E32" w:rsidRDefault="000C4368" w:rsidP="00961504">
      <w:pPr>
        <w:pStyle w:val="TM2"/>
        <w:shd w:val="clear" w:color="auto" w:fill="FFFFFF" w:themeFill="background1"/>
        <w:tabs>
          <w:tab w:val="left" w:pos="880"/>
          <w:tab w:val="right" w:leader="dot" w:pos="10456"/>
        </w:tabs>
        <w:rPr>
          <w:rFonts w:asciiTheme="minorHAnsi" w:eastAsiaTheme="minorEastAsia" w:hAnsiTheme="minorHAnsi" w:cstheme="minorBidi"/>
          <w:b w:val="0"/>
          <w:bCs w:val="0"/>
          <w:noProof/>
          <w:lang w:eastAsia="fr-FR"/>
        </w:rPr>
      </w:pPr>
      <w:hyperlink w:anchor="_Toc534383311" w:history="1">
        <w:r w:rsidR="00280E32" w:rsidRPr="00652237">
          <w:rPr>
            <w:rStyle w:val="Lienhypertexte"/>
            <w:rFonts w:ascii="Arial Gras" w:hAnsi="Arial Gras"/>
            <w:noProof/>
          </w:rPr>
          <w:t>2.2</w:t>
        </w:r>
        <w:r w:rsidR="00280E32">
          <w:rPr>
            <w:rFonts w:asciiTheme="minorHAnsi" w:eastAsiaTheme="minorEastAsia" w:hAnsiTheme="minorHAnsi" w:cstheme="minorBidi"/>
            <w:b w:val="0"/>
            <w:bCs w:val="0"/>
            <w:noProof/>
            <w:lang w:eastAsia="fr-FR"/>
          </w:rPr>
          <w:tab/>
        </w:r>
        <w:r w:rsidR="00280E32" w:rsidRPr="00652237">
          <w:rPr>
            <w:rStyle w:val="Lienhypertexte"/>
            <w:rFonts w:ascii="Arial Gras" w:hAnsi="Arial Gras"/>
            <w:noProof/>
          </w:rPr>
          <w:t>Constat n°2 : &lt;</w:t>
        </w:r>
        <w:r w:rsidR="008A0BA1">
          <w:rPr>
            <w:rStyle w:val="Lienhypertexte"/>
            <w:rFonts w:ascii="Arial Gras" w:hAnsi="Arial Gras"/>
            <w:noProof/>
          </w:rPr>
          <w:t>Injection XSS</w:t>
        </w:r>
        <w:r w:rsidR="00280E32" w:rsidRPr="00652237">
          <w:rPr>
            <w:rStyle w:val="Lienhypertexte"/>
            <w:rFonts w:ascii="Arial Gras" w:hAnsi="Arial Gras"/>
            <w:noProof/>
          </w:rPr>
          <w:t>&gt;</w:t>
        </w:r>
        <w:r w:rsidR="00280E32">
          <w:rPr>
            <w:noProof/>
            <w:webHidden/>
          </w:rPr>
          <w:tab/>
        </w:r>
      </w:hyperlink>
      <w:r w:rsidR="008A0BA1">
        <w:rPr>
          <w:noProof/>
        </w:rPr>
        <w:t>9</w:t>
      </w:r>
    </w:p>
    <w:p w14:paraId="6BA65B6B" w14:textId="27B0C8E5" w:rsidR="00B14829" w:rsidRDefault="00B14829" w:rsidP="00B14829">
      <w:pPr>
        <w:rPr>
          <w:rFonts w:cs="Arial"/>
          <w:b/>
          <w:szCs w:val="22"/>
        </w:rPr>
      </w:pPr>
      <w:r w:rsidRPr="001B7E40">
        <w:rPr>
          <w:rFonts w:cs="Arial"/>
          <w:b/>
          <w:szCs w:val="22"/>
        </w:rPr>
        <w:fldChar w:fldCharType="end"/>
      </w:r>
    </w:p>
    <w:p w14:paraId="4417BB47" w14:textId="373639F1" w:rsidR="008A0BA1" w:rsidRPr="008A0BA1" w:rsidRDefault="008A0BA1" w:rsidP="008A0BA1"/>
    <w:p w14:paraId="3659A86B" w14:textId="289EF0DB" w:rsidR="008A0BA1" w:rsidRPr="008A0BA1" w:rsidRDefault="008A0BA1" w:rsidP="008A0BA1"/>
    <w:p w14:paraId="748ACF2E" w14:textId="0C3B1ECF" w:rsidR="008A0BA1" w:rsidRDefault="008A0BA1" w:rsidP="008A0BA1">
      <w:pPr>
        <w:rPr>
          <w:rFonts w:cs="Arial"/>
          <w:b/>
          <w:szCs w:val="22"/>
        </w:rPr>
      </w:pPr>
    </w:p>
    <w:p w14:paraId="5319B1DB" w14:textId="2A8BB0E4" w:rsidR="008A0BA1" w:rsidRPr="008A0BA1" w:rsidRDefault="008A0BA1" w:rsidP="008A0BA1">
      <w:pPr>
        <w:tabs>
          <w:tab w:val="left" w:pos="7447"/>
        </w:tabs>
      </w:pPr>
      <w:r>
        <w:tab/>
      </w:r>
    </w:p>
    <w:p w14:paraId="680DF634" w14:textId="77777777" w:rsidR="00B14829" w:rsidRPr="00D66B16" w:rsidRDefault="00B14829" w:rsidP="00A44121">
      <w:pPr>
        <w:pStyle w:val="Titre1"/>
        <w:shd w:val="clear" w:color="auto" w:fill="00B5C6"/>
        <w:autoSpaceDE w:val="0"/>
        <w:rPr>
          <w:rFonts w:ascii="Arial Gras" w:hAnsi="Arial Gras"/>
          <w:caps w:val="0"/>
        </w:rPr>
      </w:pPr>
      <w:bookmarkStart w:id="0" w:name="_Toc534383306"/>
      <w:r w:rsidRPr="00D66B16">
        <w:rPr>
          <w:rFonts w:ascii="Arial Gras" w:hAnsi="Arial Gras"/>
          <w:caps w:val="0"/>
        </w:rPr>
        <w:lastRenderedPageBreak/>
        <w:t>Démarche d’audit</w:t>
      </w:r>
      <w:bookmarkEnd w:id="0"/>
    </w:p>
    <w:p w14:paraId="7AAB1D1A" w14:textId="77777777" w:rsidR="00B14829" w:rsidRDefault="00B14829" w:rsidP="00B14829"/>
    <w:p w14:paraId="6C0FAEE4" w14:textId="77777777" w:rsidR="00C1040B" w:rsidRDefault="00C1040B" w:rsidP="00C1040B">
      <w:r>
        <w:t>Ce rapport d'audit a été élaboré dans le cadre d'une séance pratique du module R508 - Audits de sécurité, se présentant sous la forme d'une étude de cas réelle visant à simuler un rapport d'audit authentique. L'objectif de cet exercice est de favoriser une compréhension approfondie des processus et des pratiques liés à un audit de sécurité.</w:t>
      </w:r>
    </w:p>
    <w:p w14:paraId="30B5508C" w14:textId="77777777" w:rsidR="00C1040B" w:rsidRDefault="00C1040B" w:rsidP="00C1040B"/>
    <w:p w14:paraId="36DFDE1B" w14:textId="77777777" w:rsidR="00C1040B" w:rsidRDefault="00C1040B" w:rsidP="00C1040B">
      <w:r>
        <w:t>Il est essentiel de souligner l'importance cruciale des audits réguliers, car ils permettent de discerner à la fois les points forts et les vulnérabilités d'un système. Ils offrent ainsi une opportunité continue d'amélioration et de renforcement de la sécurité.</w:t>
      </w:r>
    </w:p>
    <w:p w14:paraId="45588414" w14:textId="77777777" w:rsidR="00C1040B" w:rsidRDefault="00C1040B" w:rsidP="00C1040B"/>
    <w:p w14:paraId="11886416" w14:textId="181922F5" w:rsidR="00B14829" w:rsidRDefault="00C1040B" w:rsidP="00C1040B">
      <w:r>
        <w:t>Ce TP se concentre particulièrement sur la compréhension et l'exploitation des vulnérabilités associées à une mauvaise configuration ainsi qu'à l'utilisation de langages SQL dans le contexte des applications web. L'objectif est d'approfondir les connaissances concernant les éventuelles failles de sécurité liées à ces aspects, ce qui renforce les compétences nécessaires pour identifier et résoudre efficacement de telles vulnérabilités au sein d'un environnement réel.</w:t>
      </w:r>
    </w:p>
    <w:p w14:paraId="175EC049" w14:textId="77777777" w:rsidR="00C1040B" w:rsidRDefault="00C1040B" w:rsidP="00C1040B"/>
    <w:p w14:paraId="38745A5D" w14:textId="77777777" w:rsidR="00B14829" w:rsidRPr="00D66B16" w:rsidRDefault="00B14829" w:rsidP="00A44121">
      <w:pPr>
        <w:pStyle w:val="Titre2"/>
        <w:shd w:val="clear" w:color="auto" w:fill="00B5C6"/>
        <w:rPr>
          <w:rFonts w:ascii="Arial Gras" w:hAnsi="Arial Gras"/>
          <w:caps w:val="0"/>
        </w:rPr>
      </w:pPr>
      <w:bookmarkStart w:id="1" w:name="_Toc251919978"/>
      <w:bookmarkStart w:id="2" w:name="_Toc534383307"/>
      <w:r w:rsidRPr="00D66B16">
        <w:rPr>
          <w:rFonts w:ascii="Arial Gras" w:hAnsi="Arial Gras"/>
          <w:caps w:val="0"/>
        </w:rPr>
        <w:t>Organisation du document</w:t>
      </w:r>
      <w:bookmarkEnd w:id="1"/>
      <w:bookmarkEnd w:id="2"/>
    </w:p>
    <w:p w14:paraId="62BB685E" w14:textId="77777777" w:rsidR="00B14829" w:rsidRDefault="00B14829" w:rsidP="00B14829">
      <w:pPr>
        <w:pStyle w:val="Default"/>
        <w:ind w:firstLine="567"/>
        <w:jc w:val="both"/>
        <w:rPr>
          <w:sz w:val="22"/>
          <w:szCs w:val="22"/>
        </w:rPr>
      </w:pPr>
    </w:p>
    <w:p w14:paraId="6CFD6F99" w14:textId="37711774" w:rsidR="00B14829" w:rsidRDefault="00C1040B" w:rsidP="00B14829">
      <w:pPr>
        <w:pStyle w:val="Default"/>
        <w:jc w:val="both"/>
        <w:rPr>
          <w:sz w:val="22"/>
          <w:szCs w:val="22"/>
        </w:rPr>
      </w:pPr>
      <w:r w:rsidRPr="00C1040B">
        <w:rPr>
          <w:sz w:val="22"/>
          <w:szCs w:val="22"/>
        </w:rPr>
        <w:t>Dans les prochaines sections de ce rapport, nous examinerons en détail les étapes distinctes de l'audit, à savoir la planification, la mise en œuvre et l'évaluation des résultats. Les conclusions résultant de cet audit joueront un rôle essentiel dans l'élaboration de recommandations pertinentes et dans la détermination des actions correctives requises.</w:t>
      </w:r>
    </w:p>
    <w:p w14:paraId="51AF219D" w14:textId="77777777" w:rsidR="00B231C5" w:rsidRDefault="00B231C5" w:rsidP="00B14829">
      <w:pPr>
        <w:pStyle w:val="Default"/>
        <w:jc w:val="both"/>
        <w:rPr>
          <w:sz w:val="22"/>
          <w:szCs w:val="22"/>
        </w:rPr>
      </w:pPr>
    </w:p>
    <w:p w14:paraId="46A96691" w14:textId="77777777" w:rsidR="00BA1FD5" w:rsidRDefault="00BA1FD5" w:rsidP="00B14829">
      <w:pPr>
        <w:pStyle w:val="Default"/>
        <w:jc w:val="both"/>
        <w:rPr>
          <w:sz w:val="22"/>
          <w:szCs w:val="22"/>
        </w:rPr>
      </w:pPr>
    </w:p>
    <w:p w14:paraId="6BD09D0B" w14:textId="77777777" w:rsidR="00B14829" w:rsidRDefault="00B14829" w:rsidP="00B14829">
      <w:pPr>
        <w:rPr>
          <w:rFonts w:cs="Arial"/>
          <w:color w:val="000000"/>
          <w:szCs w:val="22"/>
          <w:lang w:eastAsia="fr-FR"/>
        </w:rPr>
      </w:pPr>
    </w:p>
    <w:p w14:paraId="3D259D11" w14:textId="77777777" w:rsidR="00B14829" w:rsidRDefault="00B14829" w:rsidP="00B14829">
      <w:pPr>
        <w:rPr>
          <w:sz w:val="16"/>
          <w:szCs w:val="16"/>
        </w:rPr>
      </w:pPr>
    </w:p>
    <w:p w14:paraId="67076892" w14:textId="77777777" w:rsidR="00B14829" w:rsidRDefault="00B14829" w:rsidP="00A44121">
      <w:pPr>
        <w:pStyle w:val="Titre2"/>
        <w:shd w:val="clear" w:color="auto" w:fill="00B5C6"/>
        <w:rPr>
          <w:rFonts w:ascii="Arial Gras" w:hAnsi="Arial Gras"/>
          <w:caps w:val="0"/>
          <w:lang w:val="fr-FR"/>
        </w:rPr>
      </w:pPr>
      <w:bookmarkStart w:id="3" w:name="_Toc534383308"/>
      <w:r>
        <w:rPr>
          <w:rFonts w:ascii="Arial Gras" w:hAnsi="Arial Gras"/>
          <w:caps w:val="0"/>
          <w:lang w:val="fr-FR"/>
        </w:rPr>
        <w:t>Calcul de la criticité des vulnérabilités</w:t>
      </w:r>
      <w:bookmarkEnd w:id="3"/>
    </w:p>
    <w:p w14:paraId="3CB6953E" w14:textId="6344C5AB" w:rsidR="00105B03" w:rsidRDefault="00105B03" w:rsidP="000B14A1">
      <w:pPr>
        <w:rPr>
          <w:sz w:val="16"/>
          <w:szCs w:val="16"/>
        </w:rPr>
      </w:pPr>
    </w:p>
    <w:p w14:paraId="4388333B" w14:textId="77777777" w:rsidR="00B14829" w:rsidRDefault="001073D2" w:rsidP="00B14829">
      <w:pPr>
        <w:jc w:val="both"/>
        <w:rPr>
          <w:sz w:val="16"/>
          <w:szCs w:val="16"/>
        </w:rPr>
      </w:pPr>
      <w:r w:rsidRPr="001073D2">
        <w:rPr>
          <w:noProof/>
          <w:sz w:val="16"/>
          <w:szCs w:val="16"/>
          <w:lang w:eastAsia="fr-FR"/>
        </w:rPr>
        <w:drawing>
          <wp:anchor distT="0" distB="0" distL="114300" distR="114300" simplePos="0" relativeHeight="251662336" behindDoc="0" locked="0" layoutInCell="1" allowOverlap="1" wp14:anchorId="68DC539C" wp14:editId="67807EBB">
            <wp:simplePos x="0" y="0"/>
            <wp:positionH relativeFrom="column">
              <wp:posOffset>4633595</wp:posOffset>
            </wp:positionH>
            <wp:positionV relativeFrom="paragraph">
              <wp:posOffset>1599565</wp:posOffset>
            </wp:positionV>
            <wp:extent cx="2077085" cy="1823085"/>
            <wp:effectExtent l="0" t="0" r="0" b="0"/>
            <wp:wrapNone/>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77085" cy="1823085"/>
                    </a:xfrm>
                    <a:prstGeom prst="rect">
                      <a:avLst/>
                    </a:prstGeom>
                  </pic:spPr>
                </pic:pic>
              </a:graphicData>
            </a:graphic>
            <wp14:sizeRelH relativeFrom="margin">
              <wp14:pctWidth>0</wp14:pctWidth>
            </wp14:sizeRelH>
            <wp14:sizeRelV relativeFrom="margin">
              <wp14:pctHeight>0</wp14:pctHeight>
            </wp14:sizeRelV>
          </wp:anchor>
        </w:drawing>
      </w:r>
      <w:r w:rsidRPr="001073D2">
        <w:rPr>
          <w:noProof/>
          <w:sz w:val="16"/>
          <w:szCs w:val="16"/>
          <w:lang w:eastAsia="fr-FR"/>
        </w:rPr>
        <w:drawing>
          <wp:anchor distT="0" distB="0" distL="114300" distR="114300" simplePos="0" relativeHeight="251661312" behindDoc="0" locked="0" layoutInCell="1" allowOverlap="1" wp14:anchorId="478ABDD3" wp14:editId="30A12517">
            <wp:simplePos x="0" y="0"/>
            <wp:positionH relativeFrom="column">
              <wp:posOffset>172085</wp:posOffset>
            </wp:positionH>
            <wp:positionV relativeFrom="paragraph">
              <wp:posOffset>41910</wp:posOffset>
            </wp:positionV>
            <wp:extent cx="4643120" cy="4449445"/>
            <wp:effectExtent l="0" t="0" r="0" b="0"/>
            <wp:wrapNone/>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43120" cy="4449445"/>
                    </a:xfrm>
                    <a:prstGeom prst="rect">
                      <a:avLst/>
                    </a:prstGeom>
                  </pic:spPr>
                </pic:pic>
              </a:graphicData>
            </a:graphic>
            <wp14:sizeRelH relativeFrom="margin">
              <wp14:pctWidth>0</wp14:pctWidth>
            </wp14:sizeRelH>
            <wp14:sizeRelV relativeFrom="margin">
              <wp14:pctHeight>0</wp14:pctHeight>
            </wp14:sizeRelV>
          </wp:anchor>
        </w:drawing>
      </w:r>
    </w:p>
    <w:p w14:paraId="5B2231C1" w14:textId="77777777" w:rsidR="00B14829" w:rsidRDefault="00B14829" w:rsidP="00B14829">
      <w:pPr>
        <w:jc w:val="both"/>
        <w:rPr>
          <w:sz w:val="16"/>
          <w:szCs w:val="16"/>
        </w:rPr>
      </w:pPr>
    </w:p>
    <w:p w14:paraId="49DB925A" w14:textId="77777777" w:rsidR="00D30FEE" w:rsidRDefault="00D30FEE" w:rsidP="00D30FEE">
      <w:bookmarkStart w:id="4" w:name="_Toc419288307"/>
    </w:p>
    <w:p w14:paraId="078A6D5A" w14:textId="77777777" w:rsidR="00105B03" w:rsidRDefault="00105B03" w:rsidP="00D30FEE"/>
    <w:p w14:paraId="6491C353" w14:textId="77777777" w:rsidR="00105B03" w:rsidRDefault="00105B03" w:rsidP="00D30FEE"/>
    <w:p w14:paraId="46FF38BE" w14:textId="77777777" w:rsidR="00105B03" w:rsidRDefault="00105B03" w:rsidP="00D30FEE"/>
    <w:p w14:paraId="4830B8F3" w14:textId="77777777" w:rsidR="00105B03" w:rsidRDefault="00105B03" w:rsidP="00D30FEE"/>
    <w:p w14:paraId="103419A6" w14:textId="77777777" w:rsidR="00105B03" w:rsidRDefault="00105B03" w:rsidP="00D30FEE"/>
    <w:p w14:paraId="39C8A0D7" w14:textId="77777777" w:rsidR="00105B03" w:rsidRDefault="00105B03" w:rsidP="00D30FEE"/>
    <w:p w14:paraId="60CF2009" w14:textId="77777777" w:rsidR="00105B03" w:rsidRDefault="00105B03" w:rsidP="00D30FEE"/>
    <w:p w14:paraId="050CE180" w14:textId="77777777" w:rsidR="00105B03" w:rsidRDefault="00105B03" w:rsidP="00D30FEE"/>
    <w:p w14:paraId="5A339203" w14:textId="77777777" w:rsidR="00105B03" w:rsidRDefault="00105B03" w:rsidP="00D30FEE"/>
    <w:p w14:paraId="077564DF" w14:textId="77777777" w:rsidR="00105B03" w:rsidRDefault="00105B03" w:rsidP="00D30FEE"/>
    <w:p w14:paraId="3DAB6214" w14:textId="77777777" w:rsidR="00105B03" w:rsidRDefault="00105B03" w:rsidP="00D30FEE"/>
    <w:p w14:paraId="72DE7367" w14:textId="77777777" w:rsidR="00105B03" w:rsidRDefault="00105B03" w:rsidP="00D30FEE"/>
    <w:p w14:paraId="5AFE23F6" w14:textId="77777777" w:rsidR="00105B03" w:rsidRDefault="00105B03" w:rsidP="00D30FEE"/>
    <w:p w14:paraId="62B683C9" w14:textId="77777777" w:rsidR="00105B03" w:rsidRDefault="00105B03" w:rsidP="00D30FEE"/>
    <w:p w14:paraId="0EEA93AF" w14:textId="77777777" w:rsidR="00105B03" w:rsidRDefault="00105B03" w:rsidP="00D30FEE"/>
    <w:p w14:paraId="583055FF" w14:textId="77777777" w:rsidR="00105B03" w:rsidRDefault="00105B03" w:rsidP="00D30FEE"/>
    <w:p w14:paraId="51600508" w14:textId="77777777" w:rsidR="00105B03" w:rsidRDefault="00105B03" w:rsidP="00D30FEE"/>
    <w:p w14:paraId="6BADE53C" w14:textId="77777777" w:rsidR="00105B03" w:rsidRDefault="00105B03" w:rsidP="00D30FEE"/>
    <w:p w14:paraId="09402D21" w14:textId="77777777" w:rsidR="00105B03" w:rsidRDefault="00105B03" w:rsidP="00D30FEE"/>
    <w:p w14:paraId="7E10080D" w14:textId="77777777" w:rsidR="00105B03" w:rsidRDefault="00105B03" w:rsidP="00D30FEE"/>
    <w:p w14:paraId="4811DC59" w14:textId="77777777" w:rsidR="00105B03" w:rsidRDefault="00105B03" w:rsidP="00D30FEE"/>
    <w:p w14:paraId="703F2576" w14:textId="77777777" w:rsidR="00105B03" w:rsidRDefault="00105B03" w:rsidP="00D30FEE"/>
    <w:p w14:paraId="418D059F" w14:textId="77777777" w:rsidR="00105B03" w:rsidRDefault="00105B03" w:rsidP="00D30FEE"/>
    <w:p w14:paraId="5A1D7203" w14:textId="77777777" w:rsidR="00105B03" w:rsidRDefault="00105B03" w:rsidP="00D30FEE"/>
    <w:p w14:paraId="5B3AF4D9" w14:textId="77777777" w:rsidR="00105B03" w:rsidRPr="00D30FEE" w:rsidRDefault="00105B03" w:rsidP="00D30FEE"/>
    <w:p w14:paraId="7FD013FA" w14:textId="77777777" w:rsidR="00B14829" w:rsidRDefault="00B14829" w:rsidP="00A44121">
      <w:pPr>
        <w:pStyle w:val="Titre1"/>
        <w:shd w:val="clear" w:color="auto" w:fill="00B5C6"/>
        <w:autoSpaceDE w:val="0"/>
        <w:rPr>
          <w:rFonts w:ascii="Arial Gras" w:hAnsi="Arial Gras"/>
          <w:caps w:val="0"/>
        </w:rPr>
      </w:pPr>
      <w:bookmarkStart w:id="5" w:name="_Toc534383309"/>
      <w:r>
        <w:rPr>
          <w:rFonts w:ascii="Arial Gras" w:hAnsi="Arial Gras"/>
          <w:caps w:val="0"/>
          <w:lang w:val="fr-FR"/>
        </w:rPr>
        <w:lastRenderedPageBreak/>
        <w:t>Listing des constats d’audit</w:t>
      </w:r>
      <w:bookmarkEnd w:id="4"/>
      <w:bookmarkEnd w:id="5"/>
    </w:p>
    <w:p w14:paraId="6C9B5448" w14:textId="77777777" w:rsidR="00B14829" w:rsidRPr="003B7B6E" w:rsidRDefault="00B14829" w:rsidP="00B14829">
      <w:pPr>
        <w:rPr>
          <w:rFonts w:ascii="Courier New" w:hAnsi="Courier New" w:cs="Courier New"/>
          <w:sz w:val="18"/>
        </w:rPr>
      </w:pPr>
    </w:p>
    <w:p w14:paraId="14F6E7BF" w14:textId="08E86D66" w:rsidR="00B14829" w:rsidRPr="00217B15" w:rsidRDefault="00E4604D" w:rsidP="00A44121">
      <w:pPr>
        <w:pStyle w:val="Titre2"/>
        <w:shd w:val="clear" w:color="auto" w:fill="00B5C6"/>
        <w:rPr>
          <w:rFonts w:ascii="Courier New" w:hAnsi="Courier New" w:cs="Courier New"/>
          <w:sz w:val="18"/>
        </w:rPr>
      </w:pPr>
      <w:bookmarkStart w:id="6" w:name="_Toc534383310"/>
      <w:proofErr w:type="spellStart"/>
      <w:r w:rsidRPr="00553316">
        <w:rPr>
          <w:rFonts w:ascii="Arial Gras" w:hAnsi="Arial Gras"/>
          <w:caps w:val="0"/>
          <w:lang w:val="en-GB"/>
        </w:rPr>
        <w:t>Constat</w:t>
      </w:r>
      <w:proofErr w:type="spellEnd"/>
      <w:r w:rsidRPr="00553316">
        <w:rPr>
          <w:rFonts w:ascii="Arial Gras" w:hAnsi="Arial Gras"/>
          <w:caps w:val="0"/>
          <w:lang w:val="en-GB"/>
        </w:rPr>
        <w:t xml:space="preserve"> n°</w:t>
      </w:r>
      <w:proofErr w:type="gramStart"/>
      <w:r w:rsidRPr="00553316">
        <w:rPr>
          <w:rFonts w:ascii="Arial Gras" w:hAnsi="Arial Gras"/>
          <w:caps w:val="0"/>
          <w:lang w:val="en-GB"/>
        </w:rPr>
        <w:t>1 :</w:t>
      </w:r>
      <w:proofErr w:type="gramEnd"/>
      <w:r w:rsidRPr="00553316">
        <w:rPr>
          <w:rFonts w:ascii="Arial Gras" w:hAnsi="Arial Gras"/>
          <w:caps w:val="0"/>
          <w:lang w:val="en-GB"/>
        </w:rPr>
        <w:t xml:space="preserve"> </w:t>
      </w:r>
      <w:bookmarkEnd w:id="6"/>
      <w:r w:rsidR="008A0BA1">
        <w:rPr>
          <w:rFonts w:ascii="Arial Gras" w:hAnsi="Arial Gras"/>
          <w:caps w:val="0"/>
          <w:color w:val="FF0000"/>
          <w:lang w:val="en-GB"/>
        </w:rPr>
        <w:t>Injection SQL</w:t>
      </w:r>
    </w:p>
    <w:p w14:paraId="5A83C914" w14:textId="77777777" w:rsidR="008006AB" w:rsidRDefault="008006AB" w:rsidP="00B14829">
      <w:pPr>
        <w:rPr>
          <w:rFonts w:ascii="Courier New" w:hAnsi="Courier New" w:cs="Courier New"/>
          <w:sz w:val="18"/>
          <w:lang w:val="en-GB"/>
        </w:rPr>
      </w:pPr>
    </w:p>
    <w:p w14:paraId="46C58723" w14:textId="77777777" w:rsidR="00D76956" w:rsidRDefault="00D76956" w:rsidP="00B14829">
      <w:pPr>
        <w:rPr>
          <w:rFonts w:ascii="Courier New" w:hAnsi="Courier New" w:cs="Courier New"/>
          <w:sz w:val="18"/>
          <w:lang w:val="en-GB"/>
        </w:rPr>
      </w:pPr>
    </w:p>
    <w:p w14:paraId="3EF2B12A" w14:textId="75149E00" w:rsidR="00D76956" w:rsidRDefault="00D76956" w:rsidP="00D76956">
      <w:pPr>
        <w:pStyle w:val="TM1"/>
        <w:rPr>
          <w:sz w:val="18"/>
          <w:lang w:val="en-GB"/>
        </w:rPr>
      </w:pPr>
      <w:proofErr w:type="gramStart"/>
      <w:r w:rsidRPr="00D76956">
        <w:rPr>
          <w:lang w:val="en-GB"/>
        </w:rPr>
        <w:t>Description</w:t>
      </w:r>
      <w:r>
        <w:rPr>
          <w:sz w:val="18"/>
          <w:lang w:val="en-GB"/>
        </w:rPr>
        <w:t xml:space="preserve"> :</w:t>
      </w:r>
      <w:proofErr w:type="gramEnd"/>
    </w:p>
    <w:p w14:paraId="32FE6CB9" w14:textId="77777777" w:rsidR="00C1040B" w:rsidRPr="00C1040B" w:rsidRDefault="00C1040B" w:rsidP="00C1040B">
      <w:pPr>
        <w:rPr>
          <w:lang w:val="en-GB"/>
        </w:rPr>
      </w:pPr>
    </w:p>
    <w:p w14:paraId="51876AF1" w14:textId="77777777" w:rsidR="00C1040B" w:rsidRPr="00C1040B" w:rsidRDefault="00C1040B" w:rsidP="00C1040B">
      <w:pPr>
        <w:rPr>
          <w:rFonts w:cs="Arial"/>
          <w:szCs w:val="22"/>
        </w:rPr>
      </w:pPr>
      <w:r w:rsidRPr="00C1040B">
        <w:rPr>
          <w:rFonts w:cs="Arial"/>
          <w:szCs w:val="22"/>
        </w:rPr>
        <w:t>Dans un contexte particulier où une page est normalement conçue pour afficher les informations d'un utilisateur d'une "entreprise" lorsque l'identifiant utilisateur (user ID) est fourni, une manipulation simple a été exécutée avec succès. Cependant, cette manipulation a consisté à soumettre une requête alternative : '' OR '1' = '1' -- ;' au lieu de fournir un ID utilisateur valide.</w:t>
      </w:r>
    </w:p>
    <w:p w14:paraId="531E89A6" w14:textId="77777777" w:rsidR="00C1040B" w:rsidRPr="00C1040B" w:rsidRDefault="00C1040B" w:rsidP="00C1040B">
      <w:pPr>
        <w:rPr>
          <w:rFonts w:cs="Arial"/>
          <w:szCs w:val="22"/>
        </w:rPr>
      </w:pPr>
    </w:p>
    <w:p w14:paraId="559386EF" w14:textId="77777777" w:rsidR="00C1040B" w:rsidRPr="00C1040B" w:rsidRDefault="00C1040B" w:rsidP="00C1040B">
      <w:pPr>
        <w:rPr>
          <w:rFonts w:cs="Arial"/>
          <w:szCs w:val="22"/>
        </w:rPr>
      </w:pPr>
      <w:r w:rsidRPr="00C1040B">
        <w:rPr>
          <w:rFonts w:cs="Arial"/>
          <w:szCs w:val="22"/>
        </w:rPr>
        <w:t xml:space="preserve">Cette requête a eu pour effet de contourner le système, ce qui a abouti à la récupération de toutes les informations sur les utilisateurs présents, sans nécessiter la fourniture d'un ID utilisateur valide. En exploitant cette vulnérabilité, nous avons pu afficher les informations de tous les utilisateurs, même en l'absence de connaissances préalables sur leur </w:t>
      </w:r>
      <w:proofErr w:type="spellStart"/>
      <w:r w:rsidRPr="00C1040B">
        <w:rPr>
          <w:rFonts w:cs="Arial"/>
          <w:szCs w:val="22"/>
        </w:rPr>
        <w:t>userID</w:t>
      </w:r>
      <w:proofErr w:type="spellEnd"/>
      <w:r w:rsidRPr="00C1040B">
        <w:rPr>
          <w:rFonts w:cs="Arial"/>
          <w:szCs w:val="22"/>
        </w:rPr>
        <w:t>.</w:t>
      </w:r>
    </w:p>
    <w:p w14:paraId="17AC72AB" w14:textId="77777777" w:rsidR="00C1040B" w:rsidRPr="00C1040B" w:rsidRDefault="00C1040B" w:rsidP="00C1040B">
      <w:pPr>
        <w:rPr>
          <w:rFonts w:cs="Arial"/>
          <w:szCs w:val="22"/>
        </w:rPr>
      </w:pPr>
    </w:p>
    <w:p w14:paraId="4DB7B68E" w14:textId="77777777" w:rsidR="00C1040B" w:rsidRPr="00C1040B" w:rsidRDefault="00C1040B" w:rsidP="00C1040B">
      <w:pPr>
        <w:rPr>
          <w:rFonts w:cs="Arial"/>
          <w:szCs w:val="22"/>
        </w:rPr>
      </w:pPr>
      <w:r w:rsidRPr="00C1040B">
        <w:rPr>
          <w:rFonts w:cs="Arial"/>
          <w:szCs w:val="22"/>
        </w:rPr>
        <w:t>Cette démonstration met en lumière l'importance cruciale de sécuriser les entrées utilisateur pour éviter de telles manipulations et pour prévenir les accès non autorisés aux données sensibles.</w:t>
      </w:r>
    </w:p>
    <w:p w14:paraId="1BE3346A" w14:textId="77777777" w:rsidR="00C1040B" w:rsidRPr="00C1040B" w:rsidRDefault="00C1040B" w:rsidP="00C1040B">
      <w:pPr>
        <w:rPr>
          <w:rFonts w:ascii="Courier New" w:hAnsi="Courier New" w:cs="Courier New"/>
          <w:b/>
          <w:bCs/>
          <w:sz w:val="18"/>
        </w:rPr>
      </w:pPr>
    </w:p>
    <w:p w14:paraId="765E7D47" w14:textId="77777777" w:rsidR="00C1040B" w:rsidRPr="00C1040B" w:rsidRDefault="00C1040B" w:rsidP="00C1040B">
      <w:pPr>
        <w:rPr>
          <w:rFonts w:ascii="Courier New" w:hAnsi="Courier New" w:cs="Courier New"/>
          <w:b/>
          <w:bCs/>
          <w:sz w:val="18"/>
        </w:rPr>
      </w:pPr>
    </w:p>
    <w:p w14:paraId="70F5674F" w14:textId="77777777" w:rsidR="00D76956" w:rsidRPr="00C1040B" w:rsidRDefault="00D76956" w:rsidP="00B14829">
      <w:pPr>
        <w:rPr>
          <w:rFonts w:ascii="Courier New" w:hAnsi="Courier New" w:cs="Courier New"/>
          <w:b/>
          <w:bCs/>
          <w:sz w:val="18"/>
        </w:rPr>
      </w:pPr>
    </w:p>
    <w:p w14:paraId="48C5B130" w14:textId="7843F4EB" w:rsidR="00D76956" w:rsidRPr="00C1040B" w:rsidRDefault="00D76956" w:rsidP="00D76956">
      <w:pPr>
        <w:pStyle w:val="TM1"/>
      </w:pPr>
      <w:r w:rsidRPr="00C1040B">
        <w:t>Preuve :</w:t>
      </w:r>
    </w:p>
    <w:p w14:paraId="462D40B9" w14:textId="77777777" w:rsidR="00D76956" w:rsidRPr="00C1040B" w:rsidRDefault="00D76956" w:rsidP="00B14829">
      <w:pPr>
        <w:rPr>
          <w:rFonts w:ascii="Courier New" w:hAnsi="Courier New" w:cs="Courier New"/>
          <w:b/>
          <w:bCs/>
          <w:sz w:val="18"/>
        </w:rPr>
      </w:pPr>
    </w:p>
    <w:p w14:paraId="271F9201" w14:textId="0130FCF2" w:rsidR="00C1040B" w:rsidRDefault="00C1040B" w:rsidP="00C1040B">
      <w:pPr>
        <w:rPr>
          <w:b/>
          <w:sz w:val="18"/>
          <w:lang w:val="fr-BE"/>
        </w:rPr>
      </w:pPr>
      <w:r>
        <w:rPr>
          <w:rFonts w:cs="Arial"/>
          <w:color w:val="000000"/>
          <w:szCs w:val="22"/>
        </w:rPr>
        <w:t>Nous allons utiliser le langage SQL</w:t>
      </w:r>
      <w:r>
        <w:rPr>
          <w:rFonts w:cs="Arial"/>
          <w:b/>
          <w:bCs/>
          <w:color w:val="000000"/>
          <w:szCs w:val="22"/>
        </w:rPr>
        <w:t xml:space="preserve"> </w:t>
      </w:r>
      <w:r>
        <w:rPr>
          <w:rFonts w:cs="Arial"/>
          <w:color w:val="000000"/>
          <w:szCs w:val="22"/>
        </w:rPr>
        <w:t xml:space="preserve">pour afficher les informations les infos sur tous les utilisateurs même si on ne connaît pas leur </w:t>
      </w:r>
      <w:proofErr w:type="spellStart"/>
      <w:r w:rsidRPr="00C1040B">
        <w:rPr>
          <w:rFonts w:cs="Arial"/>
          <w:color w:val="000000"/>
          <w:szCs w:val="22"/>
        </w:rPr>
        <w:t>userID</w:t>
      </w:r>
      <w:proofErr w:type="spellEnd"/>
    </w:p>
    <w:p w14:paraId="48ED8F3C" w14:textId="156BC49B" w:rsidR="00D76956" w:rsidRDefault="00D76956" w:rsidP="00B14829">
      <w:pPr>
        <w:rPr>
          <w:rFonts w:ascii="Courier New" w:hAnsi="Courier New" w:cs="Courier New"/>
          <w:b/>
          <w:bCs/>
          <w:sz w:val="18"/>
          <w:lang w:val="fr-BE"/>
        </w:rPr>
      </w:pPr>
    </w:p>
    <w:p w14:paraId="626234BD" w14:textId="2B52E6F0" w:rsidR="00C1040B" w:rsidRDefault="00C1040B" w:rsidP="00B14829">
      <w:pPr>
        <w:rPr>
          <w:rFonts w:cs="Arial"/>
          <w:szCs w:val="22"/>
          <w:lang w:val="fr-BE"/>
        </w:rPr>
      </w:pPr>
      <w:r w:rsidRPr="00C1040B">
        <w:rPr>
          <w:rFonts w:cs="Arial"/>
          <w:szCs w:val="22"/>
          <w:lang w:val="fr-BE"/>
        </w:rPr>
        <w:t>L'opérateur logique OR est utilisé pour évaluer si au moins l'une des conditions est vraie. Dans le contexte de l'injection SQL, il peut être utilisé pour modifier le comportement d'une requête SQL en ajoutant une condition qui est toujours vraie, comme '1'='1'. Étant donné que '1' est toujours égal à '1', cette condition sera toujours vraie, ce qui signifie que la requête SQL modifiée retournera toujours des résultats, quels que soient les autres critères de la requête.</w:t>
      </w:r>
    </w:p>
    <w:p w14:paraId="267253A4" w14:textId="0AFF74E0" w:rsidR="00894246" w:rsidRDefault="00894246" w:rsidP="00B14829">
      <w:pPr>
        <w:rPr>
          <w:rFonts w:cs="Arial"/>
          <w:szCs w:val="22"/>
          <w:lang w:val="fr-BE"/>
        </w:rPr>
      </w:pPr>
    </w:p>
    <w:p w14:paraId="053374FE" w14:textId="69987C3B" w:rsidR="00894246" w:rsidRPr="00C1040B" w:rsidRDefault="00894246" w:rsidP="00B14829">
      <w:pPr>
        <w:rPr>
          <w:rFonts w:cs="Arial"/>
          <w:szCs w:val="22"/>
          <w:lang w:val="fr-BE"/>
        </w:rPr>
      </w:pPr>
      <w:r>
        <w:rPr>
          <w:rFonts w:cs="Arial"/>
          <w:szCs w:val="22"/>
          <w:lang w:val="fr-BE"/>
        </w:rPr>
        <w:t xml:space="preserve">On peut apercevoir que des informations sont afficher comme le First </w:t>
      </w:r>
      <w:proofErr w:type="spellStart"/>
      <w:r>
        <w:rPr>
          <w:rFonts w:cs="Arial"/>
          <w:szCs w:val="22"/>
          <w:lang w:val="fr-BE"/>
        </w:rPr>
        <w:t>name</w:t>
      </w:r>
      <w:proofErr w:type="spellEnd"/>
      <w:r>
        <w:rPr>
          <w:rFonts w:cs="Arial"/>
          <w:szCs w:val="22"/>
          <w:lang w:val="fr-BE"/>
        </w:rPr>
        <w:t xml:space="preserve"> et </w:t>
      </w:r>
      <w:proofErr w:type="spellStart"/>
      <w:r>
        <w:rPr>
          <w:rFonts w:cs="Arial"/>
          <w:szCs w:val="22"/>
          <w:lang w:val="fr-BE"/>
        </w:rPr>
        <w:t>Surname</w:t>
      </w:r>
      <w:proofErr w:type="spellEnd"/>
      <w:r>
        <w:rPr>
          <w:rFonts w:cs="Arial"/>
          <w:szCs w:val="22"/>
          <w:lang w:val="fr-BE"/>
        </w:rPr>
        <w:t xml:space="preserve"> : </w:t>
      </w:r>
    </w:p>
    <w:p w14:paraId="35DE0A3B" w14:textId="77777777" w:rsidR="00D76956" w:rsidRPr="00C1040B" w:rsidRDefault="00D76956" w:rsidP="00B14829">
      <w:pPr>
        <w:rPr>
          <w:rFonts w:ascii="Courier New" w:hAnsi="Courier New" w:cs="Courier New"/>
          <w:b/>
          <w:bCs/>
          <w:sz w:val="18"/>
        </w:rPr>
      </w:pPr>
    </w:p>
    <w:p w14:paraId="679C4300" w14:textId="77F99DF9" w:rsidR="00D76956" w:rsidRPr="00C1040B" w:rsidRDefault="00C1040B" w:rsidP="00B14829">
      <w:pPr>
        <w:rPr>
          <w:rFonts w:ascii="Courier New" w:hAnsi="Courier New" w:cs="Courier New"/>
          <w:b/>
          <w:bCs/>
          <w:sz w:val="18"/>
        </w:rPr>
      </w:pPr>
      <w:r w:rsidRPr="00A2125B">
        <w:rPr>
          <w:b/>
          <w:noProof/>
          <w:sz w:val="18"/>
          <w:lang w:val="fr-BE"/>
        </w:rPr>
        <w:drawing>
          <wp:inline distT="0" distB="0" distL="0" distR="0" wp14:anchorId="3E2E5B02" wp14:editId="1366435B">
            <wp:extent cx="5197290" cy="3093988"/>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7290" cy="3093988"/>
                    </a:xfrm>
                    <a:prstGeom prst="rect">
                      <a:avLst/>
                    </a:prstGeom>
                  </pic:spPr>
                </pic:pic>
              </a:graphicData>
            </a:graphic>
          </wp:inline>
        </w:drawing>
      </w:r>
    </w:p>
    <w:p w14:paraId="2EB413DA" w14:textId="77777777" w:rsidR="00C1040B" w:rsidRDefault="00C1040B" w:rsidP="00D76956">
      <w:pPr>
        <w:pStyle w:val="TM1"/>
        <w:rPr>
          <w:lang w:val="en-GB"/>
        </w:rPr>
      </w:pPr>
    </w:p>
    <w:p w14:paraId="04FC1B40" w14:textId="77777777" w:rsidR="00C1040B" w:rsidRDefault="00C1040B" w:rsidP="00D76956">
      <w:pPr>
        <w:pStyle w:val="TM1"/>
        <w:rPr>
          <w:lang w:val="en-GB"/>
        </w:rPr>
      </w:pPr>
    </w:p>
    <w:p w14:paraId="6F462FF0" w14:textId="77777777" w:rsidR="00C1040B" w:rsidRDefault="00C1040B" w:rsidP="00D76956">
      <w:pPr>
        <w:pStyle w:val="TM1"/>
        <w:rPr>
          <w:lang w:val="en-GB"/>
        </w:rPr>
      </w:pPr>
    </w:p>
    <w:p w14:paraId="02578489" w14:textId="56AE141B" w:rsidR="00D76956" w:rsidRDefault="00D76956" w:rsidP="00D76956">
      <w:pPr>
        <w:pStyle w:val="TM1"/>
        <w:rPr>
          <w:lang w:val="en-GB"/>
        </w:rPr>
      </w:pPr>
      <w:proofErr w:type="gramStart"/>
      <w:r>
        <w:rPr>
          <w:lang w:val="en-GB"/>
        </w:rPr>
        <w:t>Recommendations :</w:t>
      </w:r>
      <w:proofErr w:type="gramEnd"/>
      <w:r>
        <w:rPr>
          <w:lang w:val="en-GB"/>
        </w:rPr>
        <w:t xml:space="preserve"> </w:t>
      </w:r>
    </w:p>
    <w:p w14:paraId="3E4AA412" w14:textId="19E2D1A8" w:rsidR="00937790" w:rsidRDefault="00937790" w:rsidP="00937790">
      <w:pPr>
        <w:rPr>
          <w:lang w:val="en-GB"/>
        </w:rPr>
      </w:pPr>
    </w:p>
    <w:p w14:paraId="13A9DDA3" w14:textId="77777777" w:rsidR="00894246" w:rsidRPr="00894246" w:rsidRDefault="00894246" w:rsidP="00894246">
      <w:pPr>
        <w:pStyle w:val="Paragraphedeliste"/>
        <w:numPr>
          <w:ilvl w:val="0"/>
          <w:numId w:val="29"/>
        </w:numPr>
      </w:pPr>
      <w:r w:rsidRPr="00894246">
        <w:t>Validation et échappement des données : La validation rigoureuse des données utilisateur est fondamentale. Assurez-vous que toutes les données entrantes sont validées et échappées correctement avant d'être incluses dans une requête SQL. Utilisez des mécanismes de paramétrage de requête ou des requêtes préparées pour séparer les données de la requête SQL.</w:t>
      </w:r>
    </w:p>
    <w:p w14:paraId="76A86CFC" w14:textId="77777777" w:rsidR="00894246" w:rsidRPr="00894246" w:rsidRDefault="00894246" w:rsidP="00894246"/>
    <w:p w14:paraId="3669F749" w14:textId="77777777" w:rsidR="00894246" w:rsidRPr="00894246" w:rsidRDefault="00894246" w:rsidP="00894246">
      <w:pPr>
        <w:pStyle w:val="Paragraphedeliste"/>
        <w:numPr>
          <w:ilvl w:val="0"/>
          <w:numId w:val="29"/>
        </w:numPr>
      </w:pPr>
      <w:r w:rsidRPr="00894246">
        <w:t xml:space="preserve">Mises à jour régulières : Maintenez à jour votre système de gestion de bases de données, votre serveur web, votre application web et tous les </w:t>
      </w:r>
      <w:proofErr w:type="spellStart"/>
      <w:r w:rsidRPr="00894246">
        <w:t>frameworks</w:t>
      </w:r>
      <w:proofErr w:type="spellEnd"/>
      <w:r w:rsidRPr="00894246">
        <w:t xml:space="preserve"> utilisés. Les mises à jour contiennent souvent des correctifs de sécurité importants.</w:t>
      </w:r>
    </w:p>
    <w:p w14:paraId="1A406930" w14:textId="77777777" w:rsidR="00894246" w:rsidRPr="00894246" w:rsidRDefault="00894246" w:rsidP="00894246"/>
    <w:p w14:paraId="34101CB9" w14:textId="77777777" w:rsidR="00894246" w:rsidRPr="00894246" w:rsidRDefault="00894246" w:rsidP="00894246">
      <w:pPr>
        <w:pStyle w:val="Paragraphedeliste"/>
        <w:numPr>
          <w:ilvl w:val="0"/>
          <w:numId w:val="29"/>
        </w:numPr>
      </w:pPr>
      <w:r w:rsidRPr="00894246">
        <w:t>Privilèges d'accès appropriés : Limitez les privilèges d'accès à la base de données. Les comptes utilisés par l'application web ne devraient avoir que les autorisations strictement nécessaires pour éviter que des attaquants n'aient un accès excessif en cas de compromission.</w:t>
      </w:r>
    </w:p>
    <w:p w14:paraId="692AA737" w14:textId="77777777" w:rsidR="00894246" w:rsidRPr="00894246" w:rsidRDefault="00894246" w:rsidP="00894246"/>
    <w:p w14:paraId="245DEA29" w14:textId="77777777" w:rsidR="00894246" w:rsidRPr="00894246" w:rsidRDefault="00894246" w:rsidP="00894246">
      <w:pPr>
        <w:pStyle w:val="Paragraphedeliste"/>
        <w:numPr>
          <w:ilvl w:val="0"/>
          <w:numId w:val="29"/>
        </w:numPr>
      </w:pPr>
      <w:r w:rsidRPr="00894246">
        <w:t>Firewall d'application web (WAF) : Mettez en place un pare-feu d'application web (WAF) pour détecter et bloquer les attaques par injection SQL et d'autres attaques web courantes.</w:t>
      </w:r>
    </w:p>
    <w:p w14:paraId="41ECE011" w14:textId="77777777" w:rsidR="00894246" w:rsidRPr="00894246" w:rsidRDefault="00894246" w:rsidP="00894246"/>
    <w:p w14:paraId="375CB65B" w14:textId="77777777" w:rsidR="00894246" w:rsidRPr="00894246" w:rsidRDefault="00894246" w:rsidP="00894246">
      <w:pPr>
        <w:pStyle w:val="Paragraphedeliste"/>
        <w:numPr>
          <w:ilvl w:val="0"/>
          <w:numId w:val="29"/>
        </w:numPr>
      </w:pPr>
      <w:r w:rsidRPr="00894246">
        <w:t>Gestion des erreurs sécurisée : Évitez de révéler des informations sensibles lors d'erreurs. Personnalisez les messages d'erreur pour qu'ils ne divulguent pas d'informations sur la structure de la base de données.</w:t>
      </w:r>
    </w:p>
    <w:p w14:paraId="7ACC9427" w14:textId="77777777" w:rsidR="00894246" w:rsidRPr="00894246" w:rsidRDefault="00894246" w:rsidP="00894246"/>
    <w:p w14:paraId="155C86DE" w14:textId="77777777" w:rsidR="00894246" w:rsidRPr="00894246" w:rsidRDefault="00894246" w:rsidP="00894246">
      <w:pPr>
        <w:pStyle w:val="Paragraphedeliste"/>
        <w:numPr>
          <w:ilvl w:val="0"/>
          <w:numId w:val="29"/>
        </w:numPr>
      </w:pPr>
      <w:r w:rsidRPr="00894246">
        <w:t>Contrôle des requêtes : Mettez en place des filtres pour les requêtes entrantes. Bloquez toute requête qui semble malveillante ou contient des caractères suspects.</w:t>
      </w:r>
    </w:p>
    <w:p w14:paraId="19AEBF4E" w14:textId="77777777" w:rsidR="00894246" w:rsidRPr="00894246" w:rsidRDefault="00894246" w:rsidP="00894246"/>
    <w:p w14:paraId="5FEDBFD7" w14:textId="77777777" w:rsidR="00894246" w:rsidRPr="00894246" w:rsidRDefault="00894246" w:rsidP="00894246">
      <w:pPr>
        <w:pStyle w:val="Paragraphedeliste"/>
        <w:numPr>
          <w:ilvl w:val="0"/>
          <w:numId w:val="29"/>
        </w:numPr>
      </w:pPr>
      <w:r w:rsidRPr="00894246">
        <w:t>Audit des journaux : Surveillez les journaux d'activité de votre application web et de votre base de données pour détecter toute activité suspecte ou des tentatives d'injection SQL.</w:t>
      </w:r>
    </w:p>
    <w:p w14:paraId="3EE59743" w14:textId="77777777" w:rsidR="00894246" w:rsidRPr="00894246" w:rsidRDefault="00894246" w:rsidP="00894246"/>
    <w:p w14:paraId="08E8BE5C" w14:textId="77777777" w:rsidR="00894246" w:rsidRPr="00894246" w:rsidRDefault="00894246" w:rsidP="00894246">
      <w:pPr>
        <w:pStyle w:val="Paragraphedeliste"/>
        <w:numPr>
          <w:ilvl w:val="0"/>
          <w:numId w:val="29"/>
        </w:numPr>
      </w:pPr>
      <w:r w:rsidRPr="00894246">
        <w:t>Formation en sécurité : Formez les développeurs, les administrateurs et les équipes de sécurité à reconnaître et à prévenir les attaques par injection SQL. La sensibilisation à la sécurité est cruciale.</w:t>
      </w:r>
    </w:p>
    <w:p w14:paraId="63DB7ACE" w14:textId="77777777" w:rsidR="00894246" w:rsidRPr="00894246" w:rsidRDefault="00894246" w:rsidP="00894246"/>
    <w:p w14:paraId="76031131" w14:textId="77777777" w:rsidR="00894246" w:rsidRPr="00894246" w:rsidRDefault="00894246" w:rsidP="00894246">
      <w:pPr>
        <w:pStyle w:val="Paragraphedeliste"/>
        <w:numPr>
          <w:ilvl w:val="0"/>
          <w:numId w:val="29"/>
        </w:numPr>
      </w:pPr>
      <w:r w:rsidRPr="00894246">
        <w:t>Tests de sécurité réguliers : Effectuez des tests de sécurité réguliers, y compris des tests d'injection SQL, pour identifier et corriger les vulnérabilités avant qu'elles ne soient exploitées par des attaquants.</w:t>
      </w:r>
    </w:p>
    <w:p w14:paraId="6EB77544" w14:textId="77777777" w:rsidR="00894246" w:rsidRPr="00894246" w:rsidRDefault="00894246" w:rsidP="00894246"/>
    <w:p w14:paraId="2D91D4ED" w14:textId="0F1AA446" w:rsidR="00894246" w:rsidRPr="00894246" w:rsidRDefault="00894246" w:rsidP="00894246">
      <w:pPr>
        <w:pStyle w:val="Paragraphedeliste"/>
        <w:numPr>
          <w:ilvl w:val="0"/>
          <w:numId w:val="29"/>
        </w:numPr>
      </w:pPr>
      <w:r w:rsidRPr="00894246">
        <w:t xml:space="preserve">Utilisation de pare-feu réseau : Configurez des pare-feu réseau pour bloquer le trafic non autorisé. Limitez l'accès aux serveurs de bases de données depuis l'extérieur </w:t>
      </w:r>
      <w:proofErr w:type="gramStart"/>
      <w:r w:rsidRPr="00894246">
        <w:t>de manière à ce</w:t>
      </w:r>
      <w:proofErr w:type="gramEnd"/>
      <w:r w:rsidRPr="00894246">
        <w:t xml:space="preserve"> que seules les machines nécessaires puissent s'y connecter.</w:t>
      </w:r>
    </w:p>
    <w:p w14:paraId="7B370A92" w14:textId="77777777" w:rsidR="008A0BA1" w:rsidRPr="0035198B" w:rsidRDefault="008A0BA1" w:rsidP="008A0BA1">
      <w:pPr>
        <w:pStyle w:val="TM1"/>
        <w:ind w:left="360"/>
      </w:pPr>
    </w:p>
    <w:p w14:paraId="779EB746" w14:textId="77777777" w:rsidR="008A0BA1" w:rsidRPr="0035198B" w:rsidRDefault="008A0BA1" w:rsidP="008A0BA1">
      <w:pPr>
        <w:pStyle w:val="TM1"/>
        <w:ind w:left="360"/>
      </w:pPr>
    </w:p>
    <w:p w14:paraId="10B7D364" w14:textId="77777777" w:rsidR="008A0BA1" w:rsidRPr="0035198B" w:rsidRDefault="008A0BA1" w:rsidP="008A0BA1">
      <w:pPr>
        <w:pStyle w:val="TM1"/>
        <w:ind w:left="360"/>
      </w:pPr>
    </w:p>
    <w:p w14:paraId="574A0905" w14:textId="1D5DDCAC" w:rsidR="008A0BA1" w:rsidRDefault="008A0BA1" w:rsidP="008A0BA1">
      <w:pPr>
        <w:pStyle w:val="TM1"/>
        <w:rPr>
          <w:sz w:val="18"/>
        </w:rPr>
      </w:pPr>
      <w:r w:rsidRPr="008A0BA1">
        <w:lastRenderedPageBreak/>
        <w:t>Description</w:t>
      </w:r>
      <w:r w:rsidRPr="008A0BA1">
        <w:rPr>
          <w:sz w:val="18"/>
        </w:rPr>
        <w:t xml:space="preserve"> :</w:t>
      </w:r>
    </w:p>
    <w:p w14:paraId="34E773E6" w14:textId="77777777" w:rsidR="008A0BA1" w:rsidRPr="008A0BA1" w:rsidRDefault="008A0BA1" w:rsidP="008A0BA1"/>
    <w:p w14:paraId="5DF154ED" w14:textId="77777777" w:rsidR="008A0BA1" w:rsidRPr="008A0BA1" w:rsidRDefault="008A0BA1" w:rsidP="008A0BA1">
      <w:pPr>
        <w:rPr>
          <w:rFonts w:ascii="Courier New" w:hAnsi="Courier New" w:cs="Courier New"/>
          <w:b/>
          <w:bCs/>
          <w:sz w:val="18"/>
        </w:rPr>
      </w:pPr>
      <w:r w:rsidRPr="008A0BA1">
        <w:rPr>
          <w:rFonts w:cs="Arial"/>
          <w:color w:val="000000"/>
          <w:szCs w:val="22"/>
        </w:rPr>
        <w:t>Trouvez une requête pour afficher les informations sur la base de données</w:t>
      </w:r>
    </w:p>
    <w:p w14:paraId="0E53DD72" w14:textId="77777777" w:rsidR="008A0BA1" w:rsidRPr="008A0BA1" w:rsidRDefault="008A0BA1" w:rsidP="008A0BA1">
      <w:pPr>
        <w:rPr>
          <w:rFonts w:ascii="Courier New" w:hAnsi="Courier New" w:cs="Courier New"/>
          <w:b/>
          <w:bCs/>
          <w:sz w:val="18"/>
        </w:rPr>
      </w:pPr>
    </w:p>
    <w:p w14:paraId="42630D9E" w14:textId="77777777" w:rsidR="008A0BA1" w:rsidRPr="0035198B" w:rsidRDefault="008A0BA1" w:rsidP="008A0BA1">
      <w:pPr>
        <w:pStyle w:val="TM1"/>
      </w:pPr>
      <w:r w:rsidRPr="0035198B">
        <w:t>Preuve :</w:t>
      </w:r>
    </w:p>
    <w:p w14:paraId="6D0E50DE" w14:textId="77777777" w:rsidR="008A0BA1" w:rsidRPr="0035198B" w:rsidRDefault="008A0BA1" w:rsidP="008A0BA1">
      <w:pPr>
        <w:ind w:left="360"/>
      </w:pPr>
    </w:p>
    <w:p w14:paraId="5941591F" w14:textId="77777777" w:rsidR="008A0BA1" w:rsidRDefault="008A0BA1" w:rsidP="008A0BA1">
      <w:proofErr w:type="gramStart"/>
      <w:r w:rsidRPr="00894246">
        <w:t>On</w:t>
      </w:r>
      <w:proofErr w:type="gramEnd"/>
      <w:r w:rsidRPr="00894246">
        <w:t xml:space="preserve"> utilisant l</w:t>
      </w:r>
      <w:r>
        <w:t xml:space="preserve">a commande d’injection SQL ci-dessous, on peut afficher les informations sur la base de données : </w:t>
      </w:r>
    </w:p>
    <w:p w14:paraId="3B04D97F" w14:textId="77777777" w:rsidR="008A0BA1" w:rsidRDefault="008A0BA1" w:rsidP="008A0BA1"/>
    <w:p w14:paraId="4418B1CE" w14:textId="77777777" w:rsidR="008A0BA1" w:rsidRDefault="008A0BA1" w:rsidP="008A0BA1">
      <w:r>
        <w:t>Dans cette partie de la commande, "1'" est utilisé pour fermer la première partie de la requête SQL. Le caractère apostrophe (') est généralement utilisé pour délimiter les chaînes de caractères dans SQL.</w:t>
      </w:r>
    </w:p>
    <w:p w14:paraId="026A0F6B" w14:textId="77777777" w:rsidR="008A0BA1" w:rsidRDefault="008A0BA1" w:rsidP="008A0BA1"/>
    <w:p w14:paraId="39DE3EB5" w14:textId="77777777" w:rsidR="008A0BA1" w:rsidRDefault="008A0BA1" w:rsidP="008A0BA1">
      <w:r>
        <w:t xml:space="preserve">UNION SELECT 1, </w:t>
      </w:r>
      <w:proofErr w:type="spellStart"/>
      <w:proofErr w:type="gramStart"/>
      <w:r>
        <w:t>database</w:t>
      </w:r>
      <w:proofErr w:type="spellEnd"/>
      <w:r>
        <w:t>(</w:t>
      </w:r>
      <w:proofErr w:type="gramEnd"/>
      <w:r>
        <w:t xml:space="preserve">) : La partie "UNION SELECT 1, </w:t>
      </w:r>
      <w:proofErr w:type="spellStart"/>
      <w:r>
        <w:t>database</w:t>
      </w:r>
      <w:proofErr w:type="spellEnd"/>
      <w:r>
        <w:t>()" est ajoutée à la fin de la première partie de la requête. L'opérateur "UNION" est utilisé pour combiner les résultats de deux requêtes distinctes en une seule réponse. Dans ce cas, deux colonnes sont sélectionnées : "1" et "</w:t>
      </w:r>
      <w:proofErr w:type="spellStart"/>
      <w:proofErr w:type="gramStart"/>
      <w:r>
        <w:t>database</w:t>
      </w:r>
      <w:proofErr w:type="spellEnd"/>
      <w:r>
        <w:t>(</w:t>
      </w:r>
      <w:proofErr w:type="gramEnd"/>
      <w:r>
        <w:t>)". La première colonne "1" est simplement un nombre 1, tandis que la seconde colonne "</w:t>
      </w:r>
      <w:proofErr w:type="spellStart"/>
      <w:proofErr w:type="gramStart"/>
      <w:r>
        <w:t>database</w:t>
      </w:r>
      <w:proofErr w:type="spellEnd"/>
      <w:r>
        <w:t>(</w:t>
      </w:r>
      <w:proofErr w:type="gramEnd"/>
      <w:r>
        <w:t>)" est utilisée pour extraire le nom de la base de données actuelle.</w:t>
      </w:r>
    </w:p>
    <w:p w14:paraId="1E18807F" w14:textId="77777777" w:rsidR="008A0BA1" w:rsidRDefault="008A0BA1" w:rsidP="008A0BA1"/>
    <w:p w14:paraId="2D065158" w14:textId="77777777" w:rsidR="008A0BA1" w:rsidRPr="00894246" w:rsidRDefault="008A0BA1" w:rsidP="008A0BA1">
      <w:r>
        <w:t>Le caractère "#" est utilisé pour commenter le reste de la requête. Cela permet d'ignorer tout ce qui suit dans la requête originale et d'éviter des erreurs.</w:t>
      </w:r>
    </w:p>
    <w:p w14:paraId="1F462EC1" w14:textId="7224B6B8" w:rsidR="00937790" w:rsidRDefault="00937790" w:rsidP="00937790"/>
    <w:p w14:paraId="0582AE47" w14:textId="7584218A" w:rsidR="00894246" w:rsidRDefault="008A0BA1" w:rsidP="00937790">
      <w:r w:rsidRPr="00572A9E">
        <w:rPr>
          <w:b/>
          <w:noProof/>
          <w:sz w:val="18"/>
          <w:lang w:val="fr-BE"/>
        </w:rPr>
        <w:drawing>
          <wp:anchor distT="0" distB="0" distL="114300" distR="114300" simplePos="0" relativeHeight="251664384" behindDoc="0" locked="0" layoutInCell="1" allowOverlap="1" wp14:anchorId="69079694" wp14:editId="632897E3">
            <wp:simplePos x="0" y="0"/>
            <wp:positionH relativeFrom="column">
              <wp:posOffset>0</wp:posOffset>
            </wp:positionH>
            <wp:positionV relativeFrom="paragraph">
              <wp:posOffset>156845</wp:posOffset>
            </wp:positionV>
            <wp:extent cx="5082980" cy="2225233"/>
            <wp:effectExtent l="0" t="0" r="3810" b="381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82980" cy="2225233"/>
                    </a:xfrm>
                    <a:prstGeom prst="rect">
                      <a:avLst/>
                    </a:prstGeom>
                  </pic:spPr>
                </pic:pic>
              </a:graphicData>
            </a:graphic>
          </wp:anchor>
        </w:drawing>
      </w:r>
    </w:p>
    <w:p w14:paraId="09F3DD16" w14:textId="6B754D1D" w:rsidR="00894246" w:rsidRDefault="00894246" w:rsidP="00937790"/>
    <w:p w14:paraId="0E1C38C1" w14:textId="6BB9EC7F" w:rsidR="00894246" w:rsidRDefault="00894246" w:rsidP="00937790"/>
    <w:p w14:paraId="56B2C0AB" w14:textId="229635C4" w:rsidR="00894246" w:rsidRDefault="00894246" w:rsidP="00937790"/>
    <w:p w14:paraId="77996B47" w14:textId="2757BD6D" w:rsidR="00894246" w:rsidRDefault="00894246" w:rsidP="00937790"/>
    <w:p w14:paraId="6C0ACFE4" w14:textId="17CF3EC0" w:rsidR="008A0BA1" w:rsidRDefault="008A0BA1" w:rsidP="00937790"/>
    <w:p w14:paraId="04A709F2" w14:textId="17353340" w:rsidR="008A0BA1" w:rsidRDefault="008A0BA1" w:rsidP="00937790"/>
    <w:p w14:paraId="6EFBE9C6" w14:textId="514454BA" w:rsidR="008A0BA1" w:rsidRDefault="008A0BA1" w:rsidP="00937790"/>
    <w:p w14:paraId="457350E4" w14:textId="73F31530" w:rsidR="008A0BA1" w:rsidRDefault="008A0BA1" w:rsidP="00937790"/>
    <w:p w14:paraId="4F80D4E3" w14:textId="1C73EB73" w:rsidR="008A0BA1" w:rsidRDefault="008A0BA1" w:rsidP="00937790"/>
    <w:p w14:paraId="261C4C3B" w14:textId="26A548C7" w:rsidR="008A0BA1" w:rsidRDefault="008A0BA1" w:rsidP="00937790"/>
    <w:p w14:paraId="2DE5CFDD" w14:textId="64641565" w:rsidR="008A0BA1" w:rsidRDefault="008A0BA1" w:rsidP="00937790"/>
    <w:p w14:paraId="6E95A1CC" w14:textId="7D6D14B4" w:rsidR="008A0BA1" w:rsidRDefault="008A0BA1" w:rsidP="00937790"/>
    <w:p w14:paraId="5CC0387F" w14:textId="55444AC2" w:rsidR="008A0BA1" w:rsidRDefault="008A0BA1" w:rsidP="00937790"/>
    <w:p w14:paraId="37F4E086" w14:textId="779771CA" w:rsidR="008A0BA1" w:rsidRDefault="008A0BA1" w:rsidP="00937790"/>
    <w:p w14:paraId="65970277" w14:textId="77777777" w:rsidR="008A0BA1" w:rsidRPr="00894246" w:rsidRDefault="008A0BA1" w:rsidP="008A0BA1">
      <w:pPr>
        <w:pStyle w:val="TM1"/>
      </w:pPr>
      <w:proofErr w:type="spellStart"/>
      <w:r w:rsidRPr="00894246">
        <w:t>Recommendations</w:t>
      </w:r>
      <w:proofErr w:type="spellEnd"/>
      <w:r w:rsidRPr="00894246">
        <w:t xml:space="preserve"> : </w:t>
      </w:r>
    </w:p>
    <w:p w14:paraId="6D468BE9" w14:textId="77777777" w:rsidR="008A0BA1" w:rsidRDefault="008A0BA1" w:rsidP="008A0BA1">
      <w:pPr>
        <w:rPr>
          <w:sz w:val="18"/>
        </w:rPr>
      </w:pPr>
    </w:p>
    <w:p w14:paraId="46724D13" w14:textId="77777777" w:rsidR="008A0BA1" w:rsidRDefault="008A0BA1" w:rsidP="008A0BA1">
      <w:pPr>
        <w:rPr>
          <w:b/>
          <w:sz w:val="18"/>
          <w:lang w:val="fr-BE"/>
        </w:rPr>
      </w:pPr>
    </w:p>
    <w:p w14:paraId="2A03AD3E" w14:textId="77777777" w:rsidR="008A0BA1" w:rsidRPr="00894246" w:rsidRDefault="008A0BA1" w:rsidP="008A0BA1">
      <w:pPr>
        <w:pStyle w:val="Paragraphedeliste"/>
        <w:numPr>
          <w:ilvl w:val="0"/>
          <w:numId w:val="29"/>
        </w:numPr>
      </w:pPr>
      <w:r w:rsidRPr="00894246">
        <w:t>Validation et échappement des données : La validation rigoureuse des données utilisateur est fondamentale. Assurez-vous que toutes les données entrantes sont validées et échappées correctement avant d'être incluses dans une requête SQL. Utilisez des mécanismes de paramétrage de requête ou des requêtes préparées pour séparer les données de la requête SQL.</w:t>
      </w:r>
    </w:p>
    <w:p w14:paraId="6A19E71B" w14:textId="77777777" w:rsidR="008A0BA1" w:rsidRPr="00894246" w:rsidRDefault="008A0BA1" w:rsidP="008A0BA1"/>
    <w:p w14:paraId="7EC3F0DD" w14:textId="77777777" w:rsidR="008A0BA1" w:rsidRPr="00894246" w:rsidRDefault="008A0BA1" w:rsidP="008A0BA1">
      <w:pPr>
        <w:pStyle w:val="Paragraphedeliste"/>
        <w:numPr>
          <w:ilvl w:val="0"/>
          <w:numId w:val="29"/>
        </w:numPr>
      </w:pPr>
      <w:r w:rsidRPr="00894246">
        <w:t xml:space="preserve">Mises à jour régulières : Maintenez à jour votre système de gestion de bases de données, votre serveur web, votre application web et tous les </w:t>
      </w:r>
      <w:proofErr w:type="spellStart"/>
      <w:r w:rsidRPr="00894246">
        <w:t>frameworks</w:t>
      </w:r>
      <w:proofErr w:type="spellEnd"/>
      <w:r w:rsidRPr="00894246">
        <w:t xml:space="preserve"> utilisés. Les mises à jour contiennent souvent des correctifs de sécurité importants.</w:t>
      </w:r>
    </w:p>
    <w:p w14:paraId="3DFC4A5E" w14:textId="77777777" w:rsidR="008A0BA1" w:rsidRPr="00894246" w:rsidRDefault="008A0BA1" w:rsidP="008A0BA1"/>
    <w:p w14:paraId="12BDCA33" w14:textId="77777777" w:rsidR="008A0BA1" w:rsidRPr="00894246" w:rsidRDefault="008A0BA1" w:rsidP="008A0BA1">
      <w:pPr>
        <w:pStyle w:val="Paragraphedeliste"/>
        <w:numPr>
          <w:ilvl w:val="0"/>
          <w:numId w:val="29"/>
        </w:numPr>
      </w:pPr>
      <w:r w:rsidRPr="00894246">
        <w:t>Privilèges d'accès appropriés : Limitez les privilèges d'accès à la base de données. Les comptes utilisés par l'application web ne devraient avoir que les autorisations strictement nécessaires pour éviter que des attaquants n'aient un accès excessif en cas de compromission.</w:t>
      </w:r>
    </w:p>
    <w:p w14:paraId="1602B609" w14:textId="77777777" w:rsidR="008A0BA1" w:rsidRPr="00894246" w:rsidRDefault="008A0BA1" w:rsidP="008A0BA1"/>
    <w:p w14:paraId="010E30E5" w14:textId="77777777" w:rsidR="008A0BA1" w:rsidRPr="00894246" w:rsidRDefault="008A0BA1" w:rsidP="008A0BA1">
      <w:pPr>
        <w:pStyle w:val="Paragraphedeliste"/>
        <w:numPr>
          <w:ilvl w:val="0"/>
          <w:numId w:val="29"/>
        </w:numPr>
      </w:pPr>
      <w:r w:rsidRPr="00894246">
        <w:lastRenderedPageBreak/>
        <w:t>Firewall d'application web (WAF) : Mettez en place un pare-feu d'application web (WAF) pour détecter et bloquer les attaques par injection SQL et d'autres attaques web courantes.</w:t>
      </w:r>
    </w:p>
    <w:p w14:paraId="18766875" w14:textId="77777777" w:rsidR="008A0BA1" w:rsidRPr="00894246" w:rsidRDefault="008A0BA1" w:rsidP="008A0BA1"/>
    <w:p w14:paraId="11920AE1" w14:textId="77777777" w:rsidR="008A0BA1" w:rsidRPr="00894246" w:rsidRDefault="008A0BA1" w:rsidP="008A0BA1">
      <w:pPr>
        <w:pStyle w:val="Paragraphedeliste"/>
        <w:numPr>
          <w:ilvl w:val="0"/>
          <w:numId w:val="29"/>
        </w:numPr>
      </w:pPr>
      <w:r w:rsidRPr="00894246">
        <w:t>Gestion des erreurs sécurisée : Évitez de révéler des informations sensibles lors d'erreurs. Personnalisez les messages d'erreur pour qu'ils ne divulguent pas d'informations sur la structure de la base de données.</w:t>
      </w:r>
    </w:p>
    <w:p w14:paraId="2AB80576" w14:textId="77777777" w:rsidR="008A0BA1" w:rsidRPr="00894246" w:rsidRDefault="008A0BA1" w:rsidP="008A0BA1"/>
    <w:p w14:paraId="70B64609" w14:textId="77777777" w:rsidR="008A0BA1" w:rsidRPr="00894246" w:rsidRDefault="008A0BA1" w:rsidP="008A0BA1">
      <w:pPr>
        <w:pStyle w:val="Paragraphedeliste"/>
        <w:numPr>
          <w:ilvl w:val="0"/>
          <w:numId w:val="29"/>
        </w:numPr>
      </w:pPr>
      <w:r w:rsidRPr="00894246">
        <w:t>Contrôle des requêtes : Mettez en place des filtres pour les requêtes entrantes. Bloquez toute requête qui semble malveillante ou contient des caractères suspects.</w:t>
      </w:r>
    </w:p>
    <w:p w14:paraId="1BA9B860" w14:textId="77777777" w:rsidR="008A0BA1" w:rsidRPr="00894246" w:rsidRDefault="008A0BA1" w:rsidP="008A0BA1"/>
    <w:p w14:paraId="591308B9" w14:textId="77777777" w:rsidR="008A0BA1" w:rsidRPr="00894246" w:rsidRDefault="008A0BA1" w:rsidP="008A0BA1">
      <w:pPr>
        <w:pStyle w:val="Paragraphedeliste"/>
        <w:numPr>
          <w:ilvl w:val="0"/>
          <w:numId w:val="29"/>
        </w:numPr>
      </w:pPr>
      <w:r w:rsidRPr="00894246">
        <w:t>Audit des journaux : Surveillez les journaux d'activité de votre application web et de votre base de données pour détecter toute activité suspecte ou des tentatives d'injection SQL.</w:t>
      </w:r>
    </w:p>
    <w:p w14:paraId="4A4296D8" w14:textId="77777777" w:rsidR="008A0BA1" w:rsidRPr="00894246" w:rsidRDefault="008A0BA1" w:rsidP="008A0BA1"/>
    <w:p w14:paraId="77A1BD0C" w14:textId="77777777" w:rsidR="008A0BA1" w:rsidRPr="00894246" w:rsidRDefault="008A0BA1" w:rsidP="008A0BA1">
      <w:pPr>
        <w:pStyle w:val="Paragraphedeliste"/>
        <w:numPr>
          <w:ilvl w:val="0"/>
          <w:numId w:val="29"/>
        </w:numPr>
      </w:pPr>
      <w:r w:rsidRPr="00894246">
        <w:t>Formation en sécurité : Formez les développeurs, les administrateurs et les équipes de sécurité à reconnaître et à prévenir les attaques par injection SQL. La sensibilisation à la sécurité est cruciale.</w:t>
      </w:r>
    </w:p>
    <w:p w14:paraId="12DE7ABC" w14:textId="77777777" w:rsidR="008A0BA1" w:rsidRPr="00894246" w:rsidRDefault="008A0BA1" w:rsidP="008A0BA1"/>
    <w:p w14:paraId="7C173E0F" w14:textId="77777777" w:rsidR="008A0BA1" w:rsidRPr="00894246" w:rsidRDefault="008A0BA1" w:rsidP="008A0BA1">
      <w:pPr>
        <w:pStyle w:val="Paragraphedeliste"/>
        <w:numPr>
          <w:ilvl w:val="0"/>
          <w:numId w:val="29"/>
        </w:numPr>
      </w:pPr>
      <w:r w:rsidRPr="00894246">
        <w:t>Tests de sécurité réguliers : Effectuez des tests de sécurité réguliers, y compris des tests d'injection SQL, pour identifier et corriger les vulnérabilités avant qu'elles ne soient exploitées par des attaquants.</w:t>
      </w:r>
    </w:p>
    <w:p w14:paraId="22B4B565" w14:textId="77777777" w:rsidR="008A0BA1" w:rsidRPr="00894246" w:rsidRDefault="008A0BA1" w:rsidP="008A0BA1"/>
    <w:p w14:paraId="099FA58F" w14:textId="77777777" w:rsidR="008A0BA1" w:rsidRPr="00894246" w:rsidRDefault="008A0BA1" w:rsidP="008A0BA1">
      <w:pPr>
        <w:pStyle w:val="Paragraphedeliste"/>
        <w:numPr>
          <w:ilvl w:val="0"/>
          <w:numId w:val="29"/>
        </w:numPr>
      </w:pPr>
      <w:r w:rsidRPr="00894246">
        <w:t xml:space="preserve">Utilisation de pare-feu réseau : Configurez des pare-feu réseau pour bloquer le trafic non autorisé. Limitez l'accès aux serveurs de bases de données depuis l'extérieur </w:t>
      </w:r>
      <w:proofErr w:type="gramStart"/>
      <w:r w:rsidRPr="00894246">
        <w:t>de manière à ce</w:t>
      </w:r>
      <w:proofErr w:type="gramEnd"/>
      <w:r w:rsidRPr="00894246">
        <w:t xml:space="preserve"> que seules les machines nécessaires puissent s'y connecter.</w:t>
      </w:r>
    </w:p>
    <w:p w14:paraId="07F538F7" w14:textId="77777777" w:rsidR="008A0BA1" w:rsidRDefault="008A0BA1" w:rsidP="00937790"/>
    <w:p w14:paraId="31A1DAE7" w14:textId="2957AC75" w:rsidR="008A0BA1" w:rsidRDefault="008A0BA1" w:rsidP="00937790"/>
    <w:p w14:paraId="237FC47F" w14:textId="77A1F441" w:rsidR="008A0BA1" w:rsidRDefault="008A0BA1" w:rsidP="00937790"/>
    <w:p w14:paraId="1B2463B1" w14:textId="5E113D5D" w:rsidR="008A0BA1" w:rsidRDefault="008A0BA1" w:rsidP="00937790"/>
    <w:p w14:paraId="566BFE3D" w14:textId="080541C1" w:rsidR="008A0BA1" w:rsidRDefault="008A0BA1" w:rsidP="00937790"/>
    <w:p w14:paraId="4CB8498D" w14:textId="54EA8827" w:rsidR="008A0BA1" w:rsidRDefault="008A0BA1" w:rsidP="00937790"/>
    <w:p w14:paraId="44762984" w14:textId="042395A2" w:rsidR="008A0BA1" w:rsidRDefault="008A0BA1" w:rsidP="00937790"/>
    <w:p w14:paraId="643011CF" w14:textId="2328279D" w:rsidR="008A0BA1" w:rsidRDefault="008A0BA1" w:rsidP="00937790"/>
    <w:p w14:paraId="56847DB6" w14:textId="33D79A7E" w:rsidR="008A0BA1" w:rsidRDefault="008A0BA1" w:rsidP="00937790"/>
    <w:p w14:paraId="714E9269" w14:textId="6E53C0A6" w:rsidR="008A0BA1" w:rsidRDefault="008A0BA1" w:rsidP="00937790"/>
    <w:p w14:paraId="1E129FE9" w14:textId="4B8D6E02" w:rsidR="008A0BA1" w:rsidRDefault="008A0BA1" w:rsidP="00937790"/>
    <w:p w14:paraId="0BC21DB1" w14:textId="30F9D669" w:rsidR="008A0BA1" w:rsidRDefault="008A0BA1" w:rsidP="00937790"/>
    <w:p w14:paraId="7BA33C14" w14:textId="4044C579" w:rsidR="008A0BA1" w:rsidRDefault="008A0BA1" w:rsidP="00937790"/>
    <w:p w14:paraId="295896B0" w14:textId="4699AEB6" w:rsidR="008A0BA1" w:rsidRDefault="008A0BA1" w:rsidP="00937790"/>
    <w:p w14:paraId="10D04E9E" w14:textId="2264B65A" w:rsidR="008A0BA1" w:rsidRDefault="008A0BA1" w:rsidP="00937790"/>
    <w:p w14:paraId="0CB461F5" w14:textId="7F1E9D83" w:rsidR="008A0BA1" w:rsidRDefault="008A0BA1" w:rsidP="00937790"/>
    <w:p w14:paraId="548D9C8E" w14:textId="4C9F0576" w:rsidR="008A0BA1" w:rsidRDefault="008A0BA1" w:rsidP="00937790"/>
    <w:p w14:paraId="0BA167A5" w14:textId="4A11EE5F" w:rsidR="008A0BA1" w:rsidRDefault="008A0BA1" w:rsidP="00937790"/>
    <w:p w14:paraId="2CF28CA7" w14:textId="700AA9D9" w:rsidR="008A0BA1" w:rsidRDefault="008A0BA1" w:rsidP="00937790"/>
    <w:p w14:paraId="6422D919" w14:textId="27EF8A3F" w:rsidR="008A0BA1" w:rsidRDefault="008A0BA1" w:rsidP="00937790"/>
    <w:p w14:paraId="2B975786" w14:textId="680571D7" w:rsidR="008A0BA1" w:rsidRDefault="008A0BA1" w:rsidP="00937790"/>
    <w:p w14:paraId="33ED2DDB" w14:textId="77777777" w:rsidR="008A0BA1" w:rsidRDefault="008A0BA1" w:rsidP="00937790"/>
    <w:p w14:paraId="5C5CCDE7" w14:textId="6F540CED" w:rsidR="008A0BA1" w:rsidRDefault="008A0BA1" w:rsidP="00937790"/>
    <w:p w14:paraId="0680E387" w14:textId="19A5563C" w:rsidR="008A0BA1" w:rsidRDefault="008A0BA1" w:rsidP="00937790"/>
    <w:p w14:paraId="76EA0B5E" w14:textId="0BC3119C" w:rsidR="008A0BA1" w:rsidRDefault="008A0BA1" w:rsidP="00937790"/>
    <w:p w14:paraId="558735E8" w14:textId="77777777" w:rsidR="008A0BA1" w:rsidRPr="00894246" w:rsidRDefault="008A0BA1" w:rsidP="00937790"/>
    <w:p w14:paraId="39DECC7F" w14:textId="270B6CEE" w:rsidR="00937790" w:rsidRPr="00217B15" w:rsidRDefault="00937790" w:rsidP="00937790">
      <w:pPr>
        <w:pStyle w:val="Titre2"/>
        <w:shd w:val="clear" w:color="auto" w:fill="00B5C6"/>
        <w:rPr>
          <w:rFonts w:ascii="Courier New" w:hAnsi="Courier New" w:cs="Courier New"/>
          <w:sz w:val="18"/>
        </w:rPr>
      </w:pPr>
      <w:r w:rsidRPr="00937790">
        <w:rPr>
          <w:rFonts w:ascii="Arial Gras" w:hAnsi="Arial Gras"/>
          <w:caps w:val="0"/>
          <w:lang w:val="fr-FR"/>
        </w:rPr>
        <w:lastRenderedPageBreak/>
        <w:t>Constat n°2</w:t>
      </w:r>
      <w:proofErr w:type="gramStart"/>
      <w:r w:rsidRPr="00937790">
        <w:rPr>
          <w:rFonts w:ascii="Arial Gras" w:hAnsi="Arial Gras"/>
          <w:caps w:val="0"/>
          <w:lang w:val="fr-FR"/>
        </w:rPr>
        <w:t> :</w:t>
      </w:r>
      <w:r w:rsidR="008A0BA1">
        <w:rPr>
          <w:rFonts w:ascii="Arial Gras" w:hAnsi="Arial Gras"/>
          <w:caps w:val="0"/>
          <w:lang w:val="fr-FR"/>
        </w:rPr>
        <w:t>Attaque</w:t>
      </w:r>
      <w:proofErr w:type="gramEnd"/>
      <w:r w:rsidR="008A0BA1">
        <w:rPr>
          <w:rFonts w:ascii="Arial Gras" w:hAnsi="Arial Gras"/>
          <w:caps w:val="0"/>
          <w:lang w:val="fr-FR"/>
        </w:rPr>
        <w:t xml:space="preserve"> XSS</w:t>
      </w:r>
      <w:r w:rsidRPr="00937790">
        <w:rPr>
          <w:rFonts w:ascii="Arial Gras" w:hAnsi="Arial Gras"/>
          <w:caps w:val="0"/>
          <w:lang w:val="fr-FR"/>
        </w:rPr>
        <w:t xml:space="preserve"> </w:t>
      </w:r>
      <w:r w:rsidRPr="00937790">
        <w:rPr>
          <w:rFonts w:ascii="Arial Gras" w:hAnsi="Arial Gras"/>
          <w:caps w:val="0"/>
          <w:color w:val="FF0000"/>
          <w:lang w:val="fr-FR"/>
        </w:rPr>
        <w:t xml:space="preserve"> </w:t>
      </w:r>
    </w:p>
    <w:p w14:paraId="46EC1FDF" w14:textId="165464AD" w:rsidR="00180D3D" w:rsidRDefault="00180D3D" w:rsidP="00180D3D">
      <w:pPr>
        <w:rPr>
          <w:rFonts w:cs="Arial"/>
          <w:color w:val="000000"/>
          <w:szCs w:val="22"/>
          <w:lang w:eastAsia="zh-CN"/>
        </w:rPr>
      </w:pPr>
    </w:p>
    <w:p w14:paraId="3EA6F5BF" w14:textId="75C2E540" w:rsidR="008A0BA1" w:rsidRPr="008A0BA1" w:rsidRDefault="008A0BA1" w:rsidP="00180D3D">
      <w:pPr>
        <w:rPr>
          <w:rFonts w:ascii="Times New Roman" w:hAnsi="Times New Roman"/>
          <w:b/>
          <w:bCs/>
          <w:sz w:val="24"/>
          <w:szCs w:val="24"/>
          <w:lang w:eastAsia="zh-CN"/>
        </w:rPr>
      </w:pPr>
      <w:r w:rsidRPr="008A0BA1">
        <w:rPr>
          <w:rFonts w:cs="Arial"/>
          <w:b/>
          <w:bCs/>
          <w:color w:val="000000"/>
          <w:szCs w:val="22"/>
          <w:lang w:eastAsia="zh-CN"/>
        </w:rPr>
        <w:t xml:space="preserve">Description : </w:t>
      </w:r>
    </w:p>
    <w:p w14:paraId="6B8F7AF6" w14:textId="2C35BF26" w:rsidR="00180D3D" w:rsidRPr="00180D3D" w:rsidRDefault="008A0BA1" w:rsidP="00180D3D">
      <w:pPr>
        <w:rPr>
          <w:rFonts w:ascii="Times New Roman" w:hAnsi="Times New Roman"/>
          <w:sz w:val="24"/>
          <w:szCs w:val="24"/>
          <w:lang w:eastAsia="zh-CN"/>
        </w:rPr>
      </w:pPr>
      <w:r>
        <w:rPr>
          <w:rFonts w:cs="Arial"/>
          <w:color w:val="000000"/>
          <w:szCs w:val="22"/>
          <w:lang w:eastAsia="zh-CN"/>
        </w:rPr>
        <w:t>D</w:t>
      </w:r>
      <w:r w:rsidR="00180D3D" w:rsidRPr="00180D3D">
        <w:rPr>
          <w:rFonts w:cs="Arial"/>
          <w:color w:val="000000"/>
          <w:szCs w:val="22"/>
          <w:lang w:eastAsia="zh-CN"/>
        </w:rPr>
        <w:t xml:space="preserve">éclenchez une fenêtre </w:t>
      </w:r>
      <w:proofErr w:type="spellStart"/>
      <w:r w:rsidR="00180D3D" w:rsidRPr="00180D3D">
        <w:rPr>
          <w:rFonts w:cs="Arial"/>
          <w:color w:val="000000"/>
          <w:szCs w:val="22"/>
          <w:lang w:eastAsia="zh-CN"/>
        </w:rPr>
        <w:t>pop up</w:t>
      </w:r>
      <w:proofErr w:type="spellEnd"/>
      <w:r>
        <w:rPr>
          <w:rFonts w:cs="Arial"/>
          <w:color w:val="000000"/>
          <w:szCs w:val="22"/>
          <w:lang w:eastAsia="zh-CN"/>
        </w:rPr>
        <w:t xml:space="preserve"> avec une commande script </w:t>
      </w:r>
    </w:p>
    <w:p w14:paraId="278F2D82" w14:textId="0B8B0FCD" w:rsidR="00180D3D" w:rsidRDefault="00180D3D" w:rsidP="00B14829">
      <w:pPr>
        <w:rPr>
          <w:b/>
          <w:sz w:val="18"/>
          <w:lang w:val="fr-BE"/>
        </w:rPr>
      </w:pPr>
      <w:r>
        <w:rPr>
          <w:b/>
          <w:sz w:val="18"/>
          <w:lang w:val="fr-BE"/>
        </w:rPr>
        <w:br w:type="textWrapping" w:clear="all"/>
      </w:r>
    </w:p>
    <w:p w14:paraId="16B9AEC0" w14:textId="6A04F619" w:rsidR="00180D3D" w:rsidRDefault="008A0BA1" w:rsidP="00B14829">
      <w:pPr>
        <w:rPr>
          <w:b/>
          <w:szCs w:val="22"/>
          <w:lang w:val="fr-BE"/>
        </w:rPr>
      </w:pPr>
      <w:r w:rsidRPr="008A0BA1">
        <w:rPr>
          <w:b/>
          <w:szCs w:val="22"/>
          <w:lang w:val="fr-BE"/>
        </w:rPr>
        <w:t xml:space="preserve">Preuve : </w:t>
      </w:r>
    </w:p>
    <w:p w14:paraId="5B61FAD1" w14:textId="256D2A7D" w:rsidR="008A0BA1" w:rsidRPr="008A0BA1" w:rsidRDefault="008A0BA1" w:rsidP="00B14829">
      <w:pPr>
        <w:rPr>
          <w:b/>
          <w:sz w:val="18"/>
          <w:lang w:val="fr-BE"/>
        </w:rPr>
      </w:pPr>
      <w:r w:rsidRPr="00180D3D">
        <w:rPr>
          <w:b/>
          <w:sz w:val="18"/>
          <w:lang w:val="fr-BE"/>
        </w:rPr>
        <w:t>&lt;</w:t>
      </w:r>
      <w:proofErr w:type="gramStart"/>
      <w:r w:rsidRPr="00180D3D">
        <w:rPr>
          <w:b/>
          <w:sz w:val="18"/>
          <w:lang w:val="fr-BE"/>
        </w:rPr>
        <w:t>script</w:t>
      </w:r>
      <w:proofErr w:type="gramEnd"/>
      <w:r w:rsidRPr="00180D3D">
        <w:rPr>
          <w:b/>
          <w:sz w:val="18"/>
          <w:lang w:val="fr-BE"/>
        </w:rPr>
        <w:t>&gt;</w:t>
      </w:r>
      <w:proofErr w:type="spellStart"/>
      <w:r w:rsidRPr="00180D3D">
        <w:rPr>
          <w:b/>
          <w:sz w:val="18"/>
          <w:lang w:val="fr-BE"/>
        </w:rPr>
        <w:t>alert</w:t>
      </w:r>
      <w:proofErr w:type="spellEnd"/>
      <w:r w:rsidRPr="00180D3D">
        <w:rPr>
          <w:b/>
          <w:sz w:val="18"/>
          <w:lang w:val="fr-BE"/>
        </w:rPr>
        <w:t>('Bonjour');&lt;/script&gt;'</w:t>
      </w:r>
    </w:p>
    <w:p w14:paraId="6244BFC1" w14:textId="77777777" w:rsidR="00180D3D" w:rsidRDefault="00180D3D" w:rsidP="00B14829">
      <w:pPr>
        <w:rPr>
          <w:b/>
          <w:sz w:val="18"/>
          <w:lang w:val="fr-BE"/>
        </w:rPr>
      </w:pPr>
    </w:p>
    <w:p w14:paraId="4ABA1019" w14:textId="5C6A1448" w:rsidR="00A2125B" w:rsidRDefault="00180D3D" w:rsidP="00B14829">
      <w:pPr>
        <w:rPr>
          <w:b/>
          <w:sz w:val="18"/>
          <w:lang w:val="fr-BE"/>
        </w:rPr>
      </w:pPr>
      <w:r w:rsidRPr="00180D3D">
        <w:rPr>
          <w:b/>
          <w:noProof/>
          <w:sz w:val="18"/>
          <w:lang w:val="fr-BE"/>
        </w:rPr>
        <w:drawing>
          <wp:inline distT="0" distB="0" distL="0" distR="0" wp14:anchorId="6C9907C3" wp14:editId="45CBBC79">
            <wp:extent cx="4663844" cy="1348857"/>
            <wp:effectExtent l="0"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3844" cy="1348857"/>
                    </a:xfrm>
                    <a:prstGeom prst="rect">
                      <a:avLst/>
                    </a:prstGeom>
                  </pic:spPr>
                </pic:pic>
              </a:graphicData>
            </a:graphic>
          </wp:inline>
        </w:drawing>
      </w:r>
    </w:p>
    <w:p w14:paraId="21A85777" w14:textId="77777777" w:rsidR="00180D3D" w:rsidRDefault="00180D3D" w:rsidP="00B14829">
      <w:pPr>
        <w:rPr>
          <w:b/>
          <w:sz w:val="18"/>
          <w:lang w:val="fr-BE"/>
        </w:rPr>
      </w:pPr>
    </w:p>
    <w:p w14:paraId="234FB560" w14:textId="67472196" w:rsidR="00180D3D" w:rsidRDefault="00180D3D" w:rsidP="00180D3D">
      <w:pPr>
        <w:tabs>
          <w:tab w:val="left" w:pos="2715"/>
        </w:tabs>
        <w:rPr>
          <w:b/>
          <w:sz w:val="18"/>
          <w:lang w:val="fr-BE"/>
        </w:rPr>
      </w:pPr>
    </w:p>
    <w:p w14:paraId="1A25BE6F" w14:textId="3507683D" w:rsidR="00180D3D" w:rsidRDefault="00180D3D" w:rsidP="00180D3D">
      <w:pPr>
        <w:tabs>
          <w:tab w:val="left" w:pos="2715"/>
        </w:tabs>
        <w:rPr>
          <w:b/>
          <w:sz w:val="18"/>
          <w:lang w:val="fr-BE"/>
        </w:rPr>
      </w:pPr>
    </w:p>
    <w:p w14:paraId="6729F0D3" w14:textId="2A814DEC" w:rsidR="00180D3D" w:rsidRDefault="008A0BA1" w:rsidP="00180D3D">
      <w:pPr>
        <w:rPr>
          <w:rFonts w:cs="Arial"/>
          <w:color w:val="000000"/>
          <w:szCs w:val="22"/>
          <w:lang w:eastAsia="zh-CN"/>
        </w:rPr>
      </w:pPr>
      <w:r>
        <w:rPr>
          <w:rFonts w:cs="Arial"/>
          <w:color w:val="000000"/>
          <w:szCs w:val="22"/>
          <w:lang w:eastAsia="zh-CN"/>
        </w:rPr>
        <w:t>Nous allons aussi</w:t>
      </w:r>
      <w:r w:rsidR="00180D3D" w:rsidRPr="00180D3D">
        <w:rPr>
          <w:rFonts w:cs="Arial"/>
          <w:color w:val="000000"/>
          <w:szCs w:val="22"/>
          <w:lang w:eastAsia="zh-CN"/>
        </w:rPr>
        <w:t xml:space="preserve"> afficher </w:t>
      </w:r>
      <w:r>
        <w:rPr>
          <w:rFonts w:cs="Arial"/>
          <w:color w:val="000000"/>
          <w:szCs w:val="22"/>
          <w:lang w:eastAsia="zh-CN"/>
        </w:rPr>
        <w:t>le</w:t>
      </w:r>
      <w:r w:rsidR="00180D3D" w:rsidRPr="00180D3D">
        <w:rPr>
          <w:rFonts w:cs="Arial"/>
          <w:color w:val="000000"/>
          <w:szCs w:val="22"/>
          <w:lang w:eastAsia="zh-CN"/>
        </w:rPr>
        <w:t xml:space="preserve"> cookie de session</w:t>
      </w:r>
    </w:p>
    <w:p w14:paraId="15612283" w14:textId="77777777" w:rsidR="008A0BA1" w:rsidRPr="00180D3D" w:rsidRDefault="008A0BA1" w:rsidP="008A0BA1">
      <w:pPr>
        <w:tabs>
          <w:tab w:val="left" w:pos="2715"/>
        </w:tabs>
        <w:rPr>
          <w:b/>
          <w:sz w:val="18"/>
        </w:rPr>
      </w:pPr>
      <w:r w:rsidRPr="00180D3D">
        <w:rPr>
          <w:b/>
          <w:sz w:val="18"/>
        </w:rPr>
        <w:t>&lt;</w:t>
      </w:r>
      <w:proofErr w:type="gramStart"/>
      <w:r w:rsidRPr="00180D3D">
        <w:rPr>
          <w:b/>
          <w:sz w:val="18"/>
        </w:rPr>
        <w:t>script</w:t>
      </w:r>
      <w:proofErr w:type="gramEnd"/>
      <w:r w:rsidRPr="00180D3D">
        <w:rPr>
          <w:b/>
          <w:sz w:val="18"/>
        </w:rPr>
        <w:t>&gt;</w:t>
      </w:r>
      <w:proofErr w:type="spellStart"/>
      <w:r w:rsidRPr="00180D3D">
        <w:rPr>
          <w:b/>
          <w:sz w:val="18"/>
        </w:rPr>
        <w:t>alert</w:t>
      </w:r>
      <w:proofErr w:type="spellEnd"/>
      <w:r w:rsidRPr="00180D3D">
        <w:rPr>
          <w:b/>
          <w:sz w:val="18"/>
        </w:rPr>
        <w:t>(</w:t>
      </w:r>
      <w:proofErr w:type="spellStart"/>
      <w:r w:rsidRPr="00180D3D">
        <w:rPr>
          <w:b/>
          <w:sz w:val="18"/>
        </w:rPr>
        <w:t>document.cookie</w:t>
      </w:r>
      <w:proofErr w:type="spellEnd"/>
      <w:r w:rsidRPr="00180D3D">
        <w:rPr>
          <w:b/>
          <w:sz w:val="18"/>
        </w:rPr>
        <w:t>);&lt;/script&gt;</w:t>
      </w:r>
    </w:p>
    <w:p w14:paraId="09D6ED7A" w14:textId="77777777" w:rsidR="008A0BA1" w:rsidRPr="00180D3D" w:rsidRDefault="008A0BA1" w:rsidP="00180D3D">
      <w:pPr>
        <w:rPr>
          <w:rFonts w:ascii="Times New Roman" w:hAnsi="Times New Roman"/>
          <w:sz w:val="24"/>
          <w:szCs w:val="24"/>
          <w:lang w:eastAsia="zh-CN"/>
        </w:rPr>
      </w:pPr>
    </w:p>
    <w:p w14:paraId="7836C3AC" w14:textId="2EE07513" w:rsidR="00180D3D" w:rsidRDefault="00180D3D" w:rsidP="00180D3D">
      <w:pPr>
        <w:tabs>
          <w:tab w:val="left" w:pos="2715"/>
        </w:tabs>
        <w:rPr>
          <w:b/>
          <w:sz w:val="18"/>
        </w:rPr>
      </w:pPr>
      <w:r w:rsidRPr="00180D3D">
        <w:rPr>
          <w:b/>
          <w:noProof/>
          <w:sz w:val="18"/>
        </w:rPr>
        <w:drawing>
          <wp:inline distT="0" distB="0" distL="0" distR="0" wp14:anchorId="374B549D" wp14:editId="5FF9CF25">
            <wp:extent cx="4168501" cy="1143099"/>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8501" cy="1143099"/>
                    </a:xfrm>
                    <a:prstGeom prst="rect">
                      <a:avLst/>
                    </a:prstGeom>
                  </pic:spPr>
                </pic:pic>
              </a:graphicData>
            </a:graphic>
          </wp:inline>
        </w:drawing>
      </w:r>
    </w:p>
    <w:p w14:paraId="73F81DDC" w14:textId="109E7776" w:rsidR="008A0BA1" w:rsidRDefault="008A0BA1" w:rsidP="00180D3D">
      <w:pPr>
        <w:tabs>
          <w:tab w:val="left" w:pos="2715"/>
        </w:tabs>
        <w:rPr>
          <w:b/>
          <w:sz w:val="18"/>
        </w:rPr>
      </w:pPr>
    </w:p>
    <w:p w14:paraId="2A59AB22" w14:textId="4D06F2D8" w:rsidR="008A0BA1" w:rsidRDefault="008A0BA1" w:rsidP="00180D3D">
      <w:pPr>
        <w:tabs>
          <w:tab w:val="left" w:pos="2715"/>
        </w:tabs>
        <w:rPr>
          <w:b/>
          <w:sz w:val="18"/>
        </w:rPr>
      </w:pPr>
    </w:p>
    <w:p w14:paraId="1E9F2ADA" w14:textId="5747C49B" w:rsidR="008A0BA1" w:rsidRDefault="008A0BA1" w:rsidP="00180D3D">
      <w:pPr>
        <w:tabs>
          <w:tab w:val="left" w:pos="2715"/>
        </w:tabs>
        <w:rPr>
          <w:b/>
          <w:szCs w:val="22"/>
        </w:rPr>
      </w:pPr>
      <w:r w:rsidRPr="008A0BA1">
        <w:rPr>
          <w:b/>
          <w:szCs w:val="22"/>
        </w:rPr>
        <w:t xml:space="preserve">Recommandation : </w:t>
      </w:r>
    </w:p>
    <w:p w14:paraId="774E4EE3" w14:textId="77777777" w:rsidR="008A0BA1" w:rsidRPr="008A0BA1" w:rsidRDefault="008A0BA1" w:rsidP="00180D3D">
      <w:pPr>
        <w:tabs>
          <w:tab w:val="left" w:pos="2715"/>
        </w:tabs>
        <w:rPr>
          <w:b/>
          <w:szCs w:val="22"/>
        </w:rPr>
      </w:pPr>
    </w:p>
    <w:p w14:paraId="2977E531" w14:textId="77777777" w:rsidR="008A0BA1" w:rsidRPr="008A0BA1" w:rsidRDefault="008A0BA1" w:rsidP="008A0BA1">
      <w:pPr>
        <w:pStyle w:val="Paragraphedeliste"/>
        <w:numPr>
          <w:ilvl w:val="0"/>
          <w:numId w:val="30"/>
        </w:numPr>
        <w:tabs>
          <w:tab w:val="left" w:pos="2715"/>
        </w:tabs>
        <w:rPr>
          <w:bCs/>
          <w:szCs w:val="22"/>
        </w:rPr>
      </w:pPr>
      <w:r w:rsidRPr="008A0BA1">
        <w:rPr>
          <w:bCs/>
          <w:szCs w:val="22"/>
        </w:rPr>
        <w:t>Validation des données d'entrée : Validez et filtrez toutes les données d'entrée utilisateur pour vous assurer qu'elles ne contiennent pas de code malveillant. Utilisez des bibliothèques de validation et de nettoyage de données.</w:t>
      </w:r>
    </w:p>
    <w:p w14:paraId="77A03ED2" w14:textId="77777777" w:rsidR="008A0BA1" w:rsidRPr="008A0BA1" w:rsidRDefault="008A0BA1" w:rsidP="008A0BA1">
      <w:pPr>
        <w:tabs>
          <w:tab w:val="left" w:pos="2715"/>
        </w:tabs>
        <w:rPr>
          <w:bCs/>
          <w:szCs w:val="22"/>
        </w:rPr>
      </w:pPr>
    </w:p>
    <w:p w14:paraId="5996FD11" w14:textId="77777777" w:rsidR="008A0BA1" w:rsidRPr="008A0BA1" w:rsidRDefault="008A0BA1" w:rsidP="008A0BA1">
      <w:pPr>
        <w:pStyle w:val="Paragraphedeliste"/>
        <w:numPr>
          <w:ilvl w:val="0"/>
          <w:numId w:val="30"/>
        </w:numPr>
        <w:tabs>
          <w:tab w:val="left" w:pos="2715"/>
        </w:tabs>
        <w:rPr>
          <w:bCs/>
          <w:szCs w:val="22"/>
        </w:rPr>
      </w:pPr>
      <w:r w:rsidRPr="008A0BA1">
        <w:rPr>
          <w:bCs/>
          <w:szCs w:val="22"/>
        </w:rPr>
        <w:t>Échappement des sorties : Échappez correctement toutes les données dynamiques affichées dans les pages web en utilisant des fonctions d'échappement appropriées pour le contexte (HTML, JavaScript, etc.). Cela empêche l'exécution de code malveillant.</w:t>
      </w:r>
    </w:p>
    <w:p w14:paraId="10775BE8" w14:textId="77777777" w:rsidR="008A0BA1" w:rsidRPr="008A0BA1" w:rsidRDefault="008A0BA1" w:rsidP="008A0BA1">
      <w:pPr>
        <w:tabs>
          <w:tab w:val="left" w:pos="2715"/>
        </w:tabs>
        <w:rPr>
          <w:bCs/>
          <w:szCs w:val="22"/>
        </w:rPr>
      </w:pPr>
    </w:p>
    <w:p w14:paraId="4E0D87E1" w14:textId="77777777" w:rsidR="008A0BA1" w:rsidRPr="008A0BA1" w:rsidRDefault="008A0BA1" w:rsidP="008A0BA1">
      <w:pPr>
        <w:pStyle w:val="Paragraphedeliste"/>
        <w:numPr>
          <w:ilvl w:val="0"/>
          <w:numId w:val="30"/>
        </w:numPr>
        <w:tabs>
          <w:tab w:val="left" w:pos="2715"/>
        </w:tabs>
        <w:rPr>
          <w:bCs/>
          <w:szCs w:val="22"/>
        </w:rPr>
      </w:pPr>
      <w:r w:rsidRPr="008A0BA1">
        <w:rPr>
          <w:bCs/>
          <w:szCs w:val="22"/>
        </w:rPr>
        <w:t>Utilisation de CSP (Content Security Policy) : Mettez en place une politique de sécurité des contenus (CSP) pour restreindre les sources autorisées à partir desquelles les scripts peuvent être chargés. Cela limite les possibilités d'exécution de scripts malveillants.</w:t>
      </w:r>
    </w:p>
    <w:p w14:paraId="7822B035" w14:textId="77777777" w:rsidR="008A0BA1" w:rsidRPr="008A0BA1" w:rsidRDefault="008A0BA1" w:rsidP="008A0BA1">
      <w:pPr>
        <w:tabs>
          <w:tab w:val="left" w:pos="2715"/>
        </w:tabs>
        <w:rPr>
          <w:bCs/>
          <w:szCs w:val="22"/>
        </w:rPr>
      </w:pPr>
    </w:p>
    <w:p w14:paraId="65CEC98D" w14:textId="77777777" w:rsidR="008A0BA1" w:rsidRPr="008A0BA1" w:rsidRDefault="008A0BA1" w:rsidP="008A0BA1">
      <w:pPr>
        <w:pStyle w:val="Paragraphedeliste"/>
        <w:numPr>
          <w:ilvl w:val="0"/>
          <w:numId w:val="30"/>
        </w:numPr>
        <w:tabs>
          <w:tab w:val="left" w:pos="2715"/>
        </w:tabs>
        <w:rPr>
          <w:bCs/>
          <w:szCs w:val="22"/>
        </w:rPr>
      </w:pPr>
      <w:r w:rsidRPr="008A0BA1">
        <w:rPr>
          <w:bCs/>
          <w:szCs w:val="22"/>
        </w:rPr>
        <w:t>Toujours utiliser HTTPS : Assurez-vous que votre site web utilise HTTPS pour chiffrer les communications entre le navigateur de l'utilisateur et le serveur. Cela aide à protéger les données sensibles et à prévenir les attaques de type Man-in-the-Middle (MITM).</w:t>
      </w:r>
    </w:p>
    <w:p w14:paraId="4917206E" w14:textId="77777777" w:rsidR="008A0BA1" w:rsidRPr="008A0BA1" w:rsidRDefault="008A0BA1" w:rsidP="008A0BA1">
      <w:pPr>
        <w:tabs>
          <w:tab w:val="left" w:pos="2715"/>
        </w:tabs>
        <w:rPr>
          <w:bCs/>
          <w:szCs w:val="22"/>
        </w:rPr>
      </w:pPr>
    </w:p>
    <w:p w14:paraId="1743FF9E" w14:textId="77777777" w:rsidR="008A0BA1" w:rsidRPr="008A0BA1" w:rsidRDefault="008A0BA1" w:rsidP="008A0BA1">
      <w:pPr>
        <w:pStyle w:val="Paragraphedeliste"/>
        <w:numPr>
          <w:ilvl w:val="0"/>
          <w:numId w:val="30"/>
        </w:numPr>
        <w:tabs>
          <w:tab w:val="left" w:pos="2715"/>
        </w:tabs>
        <w:rPr>
          <w:bCs/>
          <w:szCs w:val="22"/>
        </w:rPr>
      </w:pPr>
      <w:r w:rsidRPr="008A0BA1">
        <w:rPr>
          <w:bCs/>
          <w:szCs w:val="22"/>
        </w:rPr>
        <w:t>Mises à jour régulières : Gardez à jour votre application, les bibliothèques tierces, et les composants serveur pour bénéficier des correctifs de sécurité.</w:t>
      </w:r>
    </w:p>
    <w:p w14:paraId="26B21A34" w14:textId="77777777" w:rsidR="008A0BA1" w:rsidRPr="008A0BA1" w:rsidRDefault="008A0BA1" w:rsidP="008A0BA1">
      <w:pPr>
        <w:tabs>
          <w:tab w:val="left" w:pos="2715"/>
        </w:tabs>
        <w:rPr>
          <w:bCs/>
          <w:szCs w:val="22"/>
        </w:rPr>
      </w:pPr>
    </w:p>
    <w:p w14:paraId="19A41383" w14:textId="77777777" w:rsidR="008A0BA1" w:rsidRPr="008A0BA1" w:rsidRDefault="008A0BA1" w:rsidP="008A0BA1">
      <w:pPr>
        <w:pStyle w:val="Paragraphedeliste"/>
        <w:numPr>
          <w:ilvl w:val="0"/>
          <w:numId w:val="30"/>
        </w:numPr>
        <w:tabs>
          <w:tab w:val="left" w:pos="2715"/>
        </w:tabs>
        <w:rPr>
          <w:bCs/>
          <w:szCs w:val="22"/>
        </w:rPr>
      </w:pPr>
      <w:r w:rsidRPr="008A0BA1">
        <w:rPr>
          <w:bCs/>
          <w:szCs w:val="22"/>
        </w:rPr>
        <w:t>Séparation du contenu et des données : Évitez de mélanger le contenu et les données. N'incorporez pas de données non échappées dans le code JavaScript, les URL, ou les balises HTML.</w:t>
      </w:r>
    </w:p>
    <w:p w14:paraId="468D3B2B" w14:textId="77777777" w:rsidR="008A0BA1" w:rsidRPr="008A0BA1" w:rsidRDefault="008A0BA1" w:rsidP="008A0BA1">
      <w:pPr>
        <w:tabs>
          <w:tab w:val="left" w:pos="2715"/>
        </w:tabs>
        <w:rPr>
          <w:bCs/>
          <w:szCs w:val="22"/>
        </w:rPr>
      </w:pPr>
    </w:p>
    <w:p w14:paraId="3323AB67" w14:textId="77777777" w:rsidR="008A0BA1" w:rsidRPr="008A0BA1" w:rsidRDefault="008A0BA1" w:rsidP="008A0BA1">
      <w:pPr>
        <w:pStyle w:val="Paragraphedeliste"/>
        <w:numPr>
          <w:ilvl w:val="0"/>
          <w:numId w:val="30"/>
        </w:numPr>
        <w:tabs>
          <w:tab w:val="left" w:pos="2715"/>
        </w:tabs>
        <w:rPr>
          <w:bCs/>
          <w:szCs w:val="22"/>
        </w:rPr>
      </w:pPr>
      <w:r w:rsidRPr="008A0BA1">
        <w:rPr>
          <w:bCs/>
          <w:szCs w:val="22"/>
        </w:rPr>
        <w:t xml:space="preserve">Utilisation de bibliothèques sécurisées : Utilisez des bibliothèques et des </w:t>
      </w:r>
      <w:proofErr w:type="spellStart"/>
      <w:r w:rsidRPr="008A0BA1">
        <w:rPr>
          <w:bCs/>
          <w:szCs w:val="22"/>
        </w:rPr>
        <w:t>frameworks</w:t>
      </w:r>
      <w:proofErr w:type="spellEnd"/>
      <w:r w:rsidRPr="008A0BA1">
        <w:rPr>
          <w:bCs/>
          <w:szCs w:val="22"/>
        </w:rPr>
        <w:t xml:space="preserve"> web qui intègrent des protections contre les XSS, comme </w:t>
      </w:r>
      <w:proofErr w:type="spellStart"/>
      <w:r w:rsidRPr="008A0BA1">
        <w:rPr>
          <w:bCs/>
          <w:szCs w:val="22"/>
        </w:rPr>
        <w:t>React</w:t>
      </w:r>
      <w:proofErr w:type="spellEnd"/>
      <w:r w:rsidRPr="008A0BA1">
        <w:rPr>
          <w:bCs/>
          <w:szCs w:val="22"/>
        </w:rPr>
        <w:t xml:space="preserve">, </w:t>
      </w:r>
      <w:proofErr w:type="spellStart"/>
      <w:r w:rsidRPr="008A0BA1">
        <w:rPr>
          <w:bCs/>
          <w:szCs w:val="22"/>
        </w:rPr>
        <w:t>Angular</w:t>
      </w:r>
      <w:proofErr w:type="spellEnd"/>
      <w:r w:rsidRPr="008A0BA1">
        <w:rPr>
          <w:bCs/>
          <w:szCs w:val="22"/>
        </w:rPr>
        <w:t>, ou Vue.js.</w:t>
      </w:r>
    </w:p>
    <w:p w14:paraId="7A734C88" w14:textId="77777777" w:rsidR="008A0BA1" w:rsidRPr="008A0BA1" w:rsidRDefault="008A0BA1" w:rsidP="008A0BA1">
      <w:pPr>
        <w:tabs>
          <w:tab w:val="left" w:pos="2715"/>
        </w:tabs>
        <w:rPr>
          <w:bCs/>
          <w:szCs w:val="22"/>
        </w:rPr>
      </w:pPr>
    </w:p>
    <w:p w14:paraId="344BED80" w14:textId="77777777" w:rsidR="008A0BA1" w:rsidRPr="008A0BA1" w:rsidRDefault="008A0BA1" w:rsidP="008A0BA1">
      <w:pPr>
        <w:pStyle w:val="Paragraphedeliste"/>
        <w:numPr>
          <w:ilvl w:val="0"/>
          <w:numId w:val="30"/>
        </w:numPr>
        <w:tabs>
          <w:tab w:val="left" w:pos="2715"/>
        </w:tabs>
        <w:rPr>
          <w:bCs/>
          <w:szCs w:val="22"/>
        </w:rPr>
      </w:pPr>
      <w:r w:rsidRPr="008A0BA1">
        <w:rPr>
          <w:bCs/>
          <w:szCs w:val="22"/>
        </w:rPr>
        <w:t>Éducation en sécurité : Formez votre équipe de développement à la sécurité web pour qu'elle comprenne les risques et les meilleures pratiques de sécurité.</w:t>
      </w:r>
    </w:p>
    <w:p w14:paraId="5FE31726" w14:textId="77777777" w:rsidR="008A0BA1" w:rsidRPr="008A0BA1" w:rsidRDefault="008A0BA1" w:rsidP="008A0BA1">
      <w:pPr>
        <w:tabs>
          <w:tab w:val="left" w:pos="2715"/>
        </w:tabs>
        <w:rPr>
          <w:bCs/>
          <w:szCs w:val="22"/>
        </w:rPr>
      </w:pPr>
    </w:p>
    <w:p w14:paraId="25FBE9DE" w14:textId="77777777" w:rsidR="008A0BA1" w:rsidRPr="008A0BA1" w:rsidRDefault="008A0BA1" w:rsidP="008A0BA1">
      <w:pPr>
        <w:pStyle w:val="Paragraphedeliste"/>
        <w:numPr>
          <w:ilvl w:val="0"/>
          <w:numId w:val="30"/>
        </w:numPr>
        <w:tabs>
          <w:tab w:val="left" w:pos="2715"/>
        </w:tabs>
        <w:rPr>
          <w:bCs/>
          <w:szCs w:val="22"/>
        </w:rPr>
      </w:pPr>
      <w:r w:rsidRPr="008A0BA1">
        <w:rPr>
          <w:bCs/>
          <w:szCs w:val="22"/>
        </w:rPr>
        <w:t>Tests de sécurité : Effectuez régulièrement des tests de sécurité automatisés et des audits de code pour détecter et corriger les vulnérabilités XSS.</w:t>
      </w:r>
    </w:p>
    <w:p w14:paraId="4C47B40D" w14:textId="77777777" w:rsidR="008A0BA1" w:rsidRPr="008A0BA1" w:rsidRDefault="008A0BA1" w:rsidP="008A0BA1">
      <w:pPr>
        <w:tabs>
          <w:tab w:val="left" w:pos="2715"/>
        </w:tabs>
        <w:rPr>
          <w:bCs/>
          <w:szCs w:val="22"/>
        </w:rPr>
      </w:pPr>
    </w:p>
    <w:p w14:paraId="75D33EB8" w14:textId="77777777" w:rsidR="008A0BA1" w:rsidRPr="008A0BA1" w:rsidRDefault="008A0BA1" w:rsidP="008A0BA1">
      <w:pPr>
        <w:pStyle w:val="Paragraphedeliste"/>
        <w:numPr>
          <w:ilvl w:val="0"/>
          <w:numId w:val="30"/>
        </w:numPr>
        <w:tabs>
          <w:tab w:val="left" w:pos="2715"/>
        </w:tabs>
        <w:rPr>
          <w:bCs/>
          <w:szCs w:val="22"/>
        </w:rPr>
      </w:pPr>
      <w:r w:rsidRPr="008A0BA1">
        <w:rPr>
          <w:bCs/>
          <w:szCs w:val="22"/>
        </w:rPr>
        <w:t>Rapport responsable : Encouragez les utilisateurs à signaler les vulnérabilités de sécurité qu'ils découvrent de manière responsable, afin que vous puissiez les corriger rapidement.</w:t>
      </w:r>
    </w:p>
    <w:p w14:paraId="441A1D8B" w14:textId="77777777" w:rsidR="008A0BA1" w:rsidRPr="008A0BA1" w:rsidRDefault="008A0BA1" w:rsidP="008A0BA1">
      <w:pPr>
        <w:tabs>
          <w:tab w:val="left" w:pos="2715"/>
        </w:tabs>
        <w:rPr>
          <w:bCs/>
          <w:szCs w:val="22"/>
        </w:rPr>
      </w:pPr>
    </w:p>
    <w:p w14:paraId="07C5A87E" w14:textId="38EC2B59" w:rsidR="008A0BA1" w:rsidRPr="008A0BA1" w:rsidRDefault="008A0BA1" w:rsidP="008A0BA1">
      <w:pPr>
        <w:pStyle w:val="Paragraphedeliste"/>
        <w:numPr>
          <w:ilvl w:val="0"/>
          <w:numId w:val="30"/>
        </w:numPr>
        <w:tabs>
          <w:tab w:val="left" w:pos="2715"/>
        </w:tabs>
        <w:rPr>
          <w:bCs/>
          <w:szCs w:val="22"/>
        </w:rPr>
      </w:pPr>
      <w:r w:rsidRPr="008A0BA1">
        <w:rPr>
          <w:bCs/>
          <w:szCs w:val="22"/>
        </w:rPr>
        <w:t>Utilisation de bibliothèques de sécurité : Utilisez des bibliothèques de sécurité spécifiques pour votre langage de programmation, telles que OWASP ESAPI pour Java, pour renforcer la sécurité de votre application.</w:t>
      </w:r>
    </w:p>
    <w:p w14:paraId="778AA690" w14:textId="77777777" w:rsidR="00180D3D" w:rsidRPr="008A0BA1" w:rsidRDefault="00180D3D" w:rsidP="00B14829">
      <w:pPr>
        <w:rPr>
          <w:bCs/>
          <w:szCs w:val="22"/>
          <w:lang w:val="fr-BE"/>
        </w:rPr>
      </w:pPr>
    </w:p>
    <w:sectPr w:rsidR="00180D3D" w:rsidRPr="008A0BA1" w:rsidSect="008F28F1">
      <w:headerReference w:type="even" r:id="rId17"/>
      <w:headerReference w:type="default" r:id="rId18"/>
      <w:footerReference w:type="default" r:id="rId19"/>
      <w:headerReference w:type="first" r:id="rId20"/>
      <w:pgSz w:w="11906" w:h="16838" w:code="9"/>
      <w:pgMar w:top="720" w:right="720" w:bottom="720" w:left="720" w:header="720" w:footer="343"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0B935" w14:textId="77777777" w:rsidR="000C4368" w:rsidRDefault="000C4368">
      <w:r>
        <w:separator/>
      </w:r>
    </w:p>
    <w:p w14:paraId="0D6DEB44" w14:textId="77777777" w:rsidR="000C4368" w:rsidRDefault="000C4368"/>
    <w:p w14:paraId="4CE74E58" w14:textId="77777777" w:rsidR="000C4368" w:rsidRDefault="000C4368"/>
    <w:p w14:paraId="60B55A1D" w14:textId="77777777" w:rsidR="000C4368" w:rsidRDefault="000C4368"/>
  </w:endnote>
  <w:endnote w:type="continuationSeparator" w:id="0">
    <w:p w14:paraId="758229B5" w14:textId="77777777" w:rsidR="000C4368" w:rsidRDefault="000C4368">
      <w:r>
        <w:continuationSeparator/>
      </w:r>
    </w:p>
    <w:p w14:paraId="1D87033C" w14:textId="77777777" w:rsidR="000C4368" w:rsidRDefault="000C4368"/>
    <w:p w14:paraId="5F93DFA6" w14:textId="77777777" w:rsidR="000C4368" w:rsidRDefault="000C4368"/>
    <w:p w14:paraId="46F7CEC0" w14:textId="77777777" w:rsidR="000C4368" w:rsidRDefault="000C43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Gras">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Helvetica 55 Roman">
    <w:altName w:val="Arial"/>
    <w:charset w:val="00"/>
    <w:family w:val="swiss"/>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65 Medium">
    <w:altName w:val="Arial"/>
    <w:charset w:val="00"/>
    <w:family w:val="swiss"/>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AF24" w14:textId="4EA471EC" w:rsidR="00C231DE" w:rsidRPr="008605C2" w:rsidRDefault="00C231DE" w:rsidP="00C231DE">
    <w:pPr>
      <w:pStyle w:val="En-tte"/>
      <w:jc w:val="center"/>
      <w:rPr>
        <w:color w:val="FF003B"/>
        <w:sz w:val="16"/>
        <w:szCs w:val="16"/>
        <w:lang w:val="en-US"/>
      </w:rPr>
    </w:pPr>
    <w:r>
      <w:rPr>
        <w:rFonts w:ascii="Helvetica 65 Medium" w:hAnsi="Helvetica 65 Medium"/>
        <w:color w:val="FF6600"/>
        <w:sz w:val="20"/>
        <w:lang w:val="en-GB"/>
      </w:rPr>
      <w:t xml:space="preserve"> </w:t>
    </w:r>
    <w:r w:rsidRPr="008605C2">
      <w:rPr>
        <w:rFonts w:ascii="Helvetica 65 Medium" w:hAnsi="Helvetica 65 Medium"/>
        <w:color w:val="FF003B"/>
        <w:sz w:val="20"/>
        <w:lang w:val="en-GB"/>
      </w:rPr>
      <w:t xml:space="preserve">Document </w:t>
    </w:r>
    <w:proofErr w:type="spellStart"/>
    <w:r w:rsidRPr="008605C2">
      <w:rPr>
        <w:rFonts w:ascii="Helvetica 65 Medium" w:hAnsi="Helvetica 65 Medium"/>
        <w:color w:val="FF003B"/>
        <w:sz w:val="20"/>
        <w:lang w:val="en-GB"/>
      </w:rPr>
      <w:t>confidentiel</w:t>
    </w:r>
    <w:proofErr w:type="spellEnd"/>
  </w:p>
  <w:p w14:paraId="1F71905A" w14:textId="77777777" w:rsidR="006603C8" w:rsidRPr="00A90C5F" w:rsidRDefault="006603C8" w:rsidP="005D064B">
    <w:pPr>
      <w:pStyle w:val="Pieddepage"/>
      <w:tabs>
        <w:tab w:val="clear" w:pos="8640"/>
        <w:tab w:val="right" w:pos="9498"/>
      </w:tabs>
      <w:jc w:val="right"/>
      <w:rPr>
        <w:rFonts w:ascii="Helvetica 65 Medium" w:hAnsi="Helvetica 65 Medium"/>
        <w:color w:val="FF6600"/>
        <w:sz w:val="20"/>
      </w:rPr>
    </w:pPr>
    <w:r w:rsidRPr="00A90C5F">
      <w:rPr>
        <w:snapToGrid w:val="0"/>
        <w:sz w:val="20"/>
        <w:lang w:eastAsia="en-US"/>
      </w:rPr>
      <w:t xml:space="preserve">Page </w:t>
    </w:r>
    <w:r w:rsidRPr="002D37AB">
      <w:rPr>
        <w:snapToGrid w:val="0"/>
        <w:sz w:val="20"/>
        <w:lang w:eastAsia="en-US"/>
      </w:rPr>
      <w:fldChar w:fldCharType="begin"/>
    </w:r>
    <w:r w:rsidRPr="00A90C5F">
      <w:rPr>
        <w:snapToGrid w:val="0"/>
        <w:sz w:val="20"/>
        <w:lang w:eastAsia="en-US"/>
      </w:rPr>
      <w:instrText xml:space="preserve"> PAGE </w:instrText>
    </w:r>
    <w:r w:rsidRPr="002D37AB">
      <w:rPr>
        <w:snapToGrid w:val="0"/>
        <w:sz w:val="20"/>
        <w:lang w:eastAsia="en-US"/>
      </w:rPr>
      <w:fldChar w:fldCharType="separate"/>
    </w:r>
    <w:r w:rsidR="00A944EC">
      <w:rPr>
        <w:noProof/>
        <w:snapToGrid w:val="0"/>
        <w:sz w:val="20"/>
        <w:lang w:eastAsia="en-US"/>
      </w:rPr>
      <w:t>23</w:t>
    </w:r>
    <w:r w:rsidRPr="002D37AB">
      <w:rPr>
        <w:snapToGrid w:val="0"/>
        <w:sz w:val="20"/>
        <w:lang w:eastAsia="en-US"/>
      </w:rPr>
      <w:fldChar w:fldCharType="end"/>
    </w:r>
    <w:r w:rsidRPr="00A90C5F">
      <w:rPr>
        <w:snapToGrid w:val="0"/>
        <w:sz w:val="20"/>
        <w:lang w:eastAsia="en-US"/>
      </w:rPr>
      <w:t xml:space="preserve"> sur </w:t>
    </w:r>
    <w:r w:rsidRPr="002D37AB">
      <w:rPr>
        <w:snapToGrid w:val="0"/>
        <w:sz w:val="20"/>
        <w:lang w:eastAsia="en-US"/>
      </w:rPr>
      <w:fldChar w:fldCharType="begin"/>
    </w:r>
    <w:r w:rsidRPr="00A90C5F">
      <w:rPr>
        <w:snapToGrid w:val="0"/>
        <w:sz w:val="20"/>
        <w:lang w:eastAsia="en-US"/>
      </w:rPr>
      <w:instrText xml:space="preserve"> NUMPAGES </w:instrText>
    </w:r>
    <w:r w:rsidRPr="002D37AB">
      <w:rPr>
        <w:snapToGrid w:val="0"/>
        <w:sz w:val="20"/>
        <w:lang w:eastAsia="en-US"/>
      </w:rPr>
      <w:fldChar w:fldCharType="separate"/>
    </w:r>
    <w:r w:rsidR="00A944EC">
      <w:rPr>
        <w:noProof/>
        <w:snapToGrid w:val="0"/>
        <w:sz w:val="20"/>
        <w:lang w:eastAsia="en-US"/>
      </w:rPr>
      <w:t>23</w:t>
    </w:r>
    <w:r w:rsidRPr="002D37AB">
      <w:rPr>
        <w:snapToGrid w:val="0"/>
        <w:sz w:val="20"/>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7397E" w14:textId="77777777" w:rsidR="000C4368" w:rsidRDefault="000C4368">
      <w:r>
        <w:separator/>
      </w:r>
    </w:p>
    <w:p w14:paraId="04C57D34" w14:textId="77777777" w:rsidR="000C4368" w:rsidRDefault="000C4368"/>
    <w:p w14:paraId="2760F2FB" w14:textId="77777777" w:rsidR="000C4368" w:rsidRDefault="000C4368"/>
    <w:p w14:paraId="4D565EC6" w14:textId="77777777" w:rsidR="000C4368" w:rsidRDefault="000C4368"/>
  </w:footnote>
  <w:footnote w:type="continuationSeparator" w:id="0">
    <w:p w14:paraId="6981BFDD" w14:textId="77777777" w:rsidR="000C4368" w:rsidRDefault="000C4368">
      <w:r>
        <w:continuationSeparator/>
      </w:r>
    </w:p>
    <w:p w14:paraId="31AA6AA3" w14:textId="77777777" w:rsidR="000C4368" w:rsidRDefault="000C4368"/>
    <w:p w14:paraId="71C9B186" w14:textId="77777777" w:rsidR="000C4368" w:rsidRDefault="000C4368"/>
    <w:p w14:paraId="61AC585D" w14:textId="77777777" w:rsidR="000C4368" w:rsidRDefault="000C43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C0A1" w14:textId="3A75F128" w:rsidR="00D10427" w:rsidRDefault="00D10427">
    <w:pPr>
      <w:pStyle w:val="En-tte"/>
    </w:pPr>
    <w:r>
      <w:rPr>
        <w:noProof/>
      </w:rPr>
      <mc:AlternateContent>
        <mc:Choice Requires="wps">
          <w:drawing>
            <wp:anchor distT="0" distB="0" distL="0" distR="0" simplePos="0" relativeHeight="251659264" behindDoc="0" locked="0" layoutInCell="1" allowOverlap="1" wp14:anchorId="59B16B97" wp14:editId="53C1A777">
              <wp:simplePos x="635" y="635"/>
              <wp:positionH relativeFrom="page">
                <wp:align>left</wp:align>
              </wp:positionH>
              <wp:positionV relativeFrom="page">
                <wp:align>top</wp:align>
              </wp:positionV>
              <wp:extent cx="443865" cy="443865"/>
              <wp:effectExtent l="0" t="0" r="0" b="10795"/>
              <wp:wrapNone/>
              <wp:docPr id="101448031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E16F49" w14:textId="23771DF6" w:rsidR="00D10427" w:rsidRPr="00D10427" w:rsidRDefault="00D10427" w:rsidP="00D10427">
                          <w:pPr>
                            <w:rPr>
                              <w:rFonts w:ascii="Tahoma" w:eastAsia="Tahoma" w:hAnsi="Tahoma" w:cs="Tahoma"/>
                              <w:noProof/>
                              <w:color w:val="CF022B"/>
                              <w:sz w:val="16"/>
                              <w:szCs w:val="16"/>
                            </w:rPr>
                          </w:pPr>
                          <w:r w:rsidRPr="00D10427">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B16B97"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APPgIAAHMEAAAOAAAAZHJzL2Uyb0RvYy54bWysVFFv2jAQfp+0/2D5vSShULGIUDEqpkmo&#10;rQpTn43jQKTEZ9kHCfv1OzsJXbs9TePBnO+O73zfd8f8vq0rdlbWlaAznoxizpSWkJf6kPEfu/XN&#10;jDOHQueiAq0yflGO3y8+f5o3JlVjOEKVK8sIRLu0MRk/Ipo0ipw8qlq4ERilKViArQXS1R6i3IqG&#10;0OsqGsfxXdSAzY0FqZwj70MX5IuAXxRK4lNROIWsyji9DcNpw7n3Z7SYi/RghTmWsn+G+IdX1KLU&#10;VPQK9SBQsJMt/4CqS2nBQYEjCXUERVFKFXqgbpL4QzfbozAq9ELkOHOlyf0/WPl4fraszEm7OJlM&#10;ZvFtMuZMi5q02qkW2VdoGXly5STRxt5/VmN2w16UQ1tKVDk7OeUZbYxLCXhrCBpbQiD0we/I6Ylq&#10;C1v7b6KAUZy0uVz18HUlOSeT29ndlDNJod4m9Ojtx8Y6/KagZt7IuCW5gwrivHHYpQ4pvpaGdVlV&#10;QfJKv3MQpvdE/uXdC72F7b7t29lDfqFuLHQT5Ixcl1RzIxw+C0sjQw3QGuATHUUFTcahtzg7gv35&#10;N7/PJyUpyllDI5hxTTvCWfVdk8Lj6SSO/ciGW/IlnvqbDTcy9oOhT/UKaLoTWjQjg+nzsBrMwkL9&#10;Sluy9NUoJLSkmhnHwVxhtxC0ZVItlyGJptMI3OitkR7ak+WZ3LWvwpqebiSdHmEYUpF+YL3L9b90&#10;ZnlC4j5I4ont2Oz5pskOovZb6Ffn93vIevuvWPwCAAD//wMAUEsDBBQABgAIAAAAIQBzm59s2QAA&#10;AAMBAAAPAAAAZHJzL2Rvd25yZXYueG1sTI9PS8NAEMXvQr/DMoI3u1FssTGbUgRBwSLWotdpdvIH&#10;s7Mhu2nSb++oB73MY3jDe7/J1pNr1ZH60Hg2cDVPQBEX3jZcGdi/PVzeggoR2WLrmQycKMA6n51l&#10;mFo/8isdd7FSEsIhRQN1jF2qdShqchjmviMWr/S9wyhrX2nb4yjhrtXXSbLUDhuWhho7uq+p+NwN&#10;zsDjTfiIQ1kuwvZ5OyZPo9sPL+/GXJxPmztQkab4dwzf+IIOuTAd/MA2qNaAPBJ/pnjL1QrU4Vd1&#10;nun/7PkXAAAA//8DAFBLAQItABQABgAIAAAAIQC2gziS/gAAAOEBAAATAAAAAAAAAAAAAAAAAAAA&#10;AABbQ29udGVudF9UeXBlc10ueG1sUEsBAi0AFAAGAAgAAAAhADj9If/WAAAAlAEAAAsAAAAAAAAA&#10;AAAAAAAALwEAAF9yZWxzLy5yZWxzUEsBAi0AFAAGAAgAAAAhANBg4A8+AgAAcwQAAA4AAAAAAAAA&#10;AAAAAAAALgIAAGRycy9lMm9Eb2MueG1sUEsBAi0AFAAGAAgAAAAhAHObn2zZAAAAAwEAAA8AAAAA&#10;AAAAAAAAAAAAmAQAAGRycy9kb3ducmV2LnhtbFBLBQYAAAAABAAEAPMAAACeBQAAAAA=&#10;" filled="f" stroked="f">
              <v:textbox style="mso-fit-shape-to-text:t" inset="20pt,15pt,0,0">
                <w:txbxContent>
                  <w:p w14:paraId="40E16F49" w14:textId="23771DF6" w:rsidR="00D10427" w:rsidRPr="00D10427" w:rsidRDefault="00D10427" w:rsidP="00D10427">
                    <w:pPr>
                      <w:rPr>
                        <w:rFonts w:ascii="Tahoma" w:eastAsia="Tahoma" w:hAnsi="Tahoma" w:cs="Tahoma"/>
                        <w:noProof/>
                        <w:color w:val="CF022B"/>
                        <w:sz w:val="16"/>
                        <w:szCs w:val="16"/>
                      </w:rPr>
                    </w:pPr>
                    <w:r w:rsidRPr="00D10427">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left w:val="single" w:sz="4" w:space="0" w:color="auto"/>
        <w:bottom w:val="single" w:sz="4" w:space="0" w:color="auto"/>
        <w:right w:val="single" w:sz="4" w:space="0" w:color="auto"/>
        <w:insideH w:val="single" w:sz="4" w:space="0" w:color="auto"/>
      </w:tblBorders>
      <w:tblCellMar>
        <w:left w:w="0" w:type="dxa"/>
        <w:right w:w="0" w:type="dxa"/>
      </w:tblCellMar>
      <w:tblLook w:val="0000" w:firstRow="0" w:lastRow="0" w:firstColumn="0" w:lastColumn="0" w:noHBand="0" w:noVBand="0"/>
    </w:tblPr>
    <w:tblGrid>
      <w:gridCol w:w="1981"/>
      <w:gridCol w:w="6495"/>
      <w:gridCol w:w="1980"/>
    </w:tblGrid>
    <w:tr w:rsidR="006603C8" w:rsidRPr="009F1067" w14:paraId="3031F72F" w14:textId="77777777" w:rsidTr="00B87440">
      <w:trPr>
        <w:cantSplit/>
        <w:trHeight w:val="557"/>
        <w:jc w:val="center"/>
      </w:trPr>
      <w:tc>
        <w:tcPr>
          <w:tcW w:w="947" w:type="pct"/>
          <w:vAlign w:val="center"/>
        </w:tcPr>
        <w:p w14:paraId="24D34A8F" w14:textId="589D09AA" w:rsidR="006603C8" w:rsidRPr="006C77C0" w:rsidRDefault="00D10427" w:rsidP="00832C94">
          <w:pPr>
            <w:pStyle w:val="En-tte"/>
            <w:spacing w:after="120"/>
            <w:ind w:right="40"/>
            <w:jc w:val="center"/>
            <w:rPr>
              <w:szCs w:val="22"/>
            </w:rPr>
          </w:pPr>
          <w:r>
            <w:rPr>
              <w:noProof/>
              <w:szCs w:val="22"/>
            </w:rPr>
            <mc:AlternateContent>
              <mc:Choice Requires="wps">
                <w:drawing>
                  <wp:anchor distT="0" distB="0" distL="0" distR="0" simplePos="0" relativeHeight="251660288" behindDoc="0" locked="0" layoutInCell="1" allowOverlap="1" wp14:anchorId="1B88AE67" wp14:editId="54CE0988">
                    <wp:simplePos x="466725" y="466725"/>
                    <wp:positionH relativeFrom="page">
                      <wp:align>left</wp:align>
                    </wp:positionH>
                    <wp:positionV relativeFrom="page">
                      <wp:align>top</wp:align>
                    </wp:positionV>
                    <wp:extent cx="443865" cy="443865"/>
                    <wp:effectExtent l="0" t="0" r="0" b="10795"/>
                    <wp:wrapNone/>
                    <wp:docPr id="2048411662"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E9E998" w14:textId="50B3430F" w:rsidR="00D10427" w:rsidRPr="00D10427" w:rsidRDefault="00D10427" w:rsidP="00D10427">
                                <w:pPr>
                                  <w:rPr>
                                    <w:rFonts w:ascii="Tahoma" w:eastAsia="Tahoma" w:hAnsi="Tahoma" w:cs="Tahoma"/>
                                    <w:noProof/>
                                    <w:color w:val="CF022B"/>
                                    <w:sz w:val="16"/>
                                    <w:szCs w:val="16"/>
                                  </w:rPr>
                                </w:pPr>
                                <w:r w:rsidRPr="00D10427">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B88AE67" id="_x0000_t202" coordsize="21600,21600" o:spt="202" path="m,l,21600r21600,l21600,xe">
                    <v:stroke joinstyle="miter"/>
                    <v:path gradientshapeok="t" o:connecttype="rect"/>
                  </v:shapetype>
                  <v:shape id="Text Box 3" o:spid="_x0000_s1027" type="#_x0000_t202" alt="               C2 - Restricted use"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UIQwIAAHoEAAAOAAAAZHJzL2Uyb0RvYy54bWysVN9v2jAQfp+0/8Hye8mPAmIRoWJUTJNQ&#10;W7VMfTaOQyLFPss2JOyv39lJ6NrtaRoP5nw+vrv7vjuWd51syFkYW4PKaTKJKRGKQ1GrY05/7Lc3&#10;C0qsY6pgDSiR04uw9G71+dOy1ZlIoYKmEIYgiLJZq3NaOaezKLK8EpLZCWih8LEEI5nDqzlGhWEt&#10;ossmSuN4HrVgCm2AC2vRe98/0lXAL0vB3WNZWuFIk1OszYXThPPgz2i1ZNnRMF3VfCiD/UMVktUK&#10;k16h7plj5GTqP6BkzQ1YKN2Eg4ygLGsuQg/YTRJ/6OalYlqEXpAcq6802f8Hyx/OT4bURU7TeLqY&#10;Jsl8nlKimESt9qJz5Ct05JaSQliOtJH3n01KbsizsM7U3ImCnKzwjLbaZgj8ohHadYiAkzH6LTo9&#10;UV1ppP9GCgi+ozaXqx4+L0fndHq7mM8o4fg02Igevf1YG+u+CZDEGzk1KHdQgZ131vWhY4jPpWBb&#10;N02QvFHvHIjpPZGvvK/QW647dIGba/UHKC7YlIF+kKzm2xpT75h1T8zg5GAfuA3uEY+ygTanMFiU&#10;VGB+/s3v41FQfKWkxUnMqcJVoaT5rlDodDaNYz+54ZZ8iWf+ZsINjcNoqJPcAA55gvumeTB9nGtG&#10;szQgX3FZ1j4bPjHFMWdO3WhuXL8XuGxcrNchCIdUM7dTL5p7aM+ZJ3TfvTKjB9YdyvUA46yy7AP5&#10;faz/pdXrk0MJgjKe357NgXYc8KDtsIx+g36/h6i3v4zVLwA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K/LVCEMCAAB6BAAADgAA&#10;AAAAAAAAAAAAAAAuAgAAZHJzL2Uyb0RvYy54bWxQSwECLQAUAAYACAAAACEAc5ufbNkAAAADAQAA&#10;DwAAAAAAAAAAAAAAAACdBAAAZHJzL2Rvd25yZXYueG1sUEsFBgAAAAAEAAQA8wAAAKMFAAAAAA==&#10;" filled="f" stroked="f">
                    <v:textbox style="mso-fit-shape-to-text:t" inset="20pt,15pt,0,0">
                      <w:txbxContent>
                        <w:p w14:paraId="48E9E998" w14:textId="50B3430F" w:rsidR="00D10427" w:rsidRPr="00D10427" w:rsidRDefault="00D10427" w:rsidP="00D10427">
                          <w:pPr>
                            <w:rPr>
                              <w:rFonts w:ascii="Tahoma" w:eastAsia="Tahoma" w:hAnsi="Tahoma" w:cs="Tahoma"/>
                              <w:noProof/>
                              <w:color w:val="CF022B"/>
                              <w:sz w:val="16"/>
                              <w:szCs w:val="16"/>
                            </w:rPr>
                          </w:pPr>
                          <w:r w:rsidRPr="00D10427">
                            <w:rPr>
                              <w:rFonts w:ascii="Tahoma" w:eastAsia="Tahoma" w:hAnsi="Tahoma" w:cs="Tahoma"/>
                              <w:noProof/>
                              <w:color w:val="CF022B"/>
                              <w:sz w:val="16"/>
                              <w:szCs w:val="16"/>
                            </w:rPr>
                            <w:t xml:space="preserve">               C2 - Restricted use</w:t>
                          </w:r>
                        </w:p>
                      </w:txbxContent>
                    </v:textbox>
                    <w10:wrap anchorx="page" anchory="page"/>
                  </v:shape>
                </w:pict>
              </mc:Fallback>
            </mc:AlternateContent>
          </w:r>
        </w:p>
      </w:tc>
      <w:tc>
        <w:tcPr>
          <w:tcW w:w="3106" w:type="pct"/>
          <w:vAlign w:val="center"/>
        </w:tcPr>
        <w:p w14:paraId="58E00A3E" w14:textId="5CF2B53B" w:rsidR="006603C8" w:rsidRPr="00626721" w:rsidRDefault="006603C8" w:rsidP="00D07966">
          <w:pPr>
            <w:pStyle w:val="En-tte"/>
            <w:spacing w:line="0" w:lineRule="atLeast"/>
            <w:jc w:val="center"/>
            <w:rPr>
              <w:rFonts w:cs="Arial"/>
              <w:b/>
              <w:color w:val="000000" w:themeColor="text1"/>
              <w:sz w:val="20"/>
            </w:rPr>
          </w:pPr>
          <w:r w:rsidRPr="00626721">
            <w:rPr>
              <w:rFonts w:cs="Arial"/>
              <w:b/>
              <w:color w:val="000000" w:themeColor="text1"/>
              <w:sz w:val="20"/>
            </w:rPr>
            <w:t xml:space="preserve">Audit de sécurité </w:t>
          </w:r>
          <w:r w:rsidR="00894246">
            <w:rPr>
              <w:rFonts w:cs="Arial"/>
              <w:b/>
              <w:color w:val="000000" w:themeColor="text1"/>
              <w:sz w:val="20"/>
            </w:rPr>
            <w:t>test d’intrusion injection SQL et XSS</w:t>
          </w:r>
          <w:r w:rsidR="00C231DE" w:rsidRPr="00626721">
            <w:rPr>
              <w:rFonts w:cs="Arial"/>
              <w:b/>
              <w:color w:val="000000" w:themeColor="text1"/>
              <w:sz w:val="20"/>
            </w:rPr>
            <w:t xml:space="preserve"> </w:t>
          </w:r>
          <w:r w:rsidR="00894246">
            <w:rPr>
              <w:rFonts w:cs="Arial"/>
              <w:b/>
              <w:color w:val="000000" w:themeColor="text1"/>
              <w:sz w:val="20"/>
            </w:rPr>
            <w:t>IUT de Villetaneuse</w:t>
          </w:r>
        </w:p>
        <w:p w14:paraId="25F5D281" w14:textId="5B0A7429" w:rsidR="006603C8" w:rsidRPr="00E84879" w:rsidRDefault="006603C8" w:rsidP="006603C8">
          <w:pPr>
            <w:pStyle w:val="En-tte"/>
            <w:spacing w:line="0" w:lineRule="atLeast"/>
            <w:jc w:val="center"/>
            <w:rPr>
              <w:rFonts w:cs="Arial"/>
              <w:color w:val="000000"/>
              <w:sz w:val="20"/>
            </w:rPr>
          </w:pPr>
          <w:r w:rsidRPr="00626721">
            <w:rPr>
              <w:rFonts w:cs="Arial"/>
              <w:b/>
              <w:color w:val="000000" w:themeColor="text1"/>
              <w:sz w:val="20"/>
            </w:rPr>
            <w:t xml:space="preserve">Rapport technique – </w:t>
          </w:r>
          <w:r w:rsidR="00894246">
            <w:rPr>
              <w:rFonts w:cs="Arial"/>
              <w:b/>
              <w:color w:val="000000" w:themeColor="text1"/>
              <w:sz w:val="20"/>
            </w:rPr>
            <w:t>26</w:t>
          </w:r>
          <w:r w:rsidRPr="00626721">
            <w:rPr>
              <w:rFonts w:cs="Arial"/>
              <w:b/>
              <w:color w:val="000000" w:themeColor="text1"/>
              <w:sz w:val="20"/>
            </w:rPr>
            <w:t>/0</w:t>
          </w:r>
          <w:r w:rsidR="00894246">
            <w:rPr>
              <w:rFonts w:cs="Arial"/>
              <w:b/>
              <w:color w:val="000000" w:themeColor="text1"/>
              <w:sz w:val="20"/>
            </w:rPr>
            <w:t>1</w:t>
          </w:r>
          <w:r w:rsidRPr="00626721">
            <w:rPr>
              <w:rFonts w:cs="Arial"/>
              <w:b/>
              <w:color w:val="000000" w:themeColor="text1"/>
              <w:sz w:val="20"/>
            </w:rPr>
            <w:t>/20</w:t>
          </w:r>
          <w:r w:rsidR="00C231DE" w:rsidRPr="00626721">
            <w:rPr>
              <w:rFonts w:cs="Arial"/>
              <w:b/>
              <w:color w:val="000000" w:themeColor="text1"/>
              <w:sz w:val="20"/>
            </w:rPr>
            <w:t>2</w:t>
          </w:r>
          <w:r w:rsidR="00894246">
            <w:rPr>
              <w:rFonts w:cs="Arial"/>
              <w:b/>
              <w:color w:val="000000" w:themeColor="text1"/>
              <w:sz w:val="20"/>
            </w:rPr>
            <w:t>4</w:t>
          </w:r>
        </w:p>
      </w:tc>
      <w:tc>
        <w:tcPr>
          <w:tcW w:w="947" w:type="pct"/>
          <w:vAlign w:val="center"/>
        </w:tcPr>
        <w:p w14:paraId="62995A81" w14:textId="77777777" w:rsidR="006603C8" w:rsidRPr="009F1067" w:rsidRDefault="006603C8" w:rsidP="00832C94">
          <w:pPr>
            <w:pStyle w:val="En-tte"/>
            <w:spacing w:line="240" w:lineRule="atLeast"/>
            <w:jc w:val="center"/>
            <w:rPr>
              <w:color w:val="000080"/>
            </w:rPr>
          </w:pPr>
        </w:p>
      </w:tc>
    </w:tr>
  </w:tbl>
  <w:p w14:paraId="07E48445" w14:textId="77777777" w:rsidR="006603C8" w:rsidRDefault="006603C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96829" w14:textId="39D49704" w:rsidR="006603C8" w:rsidRPr="00397112" w:rsidRDefault="00D10427" w:rsidP="00ED214A">
    <w:pPr>
      <w:pStyle w:val="En-tte"/>
      <w:rPr>
        <w:color w:val="FF003B"/>
        <w:sz w:val="16"/>
        <w:szCs w:val="16"/>
        <w:lang w:val="en-US"/>
      </w:rPr>
    </w:pPr>
    <w:r>
      <w:rPr>
        <w:noProof/>
        <w:sz w:val="16"/>
        <w:szCs w:val="16"/>
      </w:rPr>
      <mc:AlternateContent>
        <mc:Choice Requires="wps">
          <w:drawing>
            <wp:anchor distT="0" distB="0" distL="0" distR="0" simplePos="0" relativeHeight="251658240" behindDoc="0" locked="0" layoutInCell="1" allowOverlap="1" wp14:anchorId="2BB23B30" wp14:editId="2C9849F4">
              <wp:simplePos x="457200" y="457200"/>
              <wp:positionH relativeFrom="page">
                <wp:align>left</wp:align>
              </wp:positionH>
              <wp:positionV relativeFrom="page">
                <wp:align>top</wp:align>
              </wp:positionV>
              <wp:extent cx="443865" cy="443865"/>
              <wp:effectExtent l="0" t="0" r="0" b="10795"/>
              <wp:wrapNone/>
              <wp:docPr id="153612400"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A07782" w14:textId="67159F93" w:rsidR="00D10427" w:rsidRPr="00D10427" w:rsidRDefault="00D10427" w:rsidP="00D10427">
                          <w:pPr>
                            <w:rPr>
                              <w:rFonts w:ascii="Tahoma" w:eastAsia="Tahoma" w:hAnsi="Tahoma" w:cs="Tahoma"/>
                              <w:noProof/>
                              <w:color w:val="CF022B"/>
                              <w:sz w:val="16"/>
                              <w:szCs w:val="16"/>
                            </w:rPr>
                          </w:pPr>
                          <w:r w:rsidRPr="00D10427">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B23B30"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RJaPwIAAHkEAAAOAAAAZHJzL2Uyb0RvYy54bWysVFFv2jAQfp+0/2D5vSSkgLqIUDEqpkmo&#10;rQpTn43jQKTEtmxDwn79PjsJXbs9TePBnM/Hd3ffd8f8vq0rchbGlkpmdDyKKRGSq7yUh4z+2K1v&#10;7iixjsmcVUqKjF6EpfeLz5/mjU5Foo6qyoUhAJE2bXRGj87pNIosP4qa2ZHSQuKxUKZmDldziHLD&#10;GqDXVZTE8SxqlMm1UVxYC+9D90gXAb8oBHdPRWGFI1VGUZsLpwnn3p/RYs7Sg2H6WPK+DPYPVdSs&#10;lEh6hXpgjpGTKf+AqktulFWFG3FVR6ooSi5CD+hmHH/oZntkWoReQI7VV5rs/4Plj+dnQ8oc2k1v&#10;Z+NkEoMlyWpItROtI19VS8aU5MJysEbef1YJuSEvwjpTcidycrLCE9pomwJ3q4HsWiAAfPBbOD1P&#10;bWFq/w0GCN6R9HKVw+flcE4mt3ezKSUcT70N9Ojtx9pY902omngjowZqBxHYeWNdFzqE+FxSrcuq&#10;CopX8p0DmN4T+cq7Cr3l2n0bqEmG6vcqv6Apo7o5spqvS6TeMOuemcHgoA8sg3vCUVSqyajqLUqO&#10;yvz8m9/HQ0+8UtJgEDMqsSmUVN8ldE6mUMQPbriNv8RTfzPhBmM/GPJUrxRmHFqhqmD6OFcNZmFU&#10;/YpdWfpseGKSI2dG3WCuXLcW2DUulssQhBnVzG3kVnMP7TnzhO7aV2Z0z7qDXI9qGFWWfiC/i/W/&#10;tHp5cpAgKOP57djsacd8B237XfQL9Ps9RL39Yyx+AQAA//8DAFBLAwQUAAYACAAAACEAc5ufbNkA&#10;AAADAQAADwAAAGRycy9kb3ducmV2LnhtbEyPT0vDQBDF70K/wzKCN7tRbLExm1IEQcEi1qLXaXby&#10;B7OzIbtp0m/vqAe9zGN4w3u/ydaTa9WR+tB4NnA1T0ARF942XBnYvz1c3oIKEdli65kMnCjAOp+d&#10;ZZhaP/IrHXexUhLCIUUDdYxdqnUoanIY5r4jFq/0vcMoa19p2+Mo4a7V10my1A4bloYaO7qvqfjc&#10;Dc7A4034iENZLsL2eTsmT6PbDy/vxlycT5s7UJGm+HcM3/iCDrkwHfzANqjWgDwSf6Z4y9UK1OFX&#10;dZ7p/+z5FwAAAP//AwBQSwECLQAUAAYACAAAACEAtoM4kv4AAADhAQAAEwAAAAAAAAAAAAAAAAAA&#10;AAAAW0NvbnRlbnRfVHlwZXNdLnhtbFBLAQItABQABgAIAAAAIQA4/SH/1gAAAJQBAAALAAAAAAAA&#10;AAAAAAAAAC8BAABfcmVscy8ucmVsc1BLAQItABQABgAIAAAAIQD7vRJaPwIAAHkEAAAOAAAAAAAA&#10;AAAAAAAAAC4CAABkcnMvZTJvRG9jLnhtbFBLAQItABQABgAIAAAAIQBzm59s2QAAAAMBAAAPAAAA&#10;AAAAAAAAAAAAAJkEAABkcnMvZG93bnJldi54bWxQSwUGAAAAAAQABADzAAAAnwUAAAAA&#10;" filled="f" stroked="f">
              <v:textbox style="mso-fit-shape-to-text:t" inset="20pt,15pt,0,0">
                <w:txbxContent>
                  <w:p w14:paraId="40A07782" w14:textId="67159F93" w:rsidR="00D10427" w:rsidRPr="00D10427" w:rsidRDefault="00D10427" w:rsidP="00D10427">
                    <w:pPr>
                      <w:rPr>
                        <w:rFonts w:ascii="Tahoma" w:eastAsia="Tahoma" w:hAnsi="Tahoma" w:cs="Tahoma"/>
                        <w:noProof/>
                        <w:color w:val="CF022B"/>
                        <w:sz w:val="16"/>
                        <w:szCs w:val="16"/>
                      </w:rPr>
                    </w:pPr>
                    <w:r w:rsidRPr="00D10427">
                      <w:rPr>
                        <w:rFonts w:ascii="Tahoma" w:eastAsia="Tahoma" w:hAnsi="Tahoma" w:cs="Tahoma"/>
                        <w:noProof/>
                        <w:color w:val="CF022B"/>
                        <w:sz w:val="16"/>
                        <w:szCs w:val="16"/>
                      </w:rPr>
                      <w:t xml:space="preserve">               C2 - Restricted use</w:t>
                    </w:r>
                  </w:p>
                </w:txbxContent>
              </v:textbox>
              <w10:wrap anchorx="page" anchory="page"/>
            </v:shape>
          </w:pict>
        </mc:Fallback>
      </mc:AlternateContent>
    </w:r>
    <w:r w:rsidR="006603C8">
      <w:rPr>
        <w:sz w:val="16"/>
        <w:szCs w:val="16"/>
      </w:rPr>
      <w:tab/>
    </w:r>
    <w:r w:rsidR="006603C8" w:rsidRPr="007E2B83">
      <w:rPr>
        <w:sz w:val="16"/>
        <w:szCs w:val="16"/>
        <w:lang w:val="en-US"/>
      </w:rPr>
      <w:t xml:space="preserve">                       </w:t>
    </w:r>
  </w:p>
  <w:p w14:paraId="56BDCD1A" w14:textId="3B412A61" w:rsidR="006603C8" w:rsidRPr="008605C2" w:rsidRDefault="006603C8" w:rsidP="00813B08">
    <w:pPr>
      <w:pStyle w:val="En-tte"/>
      <w:jc w:val="center"/>
      <w:rPr>
        <w:color w:val="000000" w:themeColor="text1"/>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5C6F8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F0BCEBE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382A1CB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34C863C"/>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69AEB434"/>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B24C32"/>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52A9B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603FC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F2F03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8E8AA996"/>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43F0E3B4"/>
    <w:name w:val="WW8Num2"/>
    <w:lvl w:ilvl="0">
      <w:start w:val="1"/>
      <w:numFmt w:val="bullet"/>
      <w:lvlText w:val=""/>
      <w:lvlJc w:val="left"/>
      <w:pPr>
        <w:tabs>
          <w:tab w:val="num" w:pos="360"/>
        </w:tabs>
        <w:ind w:left="360" w:hanging="360"/>
      </w:pPr>
      <w:rPr>
        <w:rFonts w:ascii="Symbol" w:hAnsi="Symbol"/>
        <w:lang w:val="en-GB"/>
      </w:rPr>
    </w:lvl>
  </w:abstractNum>
  <w:abstractNum w:abstractNumId="11" w15:restartNumberingAfterBreak="0">
    <w:nsid w:val="0C1C452D"/>
    <w:multiLevelType w:val="hybridMultilevel"/>
    <w:tmpl w:val="4A424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23524AA"/>
    <w:multiLevelType w:val="hybridMultilevel"/>
    <w:tmpl w:val="275A04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6945CFB"/>
    <w:multiLevelType w:val="multilevel"/>
    <w:tmpl w:val="214A5F3C"/>
    <w:styleLink w:val="ListeOBS"/>
    <w:lvl w:ilvl="0">
      <w:start w:val="43"/>
      <w:numFmt w:val="bullet"/>
      <w:lvlText w:val=""/>
      <w:lvlJc w:val="left"/>
      <w:pPr>
        <w:tabs>
          <w:tab w:val="num" w:pos="714"/>
        </w:tabs>
        <w:ind w:left="357" w:firstLine="0"/>
      </w:pPr>
      <w:rPr>
        <w:rFonts w:ascii="Wingdings" w:hAnsi="Wingdings" w:hint="default"/>
        <w:b/>
        <w:i w:val="0"/>
        <w:dstrike w:val="0"/>
        <w:color w:val="FF6600"/>
        <w:sz w:val="20"/>
        <w:szCs w:val="24"/>
        <w:vertAlign w:val="baseline"/>
      </w:rPr>
    </w:lvl>
    <w:lvl w:ilvl="1">
      <w:start w:val="1"/>
      <w:numFmt w:val="bullet"/>
      <w:lvlText w:val=""/>
      <w:lvlJc w:val="left"/>
      <w:pPr>
        <w:tabs>
          <w:tab w:val="num" w:pos="1077"/>
        </w:tabs>
        <w:ind w:left="1077" w:hanging="363"/>
      </w:pPr>
      <w:rPr>
        <w:rFonts w:ascii="Wingdings 2" w:hAnsi="Wingdings 2" w:hint="default"/>
        <w:b w:val="0"/>
        <w:i w:val="0"/>
        <w:caps w:val="0"/>
        <w:strike w:val="0"/>
        <w:dstrike w:val="0"/>
        <w:vanish w:val="0"/>
        <w:color w:val="4D4D4D"/>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418"/>
        </w:tabs>
        <w:ind w:left="1418" w:hanging="341"/>
      </w:pPr>
      <w:rPr>
        <w:rFonts w:ascii="Wingdings" w:hAnsi="Wingdings" w:hint="default"/>
        <w:b/>
        <w:i w:val="0"/>
        <w:color w:val="FF6600"/>
        <w:sz w:val="20"/>
      </w:rPr>
    </w:lvl>
    <w:lvl w:ilvl="3">
      <w:start w:val="1"/>
      <w:numFmt w:val="bullet"/>
      <w:lvlText w:val="-"/>
      <w:lvlJc w:val="left"/>
      <w:pPr>
        <w:tabs>
          <w:tab w:val="num" w:pos="1758"/>
        </w:tabs>
        <w:ind w:left="1758" w:hanging="340"/>
      </w:pPr>
      <w:rPr>
        <w:rFonts w:ascii="Arial Gras" w:hAnsi="Arial Gras" w:hint="default"/>
        <w:b/>
        <w:i w:val="0"/>
        <w:color w:val="4D4D4D"/>
        <w:sz w:val="24"/>
      </w:rPr>
    </w:lvl>
    <w:lvl w:ilvl="4">
      <w:start w:val="1"/>
      <w:numFmt w:val="bullet"/>
      <w:lvlText w:val="o"/>
      <w:lvlJc w:val="left"/>
      <w:pPr>
        <w:tabs>
          <w:tab w:val="num" w:pos="8542"/>
        </w:tabs>
        <w:ind w:left="8542" w:hanging="360"/>
      </w:pPr>
      <w:rPr>
        <w:rFonts w:ascii="Courier New" w:hAnsi="Courier New" w:cs="Courier New" w:hint="default"/>
      </w:rPr>
    </w:lvl>
    <w:lvl w:ilvl="5">
      <w:start w:val="1"/>
      <w:numFmt w:val="bullet"/>
      <w:lvlText w:val=""/>
      <w:lvlJc w:val="left"/>
      <w:pPr>
        <w:tabs>
          <w:tab w:val="num" w:pos="9262"/>
        </w:tabs>
        <w:ind w:left="9262" w:hanging="360"/>
      </w:pPr>
      <w:rPr>
        <w:rFonts w:ascii="Wingdings" w:hAnsi="Wingdings" w:hint="default"/>
      </w:rPr>
    </w:lvl>
    <w:lvl w:ilvl="6">
      <w:start w:val="1"/>
      <w:numFmt w:val="bullet"/>
      <w:lvlText w:val=""/>
      <w:lvlJc w:val="left"/>
      <w:pPr>
        <w:tabs>
          <w:tab w:val="num" w:pos="9982"/>
        </w:tabs>
        <w:ind w:left="9982" w:hanging="360"/>
      </w:pPr>
      <w:rPr>
        <w:rFonts w:ascii="Symbol" w:hAnsi="Symbol" w:hint="default"/>
      </w:rPr>
    </w:lvl>
    <w:lvl w:ilvl="7">
      <w:start w:val="1"/>
      <w:numFmt w:val="bullet"/>
      <w:lvlText w:val="o"/>
      <w:lvlJc w:val="left"/>
      <w:pPr>
        <w:tabs>
          <w:tab w:val="num" w:pos="10702"/>
        </w:tabs>
        <w:ind w:left="10702" w:hanging="360"/>
      </w:pPr>
      <w:rPr>
        <w:rFonts w:ascii="Courier New" w:hAnsi="Courier New" w:cs="Courier New" w:hint="default"/>
      </w:rPr>
    </w:lvl>
    <w:lvl w:ilvl="8">
      <w:start w:val="1"/>
      <w:numFmt w:val="bullet"/>
      <w:lvlText w:val=""/>
      <w:lvlJc w:val="left"/>
      <w:pPr>
        <w:tabs>
          <w:tab w:val="num" w:pos="11422"/>
        </w:tabs>
        <w:ind w:left="11422" w:hanging="360"/>
      </w:pPr>
      <w:rPr>
        <w:rFonts w:ascii="Wingdings" w:hAnsi="Wingdings" w:hint="default"/>
      </w:rPr>
    </w:lvl>
  </w:abstractNum>
  <w:abstractNum w:abstractNumId="14" w15:restartNumberingAfterBreak="0">
    <w:nsid w:val="1A0028F9"/>
    <w:multiLevelType w:val="hybridMultilevel"/>
    <w:tmpl w:val="402C4CD0"/>
    <w:lvl w:ilvl="0" w:tplc="E2240338">
      <w:start w:val="1"/>
      <w:numFmt w:val="decimal"/>
      <w:pStyle w:val="TitreFigure"/>
      <w:lvlText w:val="Figure n° %1:"/>
      <w:lvlJc w:val="center"/>
      <w:pPr>
        <w:tabs>
          <w:tab w:val="num" w:pos="-30828"/>
        </w:tabs>
        <w:ind w:left="-31915" w:firstLine="32767"/>
      </w:pPr>
      <w:rPr>
        <w:rFonts w:ascii="Arial" w:hAnsi="Arial" w:hint="default"/>
        <w:b/>
        <w:i w:val="0"/>
        <w:caps w:val="0"/>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46812EA" w:tentative="1">
      <w:start w:val="1"/>
      <w:numFmt w:val="lowerLetter"/>
      <w:lvlText w:val="%2."/>
      <w:lvlJc w:val="left"/>
      <w:pPr>
        <w:tabs>
          <w:tab w:val="num" w:pos="1440"/>
        </w:tabs>
        <w:ind w:left="1440" w:hanging="360"/>
      </w:pPr>
    </w:lvl>
    <w:lvl w:ilvl="2" w:tplc="12E8BDBE" w:tentative="1">
      <w:start w:val="1"/>
      <w:numFmt w:val="lowerRoman"/>
      <w:lvlText w:val="%3."/>
      <w:lvlJc w:val="right"/>
      <w:pPr>
        <w:tabs>
          <w:tab w:val="num" w:pos="2160"/>
        </w:tabs>
        <w:ind w:left="2160" w:hanging="180"/>
      </w:pPr>
    </w:lvl>
    <w:lvl w:ilvl="3" w:tplc="A410917C" w:tentative="1">
      <w:start w:val="1"/>
      <w:numFmt w:val="decimal"/>
      <w:lvlText w:val="%4."/>
      <w:lvlJc w:val="left"/>
      <w:pPr>
        <w:tabs>
          <w:tab w:val="num" w:pos="2880"/>
        </w:tabs>
        <w:ind w:left="2880" w:hanging="360"/>
      </w:pPr>
    </w:lvl>
    <w:lvl w:ilvl="4" w:tplc="EAB6EDD8" w:tentative="1">
      <w:start w:val="1"/>
      <w:numFmt w:val="lowerLetter"/>
      <w:lvlText w:val="%5."/>
      <w:lvlJc w:val="left"/>
      <w:pPr>
        <w:tabs>
          <w:tab w:val="num" w:pos="3600"/>
        </w:tabs>
        <w:ind w:left="3600" w:hanging="360"/>
      </w:pPr>
    </w:lvl>
    <w:lvl w:ilvl="5" w:tplc="28CEE570" w:tentative="1">
      <w:start w:val="1"/>
      <w:numFmt w:val="lowerRoman"/>
      <w:lvlText w:val="%6."/>
      <w:lvlJc w:val="right"/>
      <w:pPr>
        <w:tabs>
          <w:tab w:val="num" w:pos="4320"/>
        </w:tabs>
        <w:ind w:left="4320" w:hanging="180"/>
      </w:pPr>
    </w:lvl>
    <w:lvl w:ilvl="6" w:tplc="86A271BC" w:tentative="1">
      <w:start w:val="1"/>
      <w:numFmt w:val="decimal"/>
      <w:lvlText w:val="%7."/>
      <w:lvlJc w:val="left"/>
      <w:pPr>
        <w:tabs>
          <w:tab w:val="num" w:pos="5040"/>
        </w:tabs>
        <w:ind w:left="5040" w:hanging="360"/>
      </w:pPr>
    </w:lvl>
    <w:lvl w:ilvl="7" w:tplc="BABEAC8C" w:tentative="1">
      <w:start w:val="1"/>
      <w:numFmt w:val="lowerLetter"/>
      <w:lvlText w:val="%8."/>
      <w:lvlJc w:val="left"/>
      <w:pPr>
        <w:tabs>
          <w:tab w:val="num" w:pos="5760"/>
        </w:tabs>
        <w:ind w:left="5760" w:hanging="360"/>
      </w:pPr>
    </w:lvl>
    <w:lvl w:ilvl="8" w:tplc="126AD416" w:tentative="1">
      <w:start w:val="1"/>
      <w:numFmt w:val="lowerRoman"/>
      <w:lvlText w:val="%9."/>
      <w:lvlJc w:val="right"/>
      <w:pPr>
        <w:tabs>
          <w:tab w:val="num" w:pos="6480"/>
        </w:tabs>
        <w:ind w:left="6480" w:hanging="180"/>
      </w:pPr>
    </w:lvl>
  </w:abstractNum>
  <w:abstractNum w:abstractNumId="15" w15:restartNumberingAfterBreak="0">
    <w:nsid w:val="1EC80B0F"/>
    <w:multiLevelType w:val="hybridMultilevel"/>
    <w:tmpl w:val="E9ACFDB4"/>
    <w:lvl w:ilvl="0" w:tplc="131EB90A">
      <w:start w:val="1"/>
      <w:numFmt w:val="bullet"/>
      <w:pStyle w:val="OBSListeAPuces1"/>
      <w:lvlText w:val="&gt;"/>
      <w:lvlJc w:val="left"/>
      <w:pPr>
        <w:tabs>
          <w:tab w:val="num" w:pos="284"/>
        </w:tabs>
        <w:ind w:left="284" w:hanging="284"/>
      </w:pPr>
      <w:rPr>
        <w:rFonts w:ascii="Arial" w:hAnsi="Arial" w:hint="default"/>
        <w:color w:val="FF66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E76405"/>
    <w:multiLevelType w:val="hybridMultilevel"/>
    <w:tmpl w:val="EFD2D14E"/>
    <w:name w:val="SecurityNotice"/>
    <w:lvl w:ilvl="0" w:tplc="51802216">
      <w:start w:val="1"/>
      <w:numFmt w:val="bullet"/>
      <w:lvlText w:val=""/>
      <w:lvlJc w:val="left"/>
      <w:pPr>
        <w:tabs>
          <w:tab w:val="num" w:pos="964"/>
        </w:tabs>
        <w:ind w:left="964" w:hanging="397"/>
      </w:pPr>
      <w:rPr>
        <w:rFonts w:ascii="Wingdings" w:hAnsi="Wingdings" w:hint="default"/>
        <w:color w:val="FF6600"/>
        <w:sz w:val="22"/>
        <w:szCs w:val="16"/>
      </w:rPr>
    </w:lvl>
    <w:lvl w:ilvl="1" w:tplc="14404C7C">
      <w:start w:val="1"/>
      <w:numFmt w:val="bullet"/>
      <w:lvlText w:val="o"/>
      <w:lvlJc w:val="left"/>
      <w:pPr>
        <w:tabs>
          <w:tab w:val="num" w:pos="1440"/>
        </w:tabs>
        <w:ind w:left="1440" w:hanging="360"/>
      </w:pPr>
      <w:rPr>
        <w:rFonts w:ascii="Courier New" w:hAnsi="Courier New" w:cs="Courier New" w:hint="default"/>
      </w:rPr>
    </w:lvl>
    <w:lvl w:ilvl="2" w:tplc="93825FC6">
      <w:start w:val="1"/>
      <w:numFmt w:val="bullet"/>
      <w:lvlText w:val=""/>
      <w:lvlJc w:val="left"/>
      <w:pPr>
        <w:tabs>
          <w:tab w:val="num" w:pos="2160"/>
        </w:tabs>
        <w:ind w:left="2160" w:hanging="360"/>
      </w:pPr>
      <w:rPr>
        <w:rFonts w:ascii="Wingdings" w:hAnsi="Wingdings" w:hint="default"/>
      </w:rPr>
    </w:lvl>
    <w:lvl w:ilvl="3" w:tplc="C9149B06" w:tentative="1">
      <w:start w:val="1"/>
      <w:numFmt w:val="bullet"/>
      <w:lvlText w:val=""/>
      <w:lvlJc w:val="left"/>
      <w:pPr>
        <w:tabs>
          <w:tab w:val="num" w:pos="2880"/>
        </w:tabs>
        <w:ind w:left="2880" w:hanging="360"/>
      </w:pPr>
      <w:rPr>
        <w:rFonts w:ascii="Symbol" w:hAnsi="Symbol" w:hint="default"/>
      </w:rPr>
    </w:lvl>
    <w:lvl w:ilvl="4" w:tplc="E570B42E" w:tentative="1">
      <w:start w:val="1"/>
      <w:numFmt w:val="bullet"/>
      <w:lvlText w:val="o"/>
      <w:lvlJc w:val="left"/>
      <w:pPr>
        <w:tabs>
          <w:tab w:val="num" w:pos="3600"/>
        </w:tabs>
        <w:ind w:left="3600" w:hanging="360"/>
      </w:pPr>
      <w:rPr>
        <w:rFonts w:ascii="Courier New" w:hAnsi="Courier New" w:cs="Courier New" w:hint="default"/>
      </w:rPr>
    </w:lvl>
    <w:lvl w:ilvl="5" w:tplc="C95E920A" w:tentative="1">
      <w:start w:val="1"/>
      <w:numFmt w:val="bullet"/>
      <w:lvlText w:val=""/>
      <w:lvlJc w:val="left"/>
      <w:pPr>
        <w:tabs>
          <w:tab w:val="num" w:pos="4320"/>
        </w:tabs>
        <w:ind w:left="4320" w:hanging="360"/>
      </w:pPr>
      <w:rPr>
        <w:rFonts w:ascii="Wingdings" w:hAnsi="Wingdings" w:hint="default"/>
      </w:rPr>
    </w:lvl>
    <w:lvl w:ilvl="6" w:tplc="316EA57E" w:tentative="1">
      <w:start w:val="1"/>
      <w:numFmt w:val="bullet"/>
      <w:lvlText w:val=""/>
      <w:lvlJc w:val="left"/>
      <w:pPr>
        <w:tabs>
          <w:tab w:val="num" w:pos="5040"/>
        </w:tabs>
        <w:ind w:left="5040" w:hanging="360"/>
      </w:pPr>
      <w:rPr>
        <w:rFonts w:ascii="Symbol" w:hAnsi="Symbol" w:hint="default"/>
      </w:rPr>
    </w:lvl>
    <w:lvl w:ilvl="7" w:tplc="82BCC88C" w:tentative="1">
      <w:start w:val="1"/>
      <w:numFmt w:val="bullet"/>
      <w:lvlText w:val="o"/>
      <w:lvlJc w:val="left"/>
      <w:pPr>
        <w:tabs>
          <w:tab w:val="num" w:pos="5760"/>
        </w:tabs>
        <w:ind w:left="5760" w:hanging="360"/>
      </w:pPr>
      <w:rPr>
        <w:rFonts w:ascii="Courier New" w:hAnsi="Courier New" w:cs="Courier New" w:hint="default"/>
      </w:rPr>
    </w:lvl>
    <w:lvl w:ilvl="8" w:tplc="4F76E2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98794C"/>
    <w:multiLevelType w:val="hybridMultilevel"/>
    <w:tmpl w:val="BE54334C"/>
    <w:lvl w:ilvl="0" w:tplc="131EB90A">
      <w:start w:val="43"/>
      <w:numFmt w:val="bullet"/>
      <w:pStyle w:val="Pucesniv3"/>
      <w:lvlText w:val=""/>
      <w:lvlJc w:val="left"/>
      <w:pPr>
        <w:tabs>
          <w:tab w:val="num" w:pos="1797"/>
        </w:tabs>
        <w:ind w:left="1797" w:hanging="323"/>
      </w:pPr>
      <w:rPr>
        <w:rFonts w:ascii="Symbol" w:hAnsi="Symbol" w:cs="Arial" w:hint="default"/>
        <w:color w:val="4D4D4D"/>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865E0A"/>
    <w:multiLevelType w:val="multilevel"/>
    <w:tmpl w:val="E2FA4034"/>
    <w:lvl w:ilvl="0">
      <w:start w:val="1"/>
      <w:numFmt w:val="bullet"/>
      <w:pStyle w:val="Listepucesbulle"/>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3021209F"/>
    <w:multiLevelType w:val="multilevel"/>
    <w:tmpl w:val="FAC4C67E"/>
    <w:lvl w:ilvl="0">
      <w:start w:val="1"/>
      <w:numFmt w:val="decimal"/>
      <w:pStyle w:val="Titre1"/>
      <w:suff w:val="nothing"/>
      <w:lvlText w:val="%1 - "/>
      <w:lvlJc w:val="left"/>
      <w:pPr>
        <w:ind w:left="360" w:hanging="360"/>
      </w:pPr>
      <w:rPr>
        <w:rFonts w:hint="default"/>
      </w:rPr>
    </w:lvl>
    <w:lvl w:ilvl="1">
      <w:start w:val="1"/>
      <w:numFmt w:val="decimal"/>
      <w:pStyle w:val="Titre2"/>
      <w:lvlText w:val="%1.%2"/>
      <w:lvlJc w:val="left"/>
      <w:pPr>
        <w:tabs>
          <w:tab w:val="num" w:pos="720"/>
        </w:tabs>
        <w:ind w:left="567" w:hanging="567"/>
      </w:pPr>
      <w:rPr>
        <w:rFonts w:hint="default"/>
        <w:b/>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NOTICE"/>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cs="Times New Roman" w:hint="default"/>
        <w:b w:val="0"/>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30A31D19"/>
    <w:multiLevelType w:val="hybridMultilevel"/>
    <w:tmpl w:val="9CB694DE"/>
    <w:lvl w:ilvl="0" w:tplc="131EB90A">
      <w:start w:val="1"/>
      <w:numFmt w:val="decimal"/>
      <w:pStyle w:val="TitreTableau"/>
      <w:lvlText w:val="Tableau %1: "/>
      <w:lvlJc w:val="center"/>
      <w:pPr>
        <w:tabs>
          <w:tab w:val="num" w:pos="0"/>
        </w:tabs>
        <w:ind w:left="0" w:firstLine="0"/>
      </w:pPr>
      <w:rPr>
        <w:rFonts w:ascii="Arial" w:hAnsi="Arial" w:hint="default"/>
        <w:b/>
        <w:i w:val="0"/>
        <w:color w:val="auto"/>
        <w:sz w:val="22"/>
        <w:szCs w:val="22"/>
      </w:rPr>
    </w:lvl>
    <w:lvl w:ilvl="1" w:tplc="040C0003">
      <w:start w:val="194"/>
      <w:numFmt w:val="bullet"/>
      <w:lvlText w:val="-"/>
      <w:lvlJc w:val="left"/>
      <w:pPr>
        <w:tabs>
          <w:tab w:val="num" w:pos="1440"/>
        </w:tabs>
        <w:ind w:left="1440" w:hanging="360"/>
      </w:pPr>
      <w:rPr>
        <w:rFonts w:ascii="Tahoma" w:eastAsia="Times New Roman" w:hAnsi="Tahoma" w:cs="Tahoma" w:hint="default"/>
      </w:r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21" w15:restartNumberingAfterBreak="0">
    <w:nsid w:val="4B9E1FCA"/>
    <w:multiLevelType w:val="hybridMultilevel"/>
    <w:tmpl w:val="9E243876"/>
    <w:lvl w:ilvl="0" w:tplc="8B7A52A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D341295"/>
    <w:multiLevelType w:val="hybridMultilevel"/>
    <w:tmpl w:val="0F3CDB98"/>
    <w:lvl w:ilvl="0" w:tplc="131EB90A">
      <w:start w:val="1"/>
      <w:numFmt w:val="bullet"/>
      <w:pStyle w:val="Puces"/>
      <w:lvlText w:val=""/>
      <w:lvlJc w:val="left"/>
      <w:pPr>
        <w:tabs>
          <w:tab w:val="num" w:pos="1064"/>
        </w:tabs>
        <w:ind w:left="1064" w:hanging="360"/>
      </w:pPr>
      <w:rPr>
        <w:rFonts w:ascii="Wingdings" w:hAnsi="Wingdings" w:hint="default"/>
      </w:rPr>
    </w:lvl>
    <w:lvl w:ilvl="1" w:tplc="040C0003">
      <w:start w:val="1"/>
      <w:numFmt w:val="bullet"/>
      <w:lvlText w:val="o"/>
      <w:lvlJc w:val="left"/>
      <w:pPr>
        <w:tabs>
          <w:tab w:val="num" w:pos="2144"/>
        </w:tabs>
        <w:ind w:left="2144" w:hanging="360"/>
      </w:pPr>
      <w:rPr>
        <w:rFonts w:ascii="Courier New" w:hAnsi="Courier New" w:cs="Courier New" w:hint="default"/>
      </w:rPr>
    </w:lvl>
    <w:lvl w:ilvl="2" w:tplc="040C0005">
      <w:start w:val="1"/>
      <w:numFmt w:val="bullet"/>
      <w:lvlText w:val=""/>
      <w:lvlJc w:val="left"/>
      <w:pPr>
        <w:tabs>
          <w:tab w:val="num" w:pos="2864"/>
        </w:tabs>
        <w:ind w:left="2864" w:hanging="360"/>
      </w:pPr>
      <w:rPr>
        <w:rFonts w:ascii="Wingdings" w:hAnsi="Wingdings" w:hint="default"/>
      </w:rPr>
    </w:lvl>
    <w:lvl w:ilvl="3" w:tplc="040C0001" w:tentative="1">
      <w:start w:val="1"/>
      <w:numFmt w:val="bullet"/>
      <w:lvlText w:val=""/>
      <w:lvlJc w:val="left"/>
      <w:pPr>
        <w:tabs>
          <w:tab w:val="num" w:pos="3584"/>
        </w:tabs>
        <w:ind w:left="3584" w:hanging="360"/>
      </w:pPr>
      <w:rPr>
        <w:rFonts w:ascii="Symbol" w:hAnsi="Symbol" w:hint="default"/>
      </w:rPr>
    </w:lvl>
    <w:lvl w:ilvl="4" w:tplc="040C0003" w:tentative="1">
      <w:start w:val="1"/>
      <w:numFmt w:val="bullet"/>
      <w:lvlText w:val="o"/>
      <w:lvlJc w:val="left"/>
      <w:pPr>
        <w:tabs>
          <w:tab w:val="num" w:pos="4304"/>
        </w:tabs>
        <w:ind w:left="4304" w:hanging="360"/>
      </w:pPr>
      <w:rPr>
        <w:rFonts w:ascii="Courier New" w:hAnsi="Courier New" w:cs="Courier New" w:hint="default"/>
      </w:rPr>
    </w:lvl>
    <w:lvl w:ilvl="5" w:tplc="040C0005" w:tentative="1">
      <w:start w:val="1"/>
      <w:numFmt w:val="bullet"/>
      <w:lvlText w:val=""/>
      <w:lvlJc w:val="left"/>
      <w:pPr>
        <w:tabs>
          <w:tab w:val="num" w:pos="5024"/>
        </w:tabs>
        <w:ind w:left="5024" w:hanging="360"/>
      </w:pPr>
      <w:rPr>
        <w:rFonts w:ascii="Wingdings" w:hAnsi="Wingdings" w:hint="default"/>
      </w:rPr>
    </w:lvl>
    <w:lvl w:ilvl="6" w:tplc="040C0001" w:tentative="1">
      <w:start w:val="1"/>
      <w:numFmt w:val="bullet"/>
      <w:lvlText w:val=""/>
      <w:lvlJc w:val="left"/>
      <w:pPr>
        <w:tabs>
          <w:tab w:val="num" w:pos="5744"/>
        </w:tabs>
        <w:ind w:left="5744" w:hanging="360"/>
      </w:pPr>
      <w:rPr>
        <w:rFonts w:ascii="Symbol" w:hAnsi="Symbol" w:hint="default"/>
      </w:rPr>
    </w:lvl>
    <w:lvl w:ilvl="7" w:tplc="040C0003" w:tentative="1">
      <w:start w:val="1"/>
      <w:numFmt w:val="bullet"/>
      <w:lvlText w:val="o"/>
      <w:lvlJc w:val="left"/>
      <w:pPr>
        <w:tabs>
          <w:tab w:val="num" w:pos="6464"/>
        </w:tabs>
        <w:ind w:left="6464" w:hanging="360"/>
      </w:pPr>
      <w:rPr>
        <w:rFonts w:ascii="Courier New" w:hAnsi="Courier New" w:cs="Courier New" w:hint="default"/>
      </w:rPr>
    </w:lvl>
    <w:lvl w:ilvl="8" w:tplc="040C0005" w:tentative="1">
      <w:start w:val="1"/>
      <w:numFmt w:val="bullet"/>
      <w:lvlText w:val=""/>
      <w:lvlJc w:val="left"/>
      <w:pPr>
        <w:tabs>
          <w:tab w:val="num" w:pos="7184"/>
        </w:tabs>
        <w:ind w:left="7184" w:hanging="360"/>
      </w:pPr>
      <w:rPr>
        <w:rFonts w:ascii="Wingdings" w:hAnsi="Wingdings" w:hint="default"/>
      </w:rPr>
    </w:lvl>
  </w:abstractNum>
  <w:abstractNum w:abstractNumId="23" w15:restartNumberingAfterBreak="0">
    <w:nsid w:val="56041F03"/>
    <w:multiLevelType w:val="hybridMultilevel"/>
    <w:tmpl w:val="28025C6A"/>
    <w:lvl w:ilvl="0" w:tplc="131EB90A">
      <w:start w:val="43"/>
      <w:numFmt w:val="bullet"/>
      <w:pStyle w:val="Pucesniv4"/>
      <w:lvlText w:val="-"/>
      <w:lvlJc w:val="left"/>
      <w:pPr>
        <w:tabs>
          <w:tab w:val="num" w:pos="1928"/>
        </w:tabs>
        <w:ind w:left="1928" w:hanging="397"/>
      </w:pPr>
      <w:rPr>
        <w:rFonts w:ascii="Arial Gras" w:hAnsi="Arial Gras" w:hint="default"/>
        <w:b/>
        <w:i w:val="0"/>
        <w:caps w:val="0"/>
        <w:strike w:val="0"/>
        <w:dstrike w:val="0"/>
        <w:vanish w:val="0"/>
        <w:color w:val="4D4D4D"/>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A203FC"/>
    <w:multiLevelType w:val="hybridMultilevel"/>
    <w:tmpl w:val="CD944936"/>
    <w:lvl w:ilvl="0" w:tplc="CB0ADE0C">
      <w:start w:val="2"/>
      <w:numFmt w:val="bullet"/>
      <w:lvlText w:val=""/>
      <w:lvlJc w:val="left"/>
      <w:pPr>
        <w:ind w:left="927" w:hanging="360"/>
      </w:pPr>
      <w:rPr>
        <w:rFonts w:ascii="Symbol" w:eastAsia="Times New Roman" w:hAnsi="Symbol" w:cs="Arial" w:hint="default"/>
      </w:rPr>
    </w:lvl>
    <w:lvl w:ilvl="1" w:tplc="040C0003">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5" w15:restartNumberingAfterBreak="0">
    <w:nsid w:val="594C751B"/>
    <w:multiLevelType w:val="multilevel"/>
    <w:tmpl w:val="39A25066"/>
    <w:styleLink w:val="SecurityNotice1"/>
    <w:lvl w:ilvl="0">
      <w:start w:val="1"/>
      <w:numFmt w:val="decimal"/>
      <w:suff w:val="nothing"/>
      <w:lvlText w:val="Notice %1 - "/>
      <w:lvlJc w:val="left"/>
      <w:pPr>
        <w:ind w:left="360" w:hanging="360"/>
      </w:pPr>
      <w:rPr>
        <w:color w:val="FFFFFF"/>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27" w15:restartNumberingAfterBreak="0">
    <w:nsid w:val="73401BF1"/>
    <w:multiLevelType w:val="hybridMultilevel"/>
    <w:tmpl w:val="17BABCC8"/>
    <w:lvl w:ilvl="0" w:tplc="131EB90A">
      <w:start w:val="1"/>
      <w:numFmt w:val="bullet"/>
      <w:pStyle w:val="Pucesniv1"/>
      <w:lvlText w:val=""/>
      <w:lvlJc w:val="left"/>
      <w:pPr>
        <w:tabs>
          <w:tab w:val="num" w:pos="717"/>
        </w:tabs>
        <w:ind w:left="717" w:hanging="360"/>
      </w:pPr>
      <w:rPr>
        <w:rFonts w:ascii="Wingdings" w:hAnsi="Wingdings" w:hint="default"/>
        <w:color w:val="FF6600"/>
        <w:sz w:val="22"/>
        <w:szCs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313BB4"/>
    <w:multiLevelType w:val="hybridMultilevel"/>
    <w:tmpl w:val="FD52FAD6"/>
    <w:lvl w:ilvl="0" w:tplc="131EB90A">
      <w:start w:val="1"/>
      <w:numFmt w:val="bullet"/>
      <w:lvlText w:val=""/>
      <w:lvlJc w:val="left"/>
      <w:pPr>
        <w:tabs>
          <w:tab w:val="num" w:pos="720"/>
        </w:tabs>
        <w:ind w:left="720" w:hanging="360"/>
      </w:pPr>
      <w:rPr>
        <w:rFonts w:ascii="Symbol" w:hAnsi="Symbol" w:hint="default"/>
      </w:rPr>
    </w:lvl>
    <w:lvl w:ilvl="1" w:tplc="040C0003">
      <w:numFmt w:val="bullet"/>
      <w:pStyle w:val="AQL-OBS"/>
      <w:lvlText w:val="-"/>
      <w:lvlJc w:val="left"/>
      <w:pPr>
        <w:tabs>
          <w:tab w:val="num" w:pos="1440"/>
        </w:tabs>
        <w:ind w:left="1440" w:hanging="360"/>
      </w:pPr>
      <w:rPr>
        <w:rFonts w:ascii="Arial" w:eastAsia="Times New Roman" w:hAnsi="Aria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4C571E"/>
    <w:multiLevelType w:val="hybridMultilevel"/>
    <w:tmpl w:val="E99CC71C"/>
    <w:lvl w:ilvl="0" w:tplc="FFFFFFFF">
      <w:start w:val="1"/>
      <w:numFmt w:val="bullet"/>
      <w:pStyle w:val="Pucesniv2"/>
      <w:lvlText w:val=""/>
      <w:lvlJc w:val="left"/>
      <w:pPr>
        <w:tabs>
          <w:tab w:val="num" w:pos="1418"/>
        </w:tabs>
        <w:ind w:left="1418" w:hanging="397"/>
      </w:pPr>
      <w:rPr>
        <w:rFonts w:ascii="Symbol" w:hAnsi="Symbol" w:hint="default"/>
        <w:color w:val="4D4D4D"/>
        <w:sz w:val="26"/>
        <w:szCs w:val="26"/>
      </w:rPr>
    </w:lvl>
    <w:lvl w:ilvl="1" w:tplc="B1B4C97E">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9"/>
  </w:num>
  <w:num w:numId="13">
    <w:abstractNumId w:val="28"/>
  </w:num>
  <w:num w:numId="14">
    <w:abstractNumId w:val="27"/>
  </w:num>
  <w:num w:numId="15">
    <w:abstractNumId w:val="23"/>
  </w:num>
  <w:num w:numId="16">
    <w:abstractNumId w:val="30"/>
  </w:num>
  <w:num w:numId="17">
    <w:abstractNumId w:val="17"/>
  </w:num>
  <w:num w:numId="18">
    <w:abstractNumId w:val="20"/>
  </w:num>
  <w:num w:numId="19">
    <w:abstractNumId w:val="14"/>
  </w:num>
  <w:num w:numId="20">
    <w:abstractNumId w:val="15"/>
  </w:num>
  <w:num w:numId="21">
    <w:abstractNumId w:val="18"/>
  </w:num>
  <w:num w:numId="22">
    <w:abstractNumId w:val="22"/>
  </w:num>
  <w:num w:numId="23">
    <w:abstractNumId w:val="13"/>
  </w:num>
  <w:num w:numId="24">
    <w:abstractNumId w:val="26"/>
  </w:num>
  <w:num w:numId="25">
    <w:abstractNumId w:val="29"/>
  </w:num>
  <w:num w:numId="26">
    <w:abstractNumId w:val="24"/>
  </w:num>
  <w:num w:numId="27">
    <w:abstractNumId w:val="21"/>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fr-FR" w:vendorID="64" w:dllVersion="6" w:nlCheck="1" w:checkStyle="1"/>
  <w:activeWritingStyle w:appName="MSWord" w:lang="en-AU" w:vendorID="64" w:dllVersion="6" w:nlCheck="1" w:checkStyle="1"/>
  <w:activeWritingStyle w:appName="MSWord" w:lang="de-DE" w:vendorID="64" w:dllVersion="6" w:nlCheck="1" w:checkStyle="1"/>
  <w:activeWritingStyle w:appName="MSWord" w:lang="en-US" w:vendorID="64" w:dllVersion="0" w:nlCheck="1" w:checkStyle="0"/>
  <w:activeWritingStyle w:appName="MSWord" w:lang="fr-FR" w:vendorID="64" w:dllVersion="0" w:nlCheck="1" w:checkStyle="0"/>
  <w:activeWritingStyle w:appName="MSWord" w:lang="fr-BE" w:vendorID="64" w:dllVersion="0" w:nlCheck="1" w:checkStyle="0"/>
  <w:activeWritingStyle w:appName="MSWord" w:lang="de-DE" w:vendorID="64" w:dllVersion="0" w:nlCheck="1" w:checkStyle="0"/>
  <w:activeWritingStyle w:appName="MSWord" w:lang="en-GB" w:vendorID="64" w:dllVersion="0" w:nlCheck="1" w:checkStyle="0"/>
  <w:activeWritingStyle w:appName="MSWord" w:lang="en-AU"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fillcolor="white" strokecolor="#fc9">
      <v:fill color="white"/>
      <v:stroke color="#fc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C6"/>
    <w:rsid w:val="00000495"/>
    <w:rsid w:val="00000866"/>
    <w:rsid w:val="00000A86"/>
    <w:rsid w:val="00000AE0"/>
    <w:rsid w:val="00000D2C"/>
    <w:rsid w:val="00000E14"/>
    <w:rsid w:val="00000E2C"/>
    <w:rsid w:val="00000F18"/>
    <w:rsid w:val="000018FA"/>
    <w:rsid w:val="00001CA8"/>
    <w:rsid w:val="0000209C"/>
    <w:rsid w:val="000020F0"/>
    <w:rsid w:val="00002396"/>
    <w:rsid w:val="00002D93"/>
    <w:rsid w:val="00002F4D"/>
    <w:rsid w:val="00003214"/>
    <w:rsid w:val="000032DB"/>
    <w:rsid w:val="0000365A"/>
    <w:rsid w:val="00003FC9"/>
    <w:rsid w:val="00004542"/>
    <w:rsid w:val="000045BE"/>
    <w:rsid w:val="00004612"/>
    <w:rsid w:val="0000472B"/>
    <w:rsid w:val="000048A0"/>
    <w:rsid w:val="000048E9"/>
    <w:rsid w:val="00004E38"/>
    <w:rsid w:val="0000518A"/>
    <w:rsid w:val="00005267"/>
    <w:rsid w:val="000054FE"/>
    <w:rsid w:val="00005911"/>
    <w:rsid w:val="00006530"/>
    <w:rsid w:val="00006848"/>
    <w:rsid w:val="00006E6E"/>
    <w:rsid w:val="00006F10"/>
    <w:rsid w:val="000079F0"/>
    <w:rsid w:val="000104AC"/>
    <w:rsid w:val="00010613"/>
    <w:rsid w:val="00010636"/>
    <w:rsid w:val="000107D1"/>
    <w:rsid w:val="00010D29"/>
    <w:rsid w:val="000110B6"/>
    <w:rsid w:val="00011A81"/>
    <w:rsid w:val="00011F76"/>
    <w:rsid w:val="0001247E"/>
    <w:rsid w:val="000127AE"/>
    <w:rsid w:val="00012A9A"/>
    <w:rsid w:val="00013088"/>
    <w:rsid w:val="00013307"/>
    <w:rsid w:val="000137BA"/>
    <w:rsid w:val="00013A39"/>
    <w:rsid w:val="00013E5D"/>
    <w:rsid w:val="000141B9"/>
    <w:rsid w:val="00015943"/>
    <w:rsid w:val="00015AC3"/>
    <w:rsid w:val="00016019"/>
    <w:rsid w:val="0001643B"/>
    <w:rsid w:val="00016702"/>
    <w:rsid w:val="00016944"/>
    <w:rsid w:val="0001695A"/>
    <w:rsid w:val="00017126"/>
    <w:rsid w:val="00017441"/>
    <w:rsid w:val="00017924"/>
    <w:rsid w:val="00017EE4"/>
    <w:rsid w:val="0002049E"/>
    <w:rsid w:val="000207C9"/>
    <w:rsid w:val="0002085B"/>
    <w:rsid w:val="00021312"/>
    <w:rsid w:val="000217B7"/>
    <w:rsid w:val="00021E44"/>
    <w:rsid w:val="000225A2"/>
    <w:rsid w:val="000234D1"/>
    <w:rsid w:val="00023BF3"/>
    <w:rsid w:val="00023C32"/>
    <w:rsid w:val="00023DA4"/>
    <w:rsid w:val="00023EF9"/>
    <w:rsid w:val="00024049"/>
    <w:rsid w:val="000241CB"/>
    <w:rsid w:val="000245DE"/>
    <w:rsid w:val="00024A8D"/>
    <w:rsid w:val="00024EA8"/>
    <w:rsid w:val="000253FE"/>
    <w:rsid w:val="000256EA"/>
    <w:rsid w:val="00025DA4"/>
    <w:rsid w:val="0002672F"/>
    <w:rsid w:val="00026BEA"/>
    <w:rsid w:val="0002736F"/>
    <w:rsid w:val="00027678"/>
    <w:rsid w:val="00027AC9"/>
    <w:rsid w:val="0003011E"/>
    <w:rsid w:val="00030721"/>
    <w:rsid w:val="00030BB3"/>
    <w:rsid w:val="00030E76"/>
    <w:rsid w:val="000313AB"/>
    <w:rsid w:val="000316F9"/>
    <w:rsid w:val="00031A4C"/>
    <w:rsid w:val="00031C65"/>
    <w:rsid w:val="00032583"/>
    <w:rsid w:val="0003296F"/>
    <w:rsid w:val="00032CE9"/>
    <w:rsid w:val="00032E96"/>
    <w:rsid w:val="00033038"/>
    <w:rsid w:val="00033140"/>
    <w:rsid w:val="00033214"/>
    <w:rsid w:val="0003362F"/>
    <w:rsid w:val="000339EB"/>
    <w:rsid w:val="0003417E"/>
    <w:rsid w:val="000341BA"/>
    <w:rsid w:val="00034735"/>
    <w:rsid w:val="00034D1B"/>
    <w:rsid w:val="000354E5"/>
    <w:rsid w:val="00035632"/>
    <w:rsid w:val="00035B0B"/>
    <w:rsid w:val="00035BC6"/>
    <w:rsid w:val="0003653D"/>
    <w:rsid w:val="00036F87"/>
    <w:rsid w:val="0003718F"/>
    <w:rsid w:val="00037575"/>
    <w:rsid w:val="0004007A"/>
    <w:rsid w:val="000400C9"/>
    <w:rsid w:val="000405E7"/>
    <w:rsid w:val="0004075D"/>
    <w:rsid w:val="0004077C"/>
    <w:rsid w:val="00040EC3"/>
    <w:rsid w:val="00041788"/>
    <w:rsid w:val="00041856"/>
    <w:rsid w:val="000425CC"/>
    <w:rsid w:val="0004273F"/>
    <w:rsid w:val="00042821"/>
    <w:rsid w:val="00043179"/>
    <w:rsid w:val="000432F8"/>
    <w:rsid w:val="0004381A"/>
    <w:rsid w:val="00043A45"/>
    <w:rsid w:val="00043B38"/>
    <w:rsid w:val="00044033"/>
    <w:rsid w:val="000443B4"/>
    <w:rsid w:val="000445D9"/>
    <w:rsid w:val="00044CA6"/>
    <w:rsid w:val="00045071"/>
    <w:rsid w:val="00045746"/>
    <w:rsid w:val="000460CD"/>
    <w:rsid w:val="000460F4"/>
    <w:rsid w:val="000462E8"/>
    <w:rsid w:val="0004632C"/>
    <w:rsid w:val="000464C9"/>
    <w:rsid w:val="000500B2"/>
    <w:rsid w:val="00050454"/>
    <w:rsid w:val="000506AF"/>
    <w:rsid w:val="00050A28"/>
    <w:rsid w:val="00050ACE"/>
    <w:rsid w:val="00050F44"/>
    <w:rsid w:val="00051251"/>
    <w:rsid w:val="0005128F"/>
    <w:rsid w:val="00051326"/>
    <w:rsid w:val="00051347"/>
    <w:rsid w:val="00051793"/>
    <w:rsid w:val="00051B65"/>
    <w:rsid w:val="0005276C"/>
    <w:rsid w:val="00052C19"/>
    <w:rsid w:val="00053142"/>
    <w:rsid w:val="00053329"/>
    <w:rsid w:val="000533FC"/>
    <w:rsid w:val="000534C1"/>
    <w:rsid w:val="00053C7C"/>
    <w:rsid w:val="0005400B"/>
    <w:rsid w:val="000541E0"/>
    <w:rsid w:val="0005446C"/>
    <w:rsid w:val="00054655"/>
    <w:rsid w:val="00054773"/>
    <w:rsid w:val="00054E89"/>
    <w:rsid w:val="00055096"/>
    <w:rsid w:val="0005536B"/>
    <w:rsid w:val="00056022"/>
    <w:rsid w:val="00056089"/>
    <w:rsid w:val="000567FA"/>
    <w:rsid w:val="00056EF3"/>
    <w:rsid w:val="00057252"/>
    <w:rsid w:val="000573B2"/>
    <w:rsid w:val="00057998"/>
    <w:rsid w:val="00057CBC"/>
    <w:rsid w:val="000609F9"/>
    <w:rsid w:val="00060A6C"/>
    <w:rsid w:val="00061EF8"/>
    <w:rsid w:val="0006204F"/>
    <w:rsid w:val="00062281"/>
    <w:rsid w:val="00062DA1"/>
    <w:rsid w:val="00062E84"/>
    <w:rsid w:val="0006335C"/>
    <w:rsid w:val="00063947"/>
    <w:rsid w:val="00063CD9"/>
    <w:rsid w:val="00063F57"/>
    <w:rsid w:val="00064228"/>
    <w:rsid w:val="000647BE"/>
    <w:rsid w:val="00065A06"/>
    <w:rsid w:val="00065BF0"/>
    <w:rsid w:val="00065C9D"/>
    <w:rsid w:val="00065EC1"/>
    <w:rsid w:val="0006666D"/>
    <w:rsid w:val="00066850"/>
    <w:rsid w:val="00066C92"/>
    <w:rsid w:val="000670D0"/>
    <w:rsid w:val="000673B8"/>
    <w:rsid w:val="0006742F"/>
    <w:rsid w:val="0006762D"/>
    <w:rsid w:val="00067A5C"/>
    <w:rsid w:val="00067E83"/>
    <w:rsid w:val="0007006C"/>
    <w:rsid w:val="00070569"/>
    <w:rsid w:val="00070750"/>
    <w:rsid w:val="00070F69"/>
    <w:rsid w:val="000719E0"/>
    <w:rsid w:val="00071C8C"/>
    <w:rsid w:val="000721BB"/>
    <w:rsid w:val="000725EB"/>
    <w:rsid w:val="0007292F"/>
    <w:rsid w:val="00072983"/>
    <w:rsid w:val="00072EA3"/>
    <w:rsid w:val="00072EAF"/>
    <w:rsid w:val="00072F99"/>
    <w:rsid w:val="000735DD"/>
    <w:rsid w:val="000738E3"/>
    <w:rsid w:val="00074332"/>
    <w:rsid w:val="00074717"/>
    <w:rsid w:val="0007491A"/>
    <w:rsid w:val="00075B30"/>
    <w:rsid w:val="00075F3C"/>
    <w:rsid w:val="00075F9A"/>
    <w:rsid w:val="000762D2"/>
    <w:rsid w:val="000765DF"/>
    <w:rsid w:val="00076623"/>
    <w:rsid w:val="00076957"/>
    <w:rsid w:val="00076A67"/>
    <w:rsid w:val="00076B5A"/>
    <w:rsid w:val="000774B3"/>
    <w:rsid w:val="0007762E"/>
    <w:rsid w:val="00077674"/>
    <w:rsid w:val="0007771B"/>
    <w:rsid w:val="00077E56"/>
    <w:rsid w:val="00080518"/>
    <w:rsid w:val="00080805"/>
    <w:rsid w:val="00080843"/>
    <w:rsid w:val="000809DD"/>
    <w:rsid w:val="00080C0E"/>
    <w:rsid w:val="00080DE2"/>
    <w:rsid w:val="00081525"/>
    <w:rsid w:val="00081D49"/>
    <w:rsid w:val="00081E74"/>
    <w:rsid w:val="00081EDB"/>
    <w:rsid w:val="00081EDC"/>
    <w:rsid w:val="00082715"/>
    <w:rsid w:val="000830ED"/>
    <w:rsid w:val="000836C0"/>
    <w:rsid w:val="00083D90"/>
    <w:rsid w:val="000843B4"/>
    <w:rsid w:val="00084607"/>
    <w:rsid w:val="00084786"/>
    <w:rsid w:val="00084AD0"/>
    <w:rsid w:val="00084B54"/>
    <w:rsid w:val="00084D5A"/>
    <w:rsid w:val="00085D47"/>
    <w:rsid w:val="00086182"/>
    <w:rsid w:val="00086466"/>
    <w:rsid w:val="00086690"/>
    <w:rsid w:val="00087205"/>
    <w:rsid w:val="0008722C"/>
    <w:rsid w:val="000875F5"/>
    <w:rsid w:val="00090D9F"/>
    <w:rsid w:val="00090E17"/>
    <w:rsid w:val="000918E8"/>
    <w:rsid w:val="00091AC4"/>
    <w:rsid w:val="0009211A"/>
    <w:rsid w:val="000921E0"/>
    <w:rsid w:val="000926A6"/>
    <w:rsid w:val="00092CEA"/>
    <w:rsid w:val="000932C6"/>
    <w:rsid w:val="000932C9"/>
    <w:rsid w:val="000933B3"/>
    <w:rsid w:val="000933F0"/>
    <w:rsid w:val="000934EC"/>
    <w:rsid w:val="000937B0"/>
    <w:rsid w:val="000937ED"/>
    <w:rsid w:val="00093C48"/>
    <w:rsid w:val="00093C4D"/>
    <w:rsid w:val="00093F33"/>
    <w:rsid w:val="000945DA"/>
    <w:rsid w:val="0009472D"/>
    <w:rsid w:val="00094BFD"/>
    <w:rsid w:val="00094C33"/>
    <w:rsid w:val="00094CFB"/>
    <w:rsid w:val="00094D6C"/>
    <w:rsid w:val="00094F15"/>
    <w:rsid w:val="00094FCC"/>
    <w:rsid w:val="00095012"/>
    <w:rsid w:val="00095060"/>
    <w:rsid w:val="000950B5"/>
    <w:rsid w:val="00095B6D"/>
    <w:rsid w:val="00096111"/>
    <w:rsid w:val="000965A2"/>
    <w:rsid w:val="00096A04"/>
    <w:rsid w:val="00096ACB"/>
    <w:rsid w:val="00097AA4"/>
    <w:rsid w:val="000A019C"/>
    <w:rsid w:val="000A01E2"/>
    <w:rsid w:val="000A056F"/>
    <w:rsid w:val="000A10A8"/>
    <w:rsid w:val="000A138B"/>
    <w:rsid w:val="000A1404"/>
    <w:rsid w:val="000A17A2"/>
    <w:rsid w:val="000A1A5A"/>
    <w:rsid w:val="000A1B7D"/>
    <w:rsid w:val="000A1FDA"/>
    <w:rsid w:val="000A2123"/>
    <w:rsid w:val="000A225E"/>
    <w:rsid w:val="000A2337"/>
    <w:rsid w:val="000A2737"/>
    <w:rsid w:val="000A2C28"/>
    <w:rsid w:val="000A2D05"/>
    <w:rsid w:val="000A3854"/>
    <w:rsid w:val="000A3D03"/>
    <w:rsid w:val="000A46AA"/>
    <w:rsid w:val="000A47AD"/>
    <w:rsid w:val="000A47B8"/>
    <w:rsid w:val="000A4D1C"/>
    <w:rsid w:val="000A5994"/>
    <w:rsid w:val="000A5B11"/>
    <w:rsid w:val="000A7472"/>
    <w:rsid w:val="000A7500"/>
    <w:rsid w:val="000A7749"/>
    <w:rsid w:val="000A7925"/>
    <w:rsid w:val="000A7BF7"/>
    <w:rsid w:val="000A7F97"/>
    <w:rsid w:val="000B0294"/>
    <w:rsid w:val="000B02B9"/>
    <w:rsid w:val="000B0B95"/>
    <w:rsid w:val="000B0BFD"/>
    <w:rsid w:val="000B1274"/>
    <w:rsid w:val="000B14A1"/>
    <w:rsid w:val="000B1BCD"/>
    <w:rsid w:val="000B2736"/>
    <w:rsid w:val="000B2B31"/>
    <w:rsid w:val="000B3117"/>
    <w:rsid w:val="000B33B4"/>
    <w:rsid w:val="000B3C8B"/>
    <w:rsid w:val="000B40F3"/>
    <w:rsid w:val="000B4C36"/>
    <w:rsid w:val="000B4CA2"/>
    <w:rsid w:val="000B4E01"/>
    <w:rsid w:val="000B5319"/>
    <w:rsid w:val="000B57F4"/>
    <w:rsid w:val="000B5959"/>
    <w:rsid w:val="000B6878"/>
    <w:rsid w:val="000B6AC3"/>
    <w:rsid w:val="000B6DE4"/>
    <w:rsid w:val="000B6E7A"/>
    <w:rsid w:val="000B7046"/>
    <w:rsid w:val="000B7314"/>
    <w:rsid w:val="000B745B"/>
    <w:rsid w:val="000B75E2"/>
    <w:rsid w:val="000B789F"/>
    <w:rsid w:val="000B7D03"/>
    <w:rsid w:val="000C0813"/>
    <w:rsid w:val="000C0E21"/>
    <w:rsid w:val="000C18B0"/>
    <w:rsid w:val="000C19E3"/>
    <w:rsid w:val="000C1D33"/>
    <w:rsid w:val="000C1E85"/>
    <w:rsid w:val="000C2A12"/>
    <w:rsid w:val="000C3198"/>
    <w:rsid w:val="000C324C"/>
    <w:rsid w:val="000C3FD7"/>
    <w:rsid w:val="000C403C"/>
    <w:rsid w:val="000C40CD"/>
    <w:rsid w:val="000C4368"/>
    <w:rsid w:val="000C4567"/>
    <w:rsid w:val="000C477A"/>
    <w:rsid w:val="000C4999"/>
    <w:rsid w:val="000C4C40"/>
    <w:rsid w:val="000C4E69"/>
    <w:rsid w:val="000C5067"/>
    <w:rsid w:val="000C5ECD"/>
    <w:rsid w:val="000C6381"/>
    <w:rsid w:val="000C648E"/>
    <w:rsid w:val="000C6518"/>
    <w:rsid w:val="000C67E3"/>
    <w:rsid w:val="000C689B"/>
    <w:rsid w:val="000C7924"/>
    <w:rsid w:val="000D0FDD"/>
    <w:rsid w:val="000D1085"/>
    <w:rsid w:val="000D18D7"/>
    <w:rsid w:val="000D1929"/>
    <w:rsid w:val="000D1A70"/>
    <w:rsid w:val="000D1D8C"/>
    <w:rsid w:val="000D2216"/>
    <w:rsid w:val="000D3049"/>
    <w:rsid w:val="000D30D1"/>
    <w:rsid w:val="000D32B7"/>
    <w:rsid w:val="000D333D"/>
    <w:rsid w:val="000D359D"/>
    <w:rsid w:val="000D3A78"/>
    <w:rsid w:val="000D4501"/>
    <w:rsid w:val="000D4AAC"/>
    <w:rsid w:val="000D4E62"/>
    <w:rsid w:val="000D5BB0"/>
    <w:rsid w:val="000D5F23"/>
    <w:rsid w:val="000D5F38"/>
    <w:rsid w:val="000D6620"/>
    <w:rsid w:val="000D66DF"/>
    <w:rsid w:val="000D6D7E"/>
    <w:rsid w:val="000D71BB"/>
    <w:rsid w:val="000D7261"/>
    <w:rsid w:val="000D736D"/>
    <w:rsid w:val="000D768C"/>
    <w:rsid w:val="000D77E7"/>
    <w:rsid w:val="000D7A83"/>
    <w:rsid w:val="000D7D31"/>
    <w:rsid w:val="000D7DF3"/>
    <w:rsid w:val="000D7F5C"/>
    <w:rsid w:val="000E02D6"/>
    <w:rsid w:val="000E11C3"/>
    <w:rsid w:val="000E1604"/>
    <w:rsid w:val="000E17DF"/>
    <w:rsid w:val="000E1BBF"/>
    <w:rsid w:val="000E1D78"/>
    <w:rsid w:val="000E1DCA"/>
    <w:rsid w:val="000E2103"/>
    <w:rsid w:val="000E25D7"/>
    <w:rsid w:val="000E2661"/>
    <w:rsid w:val="000E2742"/>
    <w:rsid w:val="000E2B30"/>
    <w:rsid w:val="000E2EBE"/>
    <w:rsid w:val="000E31A1"/>
    <w:rsid w:val="000E3981"/>
    <w:rsid w:val="000E39A2"/>
    <w:rsid w:val="000E3FD1"/>
    <w:rsid w:val="000E40C1"/>
    <w:rsid w:val="000E432D"/>
    <w:rsid w:val="000E44B7"/>
    <w:rsid w:val="000E4710"/>
    <w:rsid w:val="000E4C3C"/>
    <w:rsid w:val="000E579A"/>
    <w:rsid w:val="000E5A8F"/>
    <w:rsid w:val="000E5BEB"/>
    <w:rsid w:val="000E5E5C"/>
    <w:rsid w:val="000E6382"/>
    <w:rsid w:val="000E68A4"/>
    <w:rsid w:val="000E6EFE"/>
    <w:rsid w:val="000E71CE"/>
    <w:rsid w:val="000F043B"/>
    <w:rsid w:val="000F119A"/>
    <w:rsid w:val="000F13B0"/>
    <w:rsid w:val="000F152A"/>
    <w:rsid w:val="000F19AF"/>
    <w:rsid w:val="000F22D7"/>
    <w:rsid w:val="000F312E"/>
    <w:rsid w:val="000F332B"/>
    <w:rsid w:val="000F345E"/>
    <w:rsid w:val="000F34B1"/>
    <w:rsid w:val="000F3884"/>
    <w:rsid w:val="000F3DDF"/>
    <w:rsid w:val="000F413B"/>
    <w:rsid w:val="000F4840"/>
    <w:rsid w:val="000F4BED"/>
    <w:rsid w:val="000F4F89"/>
    <w:rsid w:val="000F52AC"/>
    <w:rsid w:val="000F5694"/>
    <w:rsid w:val="000F619B"/>
    <w:rsid w:val="000F6817"/>
    <w:rsid w:val="000F7167"/>
    <w:rsid w:val="000F7277"/>
    <w:rsid w:val="000F73C8"/>
    <w:rsid w:val="000F7BC9"/>
    <w:rsid w:val="00100247"/>
    <w:rsid w:val="0010025D"/>
    <w:rsid w:val="00100CEF"/>
    <w:rsid w:val="00100F57"/>
    <w:rsid w:val="00101006"/>
    <w:rsid w:val="0010152E"/>
    <w:rsid w:val="001016B6"/>
    <w:rsid w:val="00101C3B"/>
    <w:rsid w:val="00101D81"/>
    <w:rsid w:val="00101E61"/>
    <w:rsid w:val="00101E62"/>
    <w:rsid w:val="00102CAF"/>
    <w:rsid w:val="00102DBA"/>
    <w:rsid w:val="001031BB"/>
    <w:rsid w:val="001033ED"/>
    <w:rsid w:val="001041E2"/>
    <w:rsid w:val="0010423F"/>
    <w:rsid w:val="00104A0E"/>
    <w:rsid w:val="001058D6"/>
    <w:rsid w:val="00105A6C"/>
    <w:rsid w:val="00105B03"/>
    <w:rsid w:val="00105D4D"/>
    <w:rsid w:val="001060A0"/>
    <w:rsid w:val="001065EF"/>
    <w:rsid w:val="00106915"/>
    <w:rsid w:val="001073D2"/>
    <w:rsid w:val="00107C1C"/>
    <w:rsid w:val="00107F5E"/>
    <w:rsid w:val="00107F75"/>
    <w:rsid w:val="00110419"/>
    <w:rsid w:val="001104BE"/>
    <w:rsid w:val="0011058D"/>
    <w:rsid w:val="00110719"/>
    <w:rsid w:val="0011085A"/>
    <w:rsid w:val="001110CD"/>
    <w:rsid w:val="001114E2"/>
    <w:rsid w:val="0011161E"/>
    <w:rsid w:val="00111706"/>
    <w:rsid w:val="0011172A"/>
    <w:rsid w:val="00111B0D"/>
    <w:rsid w:val="00111B14"/>
    <w:rsid w:val="001120F8"/>
    <w:rsid w:val="00112530"/>
    <w:rsid w:val="00112898"/>
    <w:rsid w:val="00112A19"/>
    <w:rsid w:val="00112E9F"/>
    <w:rsid w:val="00112EFE"/>
    <w:rsid w:val="001130B8"/>
    <w:rsid w:val="00113CF2"/>
    <w:rsid w:val="00113D07"/>
    <w:rsid w:val="0011415C"/>
    <w:rsid w:val="00114518"/>
    <w:rsid w:val="00114E71"/>
    <w:rsid w:val="00116162"/>
    <w:rsid w:val="00116329"/>
    <w:rsid w:val="001166A8"/>
    <w:rsid w:val="00116941"/>
    <w:rsid w:val="00116A55"/>
    <w:rsid w:val="00117299"/>
    <w:rsid w:val="001177FC"/>
    <w:rsid w:val="00121183"/>
    <w:rsid w:val="00121897"/>
    <w:rsid w:val="00121E90"/>
    <w:rsid w:val="00121FAC"/>
    <w:rsid w:val="00121FE9"/>
    <w:rsid w:val="00122665"/>
    <w:rsid w:val="0012274E"/>
    <w:rsid w:val="00122C23"/>
    <w:rsid w:val="00122C96"/>
    <w:rsid w:val="00122DB4"/>
    <w:rsid w:val="00123A43"/>
    <w:rsid w:val="0012419E"/>
    <w:rsid w:val="00124CD1"/>
    <w:rsid w:val="00124D9D"/>
    <w:rsid w:val="00124DE6"/>
    <w:rsid w:val="00124F57"/>
    <w:rsid w:val="001254F1"/>
    <w:rsid w:val="00125517"/>
    <w:rsid w:val="00125EF4"/>
    <w:rsid w:val="00126737"/>
    <w:rsid w:val="001267EB"/>
    <w:rsid w:val="00126AA0"/>
    <w:rsid w:val="00126DBC"/>
    <w:rsid w:val="00127072"/>
    <w:rsid w:val="00127B34"/>
    <w:rsid w:val="0013049E"/>
    <w:rsid w:val="001305F5"/>
    <w:rsid w:val="00130908"/>
    <w:rsid w:val="00130930"/>
    <w:rsid w:val="00130BF6"/>
    <w:rsid w:val="00131247"/>
    <w:rsid w:val="00131248"/>
    <w:rsid w:val="001313DB"/>
    <w:rsid w:val="001314F3"/>
    <w:rsid w:val="00131512"/>
    <w:rsid w:val="00131541"/>
    <w:rsid w:val="00131844"/>
    <w:rsid w:val="0013223C"/>
    <w:rsid w:val="00132BD2"/>
    <w:rsid w:val="00133403"/>
    <w:rsid w:val="00133B11"/>
    <w:rsid w:val="00134127"/>
    <w:rsid w:val="00134319"/>
    <w:rsid w:val="00134902"/>
    <w:rsid w:val="00134BA9"/>
    <w:rsid w:val="00134CBB"/>
    <w:rsid w:val="00134FF8"/>
    <w:rsid w:val="001350AE"/>
    <w:rsid w:val="00135651"/>
    <w:rsid w:val="00135EE5"/>
    <w:rsid w:val="00135F94"/>
    <w:rsid w:val="001361F5"/>
    <w:rsid w:val="0013624C"/>
    <w:rsid w:val="001363E1"/>
    <w:rsid w:val="00136CDF"/>
    <w:rsid w:val="00137363"/>
    <w:rsid w:val="00137678"/>
    <w:rsid w:val="0013780F"/>
    <w:rsid w:val="00137955"/>
    <w:rsid w:val="00140C38"/>
    <w:rsid w:val="00140C3B"/>
    <w:rsid w:val="00141584"/>
    <w:rsid w:val="001417B4"/>
    <w:rsid w:val="0014185C"/>
    <w:rsid w:val="0014284F"/>
    <w:rsid w:val="00142E23"/>
    <w:rsid w:val="00143150"/>
    <w:rsid w:val="001431FD"/>
    <w:rsid w:val="0014322D"/>
    <w:rsid w:val="0014330C"/>
    <w:rsid w:val="00143CE9"/>
    <w:rsid w:val="00144380"/>
    <w:rsid w:val="0014453E"/>
    <w:rsid w:val="0014455F"/>
    <w:rsid w:val="00144BBD"/>
    <w:rsid w:val="00144D31"/>
    <w:rsid w:val="001451F0"/>
    <w:rsid w:val="0014541E"/>
    <w:rsid w:val="00145ABF"/>
    <w:rsid w:val="00145D61"/>
    <w:rsid w:val="00146336"/>
    <w:rsid w:val="0014661B"/>
    <w:rsid w:val="00146FB5"/>
    <w:rsid w:val="001470EA"/>
    <w:rsid w:val="001472FE"/>
    <w:rsid w:val="001473DC"/>
    <w:rsid w:val="0014791D"/>
    <w:rsid w:val="001502BA"/>
    <w:rsid w:val="00150499"/>
    <w:rsid w:val="00150A35"/>
    <w:rsid w:val="00150D99"/>
    <w:rsid w:val="00152216"/>
    <w:rsid w:val="001527AA"/>
    <w:rsid w:val="00153087"/>
    <w:rsid w:val="00153479"/>
    <w:rsid w:val="001548EC"/>
    <w:rsid w:val="00154913"/>
    <w:rsid w:val="00154987"/>
    <w:rsid w:val="00154992"/>
    <w:rsid w:val="00154B13"/>
    <w:rsid w:val="00155373"/>
    <w:rsid w:val="00155405"/>
    <w:rsid w:val="001558D2"/>
    <w:rsid w:val="00155905"/>
    <w:rsid w:val="00156223"/>
    <w:rsid w:val="001566FD"/>
    <w:rsid w:val="00156717"/>
    <w:rsid w:val="00156846"/>
    <w:rsid w:val="00156972"/>
    <w:rsid w:val="00156AF5"/>
    <w:rsid w:val="00156B85"/>
    <w:rsid w:val="0015734A"/>
    <w:rsid w:val="0015735B"/>
    <w:rsid w:val="001574FA"/>
    <w:rsid w:val="00157D5F"/>
    <w:rsid w:val="00157E9C"/>
    <w:rsid w:val="00160202"/>
    <w:rsid w:val="00160571"/>
    <w:rsid w:val="001606AF"/>
    <w:rsid w:val="00160B5F"/>
    <w:rsid w:val="00161242"/>
    <w:rsid w:val="001614F2"/>
    <w:rsid w:val="00161573"/>
    <w:rsid w:val="00161C08"/>
    <w:rsid w:val="00161C53"/>
    <w:rsid w:val="00161D88"/>
    <w:rsid w:val="00162211"/>
    <w:rsid w:val="001628D8"/>
    <w:rsid w:val="00162ECE"/>
    <w:rsid w:val="001631B1"/>
    <w:rsid w:val="00163429"/>
    <w:rsid w:val="0016343A"/>
    <w:rsid w:val="0016432B"/>
    <w:rsid w:val="001648E9"/>
    <w:rsid w:val="00164C2A"/>
    <w:rsid w:val="00164FE3"/>
    <w:rsid w:val="001658B0"/>
    <w:rsid w:val="00166054"/>
    <w:rsid w:val="0016613A"/>
    <w:rsid w:val="0016657C"/>
    <w:rsid w:val="00166F9F"/>
    <w:rsid w:val="0016718D"/>
    <w:rsid w:val="001677C3"/>
    <w:rsid w:val="001700A0"/>
    <w:rsid w:val="0017053D"/>
    <w:rsid w:val="001707B1"/>
    <w:rsid w:val="00170B59"/>
    <w:rsid w:val="00171252"/>
    <w:rsid w:val="0017160F"/>
    <w:rsid w:val="00171B7B"/>
    <w:rsid w:val="00171CE6"/>
    <w:rsid w:val="00171DBC"/>
    <w:rsid w:val="00171E38"/>
    <w:rsid w:val="00171EA5"/>
    <w:rsid w:val="001725A2"/>
    <w:rsid w:val="00172FD6"/>
    <w:rsid w:val="001732FD"/>
    <w:rsid w:val="00173358"/>
    <w:rsid w:val="00173513"/>
    <w:rsid w:val="0017399A"/>
    <w:rsid w:val="00173BFF"/>
    <w:rsid w:val="001741EE"/>
    <w:rsid w:val="001757B8"/>
    <w:rsid w:val="00175A58"/>
    <w:rsid w:val="0017600F"/>
    <w:rsid w:val="00176722"/>
    <w:rsid w:val="001768B1"/>
    <w:rsid w:val="001768CF"/>
    <w:rsid w:val="00176ACF"/>
    <w:rsid w:val="001771DA"/>
    <w:rsid w:val="001775B4"/>
    <w:rsid w:val="00177D04"/>
    <w:rsid w:val="00180380"/>
    <w:rsid w:val="001806DC"/>
    <w:rsid w:val="00180D3D"/>
    <w:rsid w:val="00181816"/>
    <w:rsid w:val="00181BE9"/>
    <w:rsid w:val="001822A8"/>
    <w:rsid w:val="001822D1"/>
    <w:rsid w:val="0018279C"/>
    <w:rsid w:val="00182CAA"/>
    <w:rsid w:val="00182D03"/>
    <w:rsid w:val="001831DC"/>
    <w:rsid w:val="0018323E"/>
    <w:rsid w:val="00183C61"/>
    <w:rsid w:val="00184CD3"/>
    <w:rsid w:val="00185064"/>
    <w:rsid w:val="00185424"/>
    <w:rsid w:val="00185459"/>
    <w:rsid w:val="00185676"/>
    <w:rsid w:val="00185D8B"/>
    <w:rsid w:val="00186020"/>
    <w:rsid w:val="00186328"/>
    <w:rsid w:val="00186332"/>
    <w:rsid w:val="00186659"/>
    <w:rsid w:val="00186CD0"/>
    <w:rsid w:val="00186FE4"/>
    <w:rsid w:val="00187182"/>
    <w:rsid w:val="00187199"/>
    <w:rsid w:val="001878A9"/>
    <w:rsid w:val="00187D0C"/>
    <w:rsid w:val="00187F25"/>
    <w:rsid w:val="00190C7D"/>
    <w:rsid w:val="001919A5"/>
    <w:rsid w:val="001919BC"/>
    <w:rsid w:val="00191B03"/>
    <w:rsid w:val="00191BED"/>
    <w:rsid w:val="00191F50"/>
    <w:rsid w:val="00191FFB"/>
    <w:rsid w:val="00192419"/>
    <w:rsid w:val="001927E5"/>
    <w:rsid w:val="001937A9"/>
    <w:rsid w:val="00193A6D"/>
    <w:rsid w:val="00193C1D"/>
    <w:rsid w:val="001940B7"/>
    <w:rsid w:val="00194CBE"/>
    <w:rsid w:val="00194D78"/>
    <w:rsid w:val="00194E0F"/>
    <w:rsid w:val="00194E7E"/>
    <w:rsid w:val="0019590C"/>
    <w:rsid w:val="00195E34"/>
    <w:rsid w:val="001964A9"/>
    <w:rsid w:val="001964FE"/>
    <w:rsid w:val="001965AE"/>
    <w:rsid w:val="001966F8"/>
    <w:rsid w:val="00196959"/>
    <w:rsid w:val="00196B74"/>
    <w:rsid w:val="00196D08"/>
    <w:rsid w:val="00196DF3"/>
    <w:rsid w:val="00197C87"/>
    <w:rsid w:val="00197EBC"/>
    <w:rsid w:val="001A0089"/>
    <w:rsid w:val="001A01CD"/>
    <w:rsid w:val="001A0603"/>
    <w:rsid w:val="001A0BC8"/>
    <w:rsid w:val="001A0DC0"/>
    <w:rsid w:val="001A106D"/>
    <w:rsid w:val="001A1767"/>
    <w:rsid w:val="001A1B36"/>
    <w:rsid w:val="001A1B4D"/>
    <w:rsid w:val="001A1F80"/>
    <w:rsid w:val="001A216A"/>
    <w:rsid w:val="001A26DD"/>
    <w:rsid w:val="001A2A54"/>
    <w:rsid w:val="001A2BE0"/>
    <w:rsid w:val="001A38E7"/>
    <w:rsid w:val="001A3A29"/>
    <w:rsid w:val="001A3E55"/>
    <w:rsid w:val="001A4491"/>
    <w:rsid w:val="001A44F1"/>
    <w:rsid w:val="001A4AC4"/>
    <w:rsid w:val="001A5CB4"/>
    <w:rsid w:val="001A60CE"/>
    <w:rsid w:val="001A6813"/>
    <w:rsid w:val="001A6D77"/>
    <w:rsid w:val="001A7049"/>
    <w:rsid w:val="001A746B"/>
    <w:rsid w:val="001B00BC"/>
    <w:rsid w:val="001B01D8"/>
    <w:rsid w:val="001B089D"/>
    <w:rsid w:val="001B0ABE"/>
    <w:rsid w:val="001B0B27"/>
    <w:rsid w:val="001B16FC"/>
    <w:rsid w:val="001B17E4"/>
    <w:rsid w:val="001B1C9A"/>
    <w:rsid w:val="001B1CC8"/>
    <w:rsid w:val="001B1D59"/>
    <w:rsid w:val="001B2318"/>
    <w:rsid w:val="001B23C7"/>
    <w:rsid w:val="001B24DB"/>
    <w:rsid w:val="001B2721"/>
    <w:rsid w:val="001B36EE"/>
    <w:rsid w:val="001B388C"/>
    <w:rsid w:val="001B3E21"/>
    <w:rsid w:val="001B3FDC"/>
    <w:rsid w:val="001B4299"/>
    <w:rsid w:val="001B455B"/>
    <w:rsid w:val="001B456C"/>
    <w:rsid w:val="001B45B0"/>
    <w:rsid w:val="001B4956"/>
    <w:rsid w:val="001B4958"/>
    <w:rsid w:val="001B5353"/>
    <w:rsid w:val="001B587A"/>
    <w:rsid w:val="001B6A47"/>
    <w:rsid w:val="001B6B0D"/>
    <w:rsid w:val="001B7413"/>
    <w:rsid w:val="001B7E40"/>
    <w:rsid w:val="001B7EF3"/>
    <w:rsid w:val="001B7F71"/>
    <w:rsid w:val="001C013B"/>
    <w:rsid w:val="001C07F0"/>
    <w:rsid w:val="001C08A3"/>
    <w:rsid w:val="001C0A87"/>
    <w:rsid w:val="001C0B58"/>
    <w:rsid w:val="001C11CF"/>
    <w:rsid w:val="001C11E0"/>
    <w:rsid w:val="001C13A4"/>
    <w:rsid w:val="001C1523"/>
    <w:rsid w:val="001C1CFD"/>
    <w:rsid w:val="001C1EDC"/>
    <w:rsid w:val="001C1F27"/>
    <w:rsid w:val="001C2018"/>
    <w:rsid w:val="001C24F2"/>
    <w:rsid w:val="001C2B76"/>
    <w:rsid w:val="001C3256"/>
    <w:rsid w:val="001C3549"/>
    <w:rsid w:val="001C35F4"/>
    <w:rsid w:val="001C3CC4"/>
    <w:rsid w:val="001C4580"/>
    <w:rsid w:val="001C4A07"/>
    <w:rsid w:val="001C4CD9"/>
    <w:rsid w:val="001C4F5F"/>
    <w:rsid w:val="001C4F6E"/>
    <w:rsid w:val="001C5657"/>
    <w:rsid w:val="001C5A54"/>
    <w:rsid w:val="001C5CB7"/>
    <w:rsid w:val="001C5E87"/>
    <w:rsid w:val="001C67C7"/>
    <w:rsid w:val="001C72A3"/>
    <w:rsid w:val="001C7348"/>
    <w:rsid w:val="001C74A7"/>
    <w:rsid w:val="001C7576"/>
    <w:rsid w:val="001D0001"/>
    <w:rsid w:val="001D10F5"/>
    <w:rsid w:val="001D119D"/>
    <w:rsid w:val="001D1429"/>
    <w:rsid w:val="001D19D0"/>
    <w:rsid w:val="001D1E32"/>
    <w:rsid w:val="001D1EE1"/>
    <w:rsid w:val="001D2D61"/>
    <w:rsid w:val="001D3123"/>
    <w:rsid w:val="001D39C8"/>
    <w:rsid w:val="001D3C71"/>
    <w:rsid w:val="001D4349"/>
    <w:rsid w:val="001D4680"/>
    <w:rsid w:val="001D4D88"/>
    <w:rsid w:val="001D5088"/>
    <w:rsid w:val="001D527B"/>
    <w:rsid w:val="001D542E"/>
    <w:rsid w:val="001D56C3"/>
    <w:rsid w:val="001D5744"/>
    <w:rsid w:val="001D5870"/>
    <w:rsid w:val="001D5CA1"/>
    <w:rsid w:val="001D5DFC"/>
    <w:rsid w:val="001D6148"/>
    <w:rsid w:val="001D64CA"/>
    <w:rsid w:val="001D6735"/>
    <w:rsid w:val="001D69BA"/>
    <w:rsid w:val="001D6BDD"/>
    <w:rsid w:val="001D78C0"/>
    <w:rsid w:val="001D79DB"/>
    <w:rsid w:val="001D7BDD"/>
    <w:rsid w:val="001D7C4A"/>
    <w:rsid w:val="001D7E3A"/>
    <w:rsid w:val="001E0023"/>
    <w:rsid w:val="001E070D"/>
    <w:rsid w:val="001E0858"/>
    <w:rsid w:val="001E0D41"/>
    <w:rsid w:val="001E14BE"/>
    <w:rsid w:val="001E1535"/>
    <w:rsid w:val="001E1543"/>
    <w:rsid w:val="001E1664"/>
    <w:rsid w:val="001E1CC7"/>
    <w:rsid w:val="001E1D42"/>
    <w:rsid w:val="001E2047"/>
    <w:rsid w:val="001E222C"/>
    <w:rsid w:val="001E225A"/>
    <w:rsid w:val="001E2672"/>
    <w:rsid w:val="001E27E7"/>
    <w:rsid w:val="001E2ABA"/>
    <w:rsid w:val="001E4056"/>
    <w:rsid w:val="001E4419"/>
    <w:rsid w:val="001E4555"/>
    <w:rsid w:val="001E4DF4"/>
    <w:rsid w:val="001E51BB"/>
    <w:rsid w:val="001E52D4"/>
    <w:rsid w:val="001E5339"/>
    <w:rsid w:val="001E558D"/>
    <w:rsid w:val="001E5B0A"/>
    <w:rsid w:val="001E5E04"/>
    <w:rsid w:val="001E67BC"/>
    <w:rsid w:val="001E765B"/>
    <w:rsid w:val="001E78AA"/>
    <w:rsid w:val="001E7FDB"/>
    <w:rsid w:val="001F0152"/>
    <w:rsid w:val="001F027C"/>
    <w:rsid w:val="001F06AF"/>
    <w:rsid w:val="001F071E"/>
    <w:rsid w:val="001F1996"/>
    <w:rsid w:val="001F1BD1"/>
    <w:rsid w:val="001F1FA1"/>
    <w:rsid w:val="001F25E4"/>
    <w:rsid w:val="001F2850"/>
    <w:rsid w:val="001F2886"/>
    <w:rsid w:val="001F2AC4"/>
    <w:rsid w:val="001F2B8E"/>
    <w:rsid w:val="001F2C13"/>
    <w:rsid w:val="001F2C25"/>
    <w:rsid w:val="001F3561"/>
    <w:rsid w:val="001F4028"/>
    <w:rsid w:val="001F4199"/>
    <w:rsid w:val="001F42C1"/>
    <w:rsid w:val="001F4ECC"/>
    <w:rsid w:val="001F61DC"/>
    <w:rsid w:val="001F6E93"/>
    <w:rsid w:val="001F6FF0"/>
    <w:rsid w:val="001F7588"/>
    <w:rsid w:val="00200024"/>
    <w:rsid w:val="0020030C"/>
    <w:rsid w:val="00200777"/>
    <w:rsid w:val="00200AB5"/>
    <w:rsid w:val="00200B33"/>
    <w:rsid w:val="002011FF"/>
    <w:rsid w:val="002013C5"/>
    <w:rsid w:val="00201CD2"/>
    <w:rsid w:val="002029CB"/>
    <w:rsid w:val="00202D20"/>
    <w:rsid w:val="00202DD9"/>
    <w:rsid w:val="00203C63"/>
    <w:rsid w:val="00203E11"/>
    <w:rsid w:val="00204D02"/>
    <w:rsid w:val="0020528C"/>
    <w:rsid w:val="0020568F"/>
    <w:rsid w:val="00205DFB"/>
    <w:rsid w:val="0020621F"/>
    <w:rsid w:val="00206799"/>
    <w:rsid w:val="00206F4E"/>
    <w:rsid w:val="00207558"/>
    <w:rsid w:val="002103C1"/>
    <w:rsid w:val="00210489"/>
    <w:rsid w:val="0021060C"/>
    <w:rsid w:val="00210ACE"/>
    <w:rsid w:val="00210CD4"/>
    <w:rsid w:val="0021109C"/>
    <w:rsid w:val="0021147B"/>
    <w:rsid w:val="002114ED"/>
    <w:rsid w:val="002118EC"/>
    <w:rsid w:val="00211AF1"/>
    <w:rsid w:val="002122C8"/>
    <w:rsid w:val="002128C1"/>
    <w:rsid w:val="00212A7A"/>
    <w:rsid w:val="00212B20"/>
    <w:rsid w:val="002134C0"/>
    <w:rsid w:val="00213787"/>
    <w:rsid w:val="00213A6E"/>
    <w:rsid w:val="00213B54"/>
    <w:rsid w:val="0021403D"/>
    <w:rsid w:val="00214400"/>
    <w:rsid w:val="00214B70"/>
    <w:rsid w:val="00214D09"/>
    <w:rsid w:val="00214DE4"/>
    <w:rsid w:val="00215065"/>
    <w:rsid w:val="00216373"/>
    <w:rsid w:val="00216478"/>
    <w:rsid w:val="0021666B"/>
    <w:rsid w:val="00216EDB"/>
    <w:rsid w:val="00217168"/>
    <w:rsid w:val="00217B15"/>
    <w:rsid w:val="00217CBC"/>
    <w:rsid w:val="002203AE"/>
    <w:rsid w:val="002208D1"/>
    <w:rsid w:val="00220BCE"/>
    <w:rsid w:val="00220CE9"/>
    <w:rsid w:val="00220F7B"/>
    <w:rsid w:val="00220FD0"/>
    <w:rsid w:val="0022115C"/>
    <w:rsid w:val="00221278"/>
    <w:rsid w:val="00221FC3"/>
    <w:rsid w:val="00222166"/>
    <w:rsid w:val="00222726"/>
    <w:rsid w:val="00222CF0"/>
    <w:rsid w:val="00223F53"/>
    <w:rsid w:val="00224AED"/>
    <w:rsid w:val="002255A6"/>
    <w:rsid w:val="002266A1"/>
    <w:rsid w:val="00226C40"/>
    <w:rsid w:val="0022722F"/>
    <w:rsid w:val="002277DF"/>
    <w:rsid w:val="00227D10"/>
    <w:rsid w:val="00227E0B"/>
    <w:rsid w:val="00230B27"/>
    <w:rsid w:val="002310B5"/>
    <w:rsid w:val="00231699"/>
    <w:rsid w:val="0023184C"/>
    <w:rsid w:val="0023184D"/>
    <w:rsid w:val="00231A1E"/>
    <w:rsid w:val="00231A1F"/>
    <w:rsid w:val="00231B71"/>
    <w:rsid w:val="00231D33"/>
    <w:rsid w:val="00231D45"/>
    <w:rsid w:val="00231E91"/>
    <w:rsid w:val="00231EA7"/>
    <w:rsid w:val="002323AC"/>
    <w:rsid w:val="002328A9"/>
    <w:rsid w:val="002336C5"/>
    <w:rsid w:val="00234364"/>
    <w:rsid w:val="00234BD7"/>
    <w:rsid w:val="00234D63"/>
    <w:rsid w:val="00235098"/>
    <w:rsid w:val="00235718"/>
    <w:rsid w:val="00235826"/>
    <w:rsid w:val="002361A5"/>
    <w:rsid w:val="00236E6A"/>
    <w:rsid w:val="002402C5"/>
    <w:rsid w:val="0024079A"/>
    <w:rsid w:val="0024083D"/>
    <w:rsid w:val="00241516"/>
    <w:rsid w:val="002418E4"/>
    <w:rsid w:val="00241BC0"/>
    <w:rsid w:val="00241DD4"/>
    <w:rsid w:val="002421AD"/>
    <w:rsid w:val="0024335D"/>
    <w:rsid w:val="00243453"/>
    <w:rsid w:val="002434AF"/>
    <w:rsid w:val="00243990"/>
    <w:rsid w:val="00243CBE"/>
    <w:rsid w:val="00243DA8"/>
    <w:rsid w:val="00243E4C"/>
    <w:rsid w:val="0024458F"/>
    <w:rsid w:val="00244E20"/>
    <w:rsid w:val="00244E54"/>
    <w:rsid w:val="0024516C"/>
    <w:rsid w:val="00245428"/>
    <w:rsid w:val="002467CB"/>
    <w:rsid w:val="00246CD5"/>
    <w:rsid w:val="002470A6"/>
    <w:rsid w:val="00247B35"/>
    <w:rsid w:val="00247C41"/>
    <w:rsid w:val="00247D30"/>
    <w:rsid w:val="00250189"/>
    <w:rsid w:val="00250330"/>
    <w:rsid w:val="00250AF1"/>
    <w:rsid w:val="00251F49"/>
    <w:rsid w:val="0025218D"/>
    <w:rsid w:val="002526C4"/>
    <w:rsid w:val="00253872"/>
    <w:rsid w:val="00253F16"/>
    <w:rsid w:val="00254653"/>
    <w:rsid w:val="00254E80"/>
    <w:rsid w:val="00254FB3"/>
    <w:rsid w:val="00255790"/>
    <w:rsid w:val="00255823"/>
    <w:rsid w:val="00256089"/>
    <w:rsid w:val="0025608C"/>
    <w:rsid w:val="002560B8"/>
    <w:rsid w:val="0025636F"/>
    <w:rsid w:val="00256AE4"/>
    <w:rsid w:val="00256C22"/>
    <w:rsid w:val="00257111"/>
    <w:rsid w:val="002576EA"/>
    <w:rsid w:val="00257A2E"/>
    <w:rsid w:val="00257BD0"/>
    <w:rsid w:val="00257E90"/>
    <w:rsid w:val="00257F72"/>
    <w:rsid w:val="002601F5"/>
    <w:rsid w:val="00260503"/>
    <w:rsid w:val="002613E2"/>
    <w:rsid w:val="00261660"/>
    <w:rsid w:val="002616BB"/>
    <w:rsid w:val="00261A8A"/>
    <w:rsid w:val="00261CE9"/>
    <w:rsid w:val="00262636"/>
    <w:rsid w:val="00262950"/>
    <w:rsid w:val="00262A50"/>
    <w:rsid w:val="00263132"/>
    <w:rsid w:val="00263218"/>
    <w:rsid w:val="002638AC"/>
    <w:rsid w:val="002639A7"/>
    <w:rsid w:val="00263B4E"/>
    <w:rsid w:val="002640A7"/>
    <w:rsid w:val="002640B5"/>
    <w:rsid w:val="00264A04"/>
    <w:rsid w:val="00264BB8"/>
    <w:rsid w:val="00265551"/>
    <w:rsid w:val="00265F50"/>
    <w:rsid w:val="002661FD"/>
    <w:rsid w:val="00266549"/>
    <w:rsid w:val="00266BC5"/>
    <w:rsid w:val="00267819"/>
    <w:rsid w:val="00267E4D"/>
    <w:rsid w:val="002709BD"/>
    <w:rsid w:val="00270DD0"/>
    <w:rsid w:val="002713CD"/>
    <w:rsid w:val="002715E9"/>
    <w:rsid w:val="00271E5C"/>
    <w:rsid w:val="00272011"/>
    <w:rsid w:val="0027225E"/>
    <w:rsid w:val="00272562"/>
    <w:rsid w:val="0027266E"/>
    <w:rsid w:val="00272705"/>
    <w:rsid w:val="00272F58"/>
    <w:rsid w:val="00273976"/>
    <w:rsid w:val="00273A44"/>
    <w:rsid w:val="002743C3"/>
    <w:rsid w:val="00274471"/>
    <w:rsid w:val="002747BC"/>
    <w:rsid w:val="00274E3A"/>
    <w:rsid w:val="00274F1C"/>
    <w:rsid w:val="00275128"/>
    <w:rsid w:val="00275187"/>
    <w:rsid w:val="002758E8"/>
    <w:rsid w:val="00275B83"/>
    <w:rsid w:val="00275CE3"/>
    <w:rsid w:val="00275D10"/>
    <w:rsid w:val="0027658C"/>
    <w:rsid w:val="00276DFA"/>
    <w:rsid w:val="00277A92"/>
    <w:rsid w:val="0028025D"/>
    <w:rsid w:val="002806B4"/>
    <w:rsid w:val="002806E2"/>
    <w:rsid w:val="00280E32"/>
    <w:rsid w:val="00280FB5"/>
    <w:rsid w:val="00281024"/>
    <w:rsid w:val="002810CC"/>
    <w:rsid w:val="00281149"/>
    <w:rsid w:val="00281755"/>
    <w:rsid w:val="00281AA9"/>
    <w:rsid w:val="00281DF2"/>
    <w:rsid w:val="002821D4"/>
    <w:rsid w:val="0028283F"/>
    <w:rsid w:val="0028320C"/>
    <w:rsid w:val="002834D4"/>
    <w:rsid w:val="002839FF"/>
    <w:rsid w:val="00283B01"/>
    <w:rsid w:val="002841F5"/>
    <w:rsid w:val="002846C1"/>
    <w:rsid w:val="002847B6"/>
    <w:rsid w:val="00284827"/>
    <w:rsid w:val="00285179"/>
    <w:rsid w:val="002853AB"/>
    <w:rsid w:val="0028544A"/>
    <w:rsid w:val="00286311"/>
    <w:rsid w:val="00286799"/>
    <w:rsid w:val="00286C31"/>
    <w:rsid w:val="00286D6B"/>
    <w:rsid w:val="0028706F"/>
    <w:rsid w:val="0028707D"/>
    <w:rsid w:val="002870AC"/>
    <w:rsid w:val="00287838"/>
    <w:rsid w:val="00290148"/>
    <w:rsid w:val="00290974"/>
    <w:rsid w:val="00290EB1"/>
    <w:rsid w:val="00291538"/>
    <w:rsid w:val="002918E5"/>
    <w:rsid w:val="0029192C"/>
    <w:rsid w:val="00291FF1"/>
    <w:rsid w:val="002927E8"/>
    <w:rsid w:val="00292866"/>
    <w:rsid w:val="00292D5B"/>
    <w:rsid w:val="00292D9F"/>
    <w:rsid w:val="0029304A"/>
    <w:rsid w:val="002934AB"/>
    <w:rsid w:val="002934D6"/>
    <w:rsid w:val="00293B5D"/>
    <w:rsid w:val="00293C5A"/>
    <w:rsid w:val="00293E9D"/>
    <w:rsid w:val="00293EAD"/>
    <w:rsid w:val="002948F0"/>
    <w:rsid w:val="00294A9C"/>
    <w:rsid w:val="00295120"/>
    <w:rsid w:val="00295666"/>
    <w:rsid w:val="0029572A"/>
    <w:rsid w:val="00295A00"/>
    <w:rsid w:val="002960C8"/>
    <w:rsid w:val="0029652B"/>
    <w:rsid w:val="0029768B"/>
    <w:rsid w:val="002977D7"/>
    <w:rsid w:val="00297F72"/>
    <w:rsid w:val="002A077D"/>
    <w:rsid w:val="002A08F2"/>
    <w:rsid w:val="002A0A39"/>
    <w:rsid w:val="002A0B99"/>
    <w:rsid w:val="002A1CF5"/>
    <w:rsid w:val="002A2066"/>
    <w:rsid w:val="002A2068"/>
    <w:rsid w:val="002A2472"/>
    <w:rsid w:val="002A2736"/>
    <w:rsid w:val="002A27C0"/>
    <w:rsid w:val="002A2D5E"/>
    <w:rsid w:val="002A2E61"/>
    <w:rsid w:val="002A30E1"/>
    <w:rsid w:val="002A31C5"/>
    <w:rsid w:val="002A348C"/>
    <w:rsid w:val="002A3823"/>
    <w:rsid w:val="002A382B"/>
    <w:rsid w:val="002A41A0"/>
    <w:rsid w:val="002A427C"/>
    <w:rsid w:val="002A46C7"/>
    <w:rsid w:val="002A5369"/>
    <w:rsid w:val="002A5CC5"/>
    <w:rsid w:val="002A5FA5"/>
    <w:rsid w:val="002A7004"/>
    <w:rsid w:val="002A70D6"/>
    <w:rsid w:val="002A7DE2"/>
    <w:rsid w:val="002B0C8C"/>
    <w:rsid w:val="002B0F2D"/>
    <w:rsid w:val="002B127B"/>
    <w:rsid w:val="002B1802"/>
    <w:rsid w:val="002B1C88"/>
    <w:rsid w:val="002B1CBD"/>
    <w:rsid w:val="002B219C"/>
    <w:rsid w:val="002B22D3"/>
    <w:rsid w:val="002B25AD"/>
    <w:rsid w:val="002B275F"/>
    <w:rsid w:val="002B35D9"/>
    <w:rsid w:val="002B36B9"/>
    <w:rsid w:val="002B37B1"/>
    <w:rsid w:val="002B3FA0"/>
    <w:rsid w:val="002B414B"/>
    <w:rsid w:val="002B46ED"/>
    <w:rsid w:val="002B4933"/>
    <w:rsid w:val="002B4A61"/>
    <w:rsid w:val="002B52CE"/>
    <w:rsid w:val="002B5565"/>
    <w:rsid w:val="002B59C7"/>
    <w:rsid w:val="002B5A5D"/>
    <w:rsid w:val="002B677B"/>
    <w:rsid w:val="002B67B5"/>
    <w:rsid w:val="002B72A9"/>
    <w:rsid w:val="002B73CC"/>
    <w:rsid w:val="002B74E0"/>
    <w:rsid w:val="002B7538"/>
    <w:rsid w:val="002C0129"/>
    <w:rsid w:val="002C0663"/>
    <w:rsid w:val="002C0D68"/>
    <w:rsid w:val="002C19F2"/>
    <w:rsid w:val="002C1A2F"/>
    <w:rsid w:val="002C26BA"/>
    <w:rsid w:val="002C29C5"/>
    <w:rsid w:val="002C2BD0"/>
    <w:rsid w:val="002C31BD"/>
    <w:rsid w:val="002C39EE"/>
    <w:rsid w:val="002C3FF2"/>
    <w:rsid w:val="002C4168"/>
    <w:rsid w:val="002C431B"/>
    <w:rsid w:val="002C476F"/>
    <w:rsid w:val="002C47D5"/>
    <w:rsid w:val="002C4E4E"/>
    <w:rsid w:val="002C51F7"/>
    <w:rsid w:val="002C5201"/>
    <w:rsid w:val="002C6A45"/>
    <w:rsid w:val="002C6B6A"/>
    <w:rsid w:val="002C6DF4"/>
    <w:rsid w:val="002C6EFC"/>
    <w:rsid w:val="002C75AC"/>
    <w:rsid w:val="002C77FB"/>
    <w:rsid w:val="002C7E90"/>
    <w:rsid w:val="002D0A77"/>
    <w:rsid w:val="002D0E58"/>
    <w:rsid w:val="002D10E2"/>
    <w:rsid w:val="002D129E"/>
    <w:rsid w:val="002D1948"/>
    <w:rsid w:val="002D1E84"/>
    <w:rsid w:val="002D22DA"/>
    <w:rsid w:val="002D2445"/>
    <w:rsid w:val="002D2566"/>
    <w:rsid w:val="002D2A37"/>
    <w:rsid w:val="002D2AC8"/>
    <w:rsid w:val="002D2C58"/>
    <w:rsid w:val="002D3670"/>
    <w:rsid w:val="002D37AB"/>
    <w:rsid w:val="002D3E36"/>
    <w:rsid w:val="002D4075"/>
    <w:rsid w:val="002D40E0"/>
    <w:rsid w:val="002D4366"/>
    <w:rsid w:val="002D57E7"/>
    <w:rsid w:val="002D5BFE"/>
    <w:rsid w:val="002D5D05"/>
    <w:rsid w:val="002D5D54"/>
    <w:rsid w:val="002D605E"/>
    <w:rsid w:val="002D72FA"/>
    <w:rsid w:val="002D77CE"/>
    <w:rsid w:val="002D7B3A"/>
    <w:rsid w:val="002D7B6E"/>
    <w:rsid w:val="002D7BA7"/>
    <w:rsid w:val="002D7C0F"/>
    <w:rsid w:val="002E071E"/>
    <w:rsid w:val="002E1073"/>
    <w:rsid w:val="002E136F"/>
    <w:rsid w:val="002E1545"/>
    <w:rsid w:val="002E1D8A"/>
    <w:rsid w:val="002E1E34"/>
    <w:rsid w:val="002E1EF2"/>
    <w:rsid w:val="002E3548"/>
    <w:rsid w:val="002E4C12"/>
    <w:rsid w:val="002E501E"/>
    <w:rsid w:val="002E58E9"/>
    <w:rsid w:val="002E5B0D"/>
    <w:rsid w:val="002E5F66"/>
    <w:rsid w:val="002E5FAF"/>
    <w:rsid w:val="002E640D"/>
    <w:rsid w:val="002E679D"/>
    <w:rsid w:val="002E68C7"/>
    <w:rsid w:val="002E6972"/>
    <w:rsid w:val="002E7760"/>
    <w:rsid w:val="002E7AEA"/>
    <w:rsid w:val="002E7FA7"/>
    <w:rsid w:val="002F071E"/>
    <w:rsid w:val="002F0C2F"/>
    <w:rsid w:val="002F1736"/>
    <w:rsid w:val="002F1738"/>
    <w:rsid w:val="002F1818"/>
    <w:rsid w:val="002F1C49"/>
    <w:rsid w:val="002F26F9"/>
    <w:rsid w:val="002F2FF6"/>
    <w:rsid w:val="002F3EA2"/>
    <w:rsid w:val="002F3EB0"/>
    <w:rsid w:val="002F3FD9"/>
    <w:rsid w:val="002F469D"/>
    <w:rsid w:val="002F46F1"/>
    <w:rsid w:val="002F4B2E"/>
    <w:rsid w:val="002F4FF3"/>
    <w:rsid w:val="002F53D6"/>
    <w:rsid w:val="002F57B6"/>
    <w:rsid w:val="002F5825"/>
    <w:rsid w:val="002F5BE7"/>
    <w:rsid w:val="002F5ECC"/>
    <w:rsid w:val="002F637D"/>
    <w:rsid w:val="002F6D5A"/>
    <w:rsid w:val="002F7A32"/>
    <w:rsid w:val="003006DE"/>
    <w:rsid w:val="003008B2"/>
    <w:rsid w:val="00300EA4"/>
    <w:rsid w:val="003010BD"/>
    <w:rsid w:val="003012F7"/>
    <w:rsid w:val="00301C29"/>
    <w:rsid w:val="003023DD"/>
    <w:rsid w:val="00302824"/>
    <w:rsid w:val="0030297E"/>
    <w:rsid w:val="00302BE1"/>
    <w:rsid w:val="00303603"/>
    <w:rsid w:val="00303C07"/>
    <w:rsid w:val="00303D89"/>
    <w:rsid w:val="00304F46"/>
    <w:rsid w:val="00305006"/>
    <w:rsid w:val="00305371"/>
    <w:rsid w:val="003053AF"/>
    <w:rsid w:val="003053C2"/>
    <w:rsid w:val="00305607"/>
    <w:rsid w:val="00305EBD"/>
    <w:rsid w:val="003060AF"/>
    <w:rsid w:val="0030613B"/>
    <w:rsid w:val="003061BC"/>
    <w:rsid w:val="00306B7A"/>
    <w:rsid w:val="00307634"/>
    <w:rsid w:val="00307662"/>
    <w:rsid w:val="00307DB4"/>
    <w:rsid w:val="0031079E"/>
    <w:rsid w:val="00310B95"/>
    <w:rsid w:val="00310C12"/>
    <w:rsid w:val="00310FB4"/>
    <w:rsid w:val="00311818"/>
    <w:rsid w:val="00311988"/>
    <w:rsid w:val="00311C2E"/>
    <w:rsid w:val="0031220E"/>
    <w:rsid w:val="0031348E"/>
    <w:rsid w:val="003135B2"/>
    <w:rsid w:val="00313CFA"/>
    <w:rsid w:val="003140A2"/>
    <w:rsid w:val="003142D1"/>
    <w:rsid w:val="00314A65"/>
    <w:rsid w:val="00314BC6"/>
    <w:rsid w:val="00314CC5"/>
    <w:rsid w:val="00314D6A"/>
    <w:rsid w:val="0031514F"/>
    <w:rsid w:val="0031558B"/>
    <w:rsid w:val="00315DC9"/>
    <w:rsid w:val="00316AA2"/>
    <w:rsid w:val="00316E25"/>
    <w:rsid w:val="00317655"/>
    <w:rsid w:val="003176B7"/>
    <w:rsid w:val="00317778"/>
    <w:rsid w:val="00317C29"/>
    <w:rsid w:val="00320167"/>
    <w:rsid w:val="003208E3"/>
    <w:rsid w:val="003210E5"/>
    <w:rsid w:val="0032151D"/>
    <w:rsid w:val="0032178E"/>
    <w:rsid w:val="003217A4"/>
    <w:rsid w:val="00321E76"/>
    <w:rsid w:val="003226C5"/>
    <w:rsid w:val="00322791"/>
    <w:rsid w:val="00322A53"/>
    <w:rsid w:val="0032347F"/>
    <w:rsid w:val="0032462E"/>
    <w:rsid w:val="0032476A"/>
    <w:rsid w:val="00324AA4"/>
    <w:rsid w:val="00324FC8"/>
    <w:rsid w:val="003250AC"/>
    <w:rsid w:val="003253F1"/>
    <w:rsid w:val="0032556E"/>
    <w:rsid w:val="00326D0C"/>
    <w:rsid w:val="00326D10"/>
    <w:rsid w:val="00327418"/>
    <w:rsid w:val="00327876"/>
    <w:rsid w:val="00327C75"/>
    <w:rsid w:val="00327C9F"/>
    <w:rsid w:val="003303A2"/>
    <w:rsid w:val="00330B7B"/>
    <w:rsid w:val="0033158C"/>
    <w:rsid w:val="003316BC"/>
    <w:rsid w:val="00331F22"/>
    <w:rsid w:val="00332072"/>
    <w:rsid w:val="0033241B"/>
    <w:rsid w:val="00333B27"/>
    <w:rsid w:val="00333C14"/>
    <w:rsid w:val="00333D73"/>
    <w:rsid w:val="003355BB"/>
    <w:rsid w:val="003357F3"/>
    <w:rsid w:val="0033587C"/>
    <w:rsid w:val="00335A66"/>
    <w:rsid w:val="00336189"/>
    <w:rsid w:val="00336819"/>
    <w:rsid w:val="00336C2F"/>
    <w:rsid w:val="0033774F"/>
    <w:rsid w:val="003377A6"/>
    <w:rsid w:val="00337821"/>
    <w:rsid w:val="0033793D"/>
    <w:rsid w:val="003379D4"/>
    <w:rsid w:val="00337BED"/>
    <w:rsid w:val="00337D5D"/>
    <w:rsid w:val="00337F63"/>
    <w:rsid w:val="0034051D"/>
    <w:rsid w:val="00340AC1"/>
    <w:rsid w:val="00340AFA"/>
    <w:rsid w:val="00340F46"/>
    <w:rsid w:val="0034112A"/>
    <w:rsid w:val="003412DB"/>
    <w:rsid w:val="003416D2"/>
    <w:rsid w:val="00341943"/>
    <w:rsid w:val="00341D5B"/>
    <w:rsid w:val="00341F07"/>
    <w:rsid w:val="003421A2"/>
    <w:rsid w:val="003421A7"/>
    <w:rsid w:val="0034259C"/>
    <w:rsid w:val="00342AEE"/>
    <w:rsid w:val="00342F2F"/>
    <w:rsid w:val="00343305"/>
    <w:rsid w:val="0034400F"/>
    <w:rsid w:val="0034405A"/>
    <w:rsid w:val="00344771"/>
    <w:rsid w:val="00344FB2"/>
    <w:rsid w:val="003453BD"/>
    <w:rsid w:val="00345C84"/>
    <w:rsid w:val="00345FD8"/>
    <w:rsid w:val="00346000"/>
    <w:rsid w:val="0034602A"/>
    <w:rsid w:val="0034654A"/>
    <w:rsid w:val="00346D46"/>
    <w:rsid w:val="00346EB2"/>
    <w:rsid w:val="00347209"/>
    <w:rsid w:val="003479AE"/>
    <w:rsid w:val="00350ECB"/>
    <w:rsid w:val="003515C3"/>
    <w:rsid w:val="0035198B"/>
    <w:rsid w:val="00351BC1"/>
    <w:rsid w:val="0035213C"/>
    <w:rsid w:val="003522B2"/>
    <w:rsid w:val="00352887"/>
    <w:rsid w:val="0035355D"/>
    <w:rsid w:val="00353A40"/>
    <w:rsid w:val="00353B31"/>
    <w:rsid w:val="00353F7A"/>
    <w:rsid w:val="00354705"/>
    <w:rsid w:val="003556FD"/>
    <w:rsid w:val="003558B7"/>
    <w:rsid w:val="0035698B"/>
    <w:rsid w:val="00356B11"/>
    <w:rsid w:val="00356C5A"/>
    <w:rsid w:val="00356FE8"/>
    <w:rsid w:val="0035721A"/>
    <w:rsid w:val="0035765B"/>
    <w:rsid w:val="00357D7D"/>
    <w:rsid w:val="00360FB4"/>
    <w:rsid w:val="003613F8"/>
    <w:rsid w:val="00361ADF"/>
    <w:rsid w:val="00361E0D"/>
    <w:rsid w:val="00362496"/>
    <w:rsid w:val="00362B3B"/>
    <w:rsid w:val="00363204"/>
    <w:rsid w:val="0036340B"/>
    <w:rsid w:val="00363702"/>
    <w:rsid w:val="00363C26"/>
    <w:rsid w:val="0036415C"/>
    <w:rsid w:val="00364D91"/>
    <w:rsid w:val="00364E5D"/>
    <w:rsid w:val="003650D1"/>
    <w:rsid w:val="0036553A"/>
    <w:rsid w:val="0036595E"/>
    <w:rsid w:val="00366216"/>
    <w:rsid w:val="00366337"/>
    <w:rsid w:val="003664DA"/>
    <w:rsid w:val="0036706A"/>
    <w:rsid w:val="0036733A"/>
    <w:rsid w:val="003676E7"/>
    <w:rsid w:val="00370062"/>
    <w:rsid w:val="003704B6"/>
    <w:rsid w:val="00370571"/>
    <w:rsid w:val="0037125D"/>
    <w:rsid w:val="0037148B"/>
    <w:rsid w:val="0037153B"/>
    <w:rsid w:val="0037172B"/>
    <w:rsid w:val="00371986"/>
    <w:rsid w:val="00372BAA"/>
    <w:rsid w:val="003731AC"/>
    <w:rsid w:val="0037328A"/>
    <w:rsid w:val="0037332A"/>
    <w:rsid w:val="00373349"/>
    <w:rsid w:val="003734D5"/>
    <w:rsid w:val="00373B70"/>
    <w:rsid w:val="003741D7"/>
    <w:rsid w:val="003746D5"/>
    <w:rsid w:val="00374E65"/>
    <w:rsid w:val="00374F0F"/>
    <w:rsid w:val="00375132"/>
    <w:rsid w:val="003754E6"/>
    <w:rsid w:val="003761B2"/>
    <w:rsid w:val="00376339"/>
    <w:rsid w:val="00376362"/>
    <w:rsid w:val="00376895"/>
    <w:rsid w:val="00376A32"/>
    <w:rsid w:val="00377487"/>
    <w:rsid w:val="003778D5"/>
    <w:rsid w:val="00377A40"/>
    <w:rsid w:val="00377DC6"/>
    <w:rsid w:val="00377E54"/>
    <w:rsid w:val="00380004"/>
    <w:rsid w:val="00380297"/>
    <w:rsid w:val="00380871"/>
    <w:rsid w:val="0038091C"/>
    <w:rsid w:val="003812FC"/>
    <w:rsid w:val="00381438"/>
    <w:rsid w:val="00381EDE"/>
    <w:rsid w:val="00382356"/>
    <w:rsid w:val="00382707"/>
    <w:rsid w:val="0038276C"/>
    <w:rsid w:val="003835EC"/>
    <w:rsid w:val="00383A07"/>
    <w:rsid w:val="00383B48"/>
    <w:rsid w:val="00383D4D"/>
    <w:rsid w:val="0038423A"/>
    <w:rsid w:val="00384891"/>
    <w:rsid w:val="0038515C"/>
    <w:rsid w:val="0038557F"/>
    <w:rsid w:val="00385AE1"/>
    <w:rsid w:val="00386096"/>
    <w:rsid w:val="003862E1"/>
    <w:rsid w:val="00386555"/>
    <w:rsid w:val="003868A4"/>
    <w:rsid w:val="003870B4"/>
    <w:rsid w:val="00387149"/>
    <w:rsid w:val="00387158"/>
    <w:rsid w:val="003871D3"/>
    <w:rsid w:val="00387312"/>
    <w:rsid w:val="00387343"/>
    <w:rsid w:val="0039032D"/>
    <w:rsid w:val="003903CB"/>
    <w:rsid w:val="00390D81"/>
    <w:rsid w:val="00390E50"/>
    <w:rsid w:val="00391C7B"/>
    <w:rsid w:val="00392273"/>
    <w:rsid w:val="00392681"/>
    <w:rsid w:val="00392960"/>
    <w:rsid w:val="00392C7D"/>
    <w:rsid w:val="003930C7"/>
    <w:rsid w:val="00393321"/>
    <w:rsid w:val="0039368B"/>
    <w:rsid w:val="00393EBB"/>
    <w:rsid w:val="0039408E"/>
    <w:rsid w:val="00394092"/>
    <w:rsid w:val="0039411E"/>
    <w:rsid w:val="00394A2B"/>
    <w:rsid w:val="00394A47"/>
    <w:rsid w:val="00394CB6"/>
    <w:rsid w:val="0039543A"/>
    <w:rsid w:val="00395452"/>
    <w:rsid w:val="0039560E"/>
    <w:rsid w:val="00395FEF"/>
    <w:rsid w:val="003961E6"/>
    <w:rsid w:val="00396226"/>
    <w:rsid w:val="003966C8"/>
    <w:rsid w:val="00396B18"/>
    <w:rsid w:val="00397112"/>
    <w:rsid w:val="00397713"/>
    <w:rsid w:val="003978A4"/>
    <w:rsid w:val="003A0ACB"/>
    <w:rsid w:val="003A0D20"/>
    <w:rsid w:val="003A0F02"/>
    <w:rsid w:val="003A15B1"/>
    <w:rsid w:val="003A1A56"/>
    <w:rsid w:val="003A253D"/>
    <w:rsid w:val="003A2ADA"/>
    <w:rsid w:val="003A3C48"/>
    <w:rsid w:val="003A3D14"/>
    <w:rsid w:val="003A4682"/>
    <w:rsid w:val="003A4821"/>
    <w:rsid w:val="003A560B"/>
    <w:rsid w:val="003A5709"/>
    <w:rsid w:val="003A5A55"/>
    <w:rsid w:val="003A5A77"/>
    <w:rsid w:val="003A5C40"/>
    <w:rsid w:val="003A61AA"/>
    <w:rsid w:val="003A625D"/>
    <w:rsid w:val="003A640A"/>
    <w:rsid w:val="003A6438"/>
    <w:rsid w:val="003A6C5D"/>
    <w:rsid w:val="003A6EB2"/>
    <w:rsid w:val="003A7011"/>
    <w:rsid w:val="003A7D31"/>
    <w:rsid w:val="003A7D7D"/>
    <w:rsid w:val="003A7E41"/>
    <w:rsid w:val="003B014D"/>
    <w:rsid w:val="003B0199"/>
    <w:rsid w:val="003B027B"/>
    <w:rsid w:val="003B1334"/>
    <w:rsid w:val="003B14DA"/>
    <w:rsid w:val="003B1DEA"/>
    <w:rsid w:val="003B282C"/>
    <w:rsid w:val="003B282F"/>
    <w:rsid w:val="003B2CB6"/>
    <w:rsid w:val="003B3442"/>
    <w:rsid w:val="003B3B5B"/>
    <w:rsid w:val="003B3B6B"/>
    <w:rsid w:val="003B4279"/>
    <w:rsid w:val="003B4623"/>
    <w:rsid w:val="003B510C"/>
    <w:rsid w:val="003B533C"/>
    <w:rsid w:val="003B54FF"/>
    <w:rsid w:val="003B5A0F"/>
    <w:rsid w:val="003B5CAD"/>
    <w:rsid w:val="003B5FBD"/>
    <w:rsid w:val="003B64E3"/>
    <w:rsid w:val="003B655F"/>
    <w:rsid w:val="003B66AA"/>
    <w:rsid w:val="003B680D"/>
    <w:rsid w:val="003B716B"/>
    <w:rsid w:val="003B7380"/>
    <w:rsid w:val="003B7385"/>
    <w:rsid w:val="003B7799"/>
    <w:rsid w:val="003B77E2"/>
    <w:rsid w:val="003B79B1"/>
    <w:rsid w:val="003B7A69"/>
    <w:rsid w:val="003B7B6E"/>
    <w:rsid w:val="003B7DA4"/>
    <w:rsid w:val="003C01C0"/>
    <w:rsid w:val="003C04BA"/>
    <w:rsid w:val="003C1269"/>
    <w:rsid w:val="003C1653"/>
    <w:rsid w:val="003C1914"/>
    <w:rsid w:val="003C1BBD"/>
    <w:rsid w:val="003C2C35"/>
    <w:rsid w:val="003C2FD7"/>
    <w:rsid w:val="003C333B"/>
    <w:rsid w:val="003C3436"/>
    <w:rsid w:val="003C36FC"/>
    <w:rsid w:val="003C37E1"/>
    <w:rsid w:val="003C3B28"/>
    <w:rsid w:val="003C3DF4"/>
    <w:rsid w:val="003C3F93"/>
    <w:rsid w:val="003C43B4"/>
    <w:rsid w:val="003C45FB"/>
    <w:rsid w:val="003C4F48"/>
    <w:rsid w:val="003C531E"/>
    <w:rsid w:val="003C59A3"/>
    <w:rsid w:val="003C5C95"/>
    <w:rsid w:val="003C648A"/>
    <w:rsid w:val="003C6E5C"/>
    <w:rsid w:val="003C7334"/>
    <w:rsid w:val="003C74DF"/>
    <w:rsid w:val="003C7721"/>
    <w:rsid w:val="003C7868"/>
    <w:rsid w:val="003C7DF2"/>
    <w:rsid w:val="003D0319"/>
    <w:rsid w:val="003D06D6"/>
    <w:rsid w:val="003D10D5"/>
    <w:rsid w:val="003D1609"/>
    <w:rsid w:val="003D1895"/>
    <w:rsid w:val="003D22D8"/>
    <w:rsid w:val="003D24F5"/>
    <w:rsid w:val="003D2CC9"/>
    <w:rsid w:val="003D3D18"/>
    <w:rsid w:val="003D3ECD"/>
    <w:rsid w:val="003D4C4E"/>
    <w:rsid w:val="003D58F5"/>
    <w:rsid w:val="003D5AAF"/>
    <w:rsid w:val="003D6186"/>
    <w:rsid w:val="003D6669"/>
    <w:rsid w:val="003D6AA3"/>
    <w:rsid w:val="003D71E1"/>
    <w:rsid w:val="003E0D25"/>
    <w:rsid w:val="003E11B2"/>
    <w:rsid w:val="003E1331"/>
    <w:rsid w:val="003E140D"/>
    <w:rsid w:val="003E1EBE"/>
    <w:rsid w:val="003E246A"/>
    <w:rsid w:val="003E2A1B"/>
    <w:rsid w:val="003E2F55"/>
    <w:rsid w:val="003E3128"/>
    <w:rsid w:val="003E367C"/>
    <w:rsid w:val="003E37D1"/>
    <w:rsid w:val="003E45F3"/>
    <w:rsid w:val="003E49FB"/>
    <w:rsid w:val="003E4A6D"/>
    <w:rsid w:val="003E520E"/>
    <w:rsid w:val="003E5621"/>
    <w:rsid w:val="003E624D"/>
    <w:rsid w:val="003E64E0"/>
    <w:rsid w:val="003E674B"/>
    <w:rsid w:val="003E68FF"/>
    <w:rsid w:val="003E6E6C"/>
    <w:rsid w:val="003E7D32"/>
    <w:rsid w:val="003F08AF"/>
    <w:rsid w:val="003F09D0"/>
    <w:rsid w:val="003F0B3C"/>
    <w:rsid w:val="003F0FCF"/>
    <w:rsid w:val="003F1BA7"/>
    <w:rsid w:val="003F1D0B"/>
    <w:rsid w:val="003F1D1A"/>
    <w:rsid w:val="003F1D1D"/>
    <w:rsid w:val="003F24EB"/>
    <w:rsid w:val="003F2F8F"/>
    <w:rsid w:val="003F2FDB"/>
    <w:rsid w:val="003F30EB"/>
    <w:rsid w:val="003F34F0"/>
    <w:rsid w:val="003F35ED"/>
    <w:rsid w:val="003F47AD"/>
    <w:rsid w:val="003F4FDF"/>
    <w:rsid w:val="003F5296"/>
    <w:rsid w:val="003F545C"/>
    <w:rsid w:val="003F5C04"/>
    <w:rsid w:val="003F5C26"/>
    <w:rsid w:val="003F5F38"/>
    <w:rsid w:val="003F681C"/>
    <w:rsid w:val="003F707F"/>
    <w:rsid w:val="003F7084"/>
    <w:rsid w:val="003F72F3"/>
    <w:rsid w:val="003F74C0"/>
    <w:rsid w:val="003F753A"/>
    <w:rsid w:val="003F79A8"/>
    <w:rsid w:val="003F7C5F"/>
    <w:rsid w:val="00400EFD"/>
    <w:rsid w:val="004015E9"/>
    <w:rsid w:val="00401753"/>
    <w:rsid w:val="00401DFE"/>
    <w:rsid w:val="00401EE7"/>
    <w:rsid w:val="00401FBC"/>
    <w:rsid w:val="004026F9"/>
    <w:rsid w:val="004027F5"/>
    <w:rsid w:val="004031F7"/>
    <w:rsid w:val="00403285"/>
    <w:rsid w:val="00403823"/>
    <w:rsid w:val="00403995"/>
    <w:rsid w:val="004042AA"/>
    <w:rsid w:val="004048DB"/>
    <w:rsid w:val="004048FA"/>
    <w:rsid w:val="00404A2D"/>
    <w:rsid w:val="0040528D"/>
    <w:rsid w:val="00405E1A"/>
    <w:rsid w:val="00405E3F"/>
    <w:rsid w:val="00405F2A"/>
    <w:rsid w:val="00405F50"/>
    <w:rsid w:val="004063FF"/>
    <w:rsid w:val="004066D2"/>
    <w:rsid w:val="00406A5D"/>
    <w:rsid w:val="004075FE"/>
    <w:rsid w:val="0041109A"/>
    <w:rsid w:val="0041158C"/>
    <w:rsid w:val="00411AE8"/>
    <w:rsid w:val="00411F50"/>
    <w:rsid w:val="0041273A"/>
    <w:rsid w:val="004127D5"/>
    <w:rsid w:val="0041293A"/>
    <w:rsid w:val="00412CF1"/>
    <w:rsid w:val="0041325C"/>
    <w:rsid w:val="004133B0"/>
    <w:rsid w:val="00413856"/>
    <w:rsid w:val="0041484B"/>
    <w:rsid w:val="0041490C"/>
    <w:rsid w:val="00414A3E"/>
    <w:rsid w:val="00414FBF"/>
    <w:rsid w:val="00415727"/>
    <w:rsid w:val="004157E5"/>
    <w:rsid w:val="004157F2"/>
    <w:rsid w:val="00415DA9"/>
    <w:rsid w:val="00416719"/>
    <w:rsid w:val="00416CC9"/>
    <w:rsid w:val="0041757C"/>
    <w:rsid w:val="00417BD7"/>
    <w:rsid w:val="004207CB"/>
    <w:rsid w:val="00421041"/>
    <w:rsid w:val="00421379"/>
    <w:rsid w:val="00421C75"/>
    <w:rsid w:val="00421E5A"/>
    <w:rsid w:val="004221FC"/>
    <w:rsid w:val="004227F4"/>
    <w:rsid w:val="00422815"/>
    <w:rsid w:val="00422A32"/>
    <w:rsid w:val="00422CED"/>
    <w:rsid w:val="00423672"/>
    <w:rsid w:val="0042373F"/>
    <w:rsid w:val="00423ECA"/>
    <w:rsid w:val="004244B2"/>
    <w:rsid w:val="00424ABC"/>
    <w:rsid w:val="00424CC1"/>
    <w:rsid w:val="00424DDD"/>
    <w:rsid w:val="00425C17"/>
    <w:rsid w:val="00425CF8"/>
    <w:rsid w:val="00425DCF"/>
    <w:rsid w:val="00426F2C"/>
    <w:rsid w:val="00427097"/>
    <w:rsid w:val="004271A3"/>
    <w:rsid w:val="0042771F"/>
    <w:rsid w:val="0043035C"/>
    <w:rsid w:val="00430A2B"/>
    <w:rsid w:val="004310A1"/>
    <w:rsid w:val="0043156D"/>
    <w:rsid w:val="00431859"/>
    <w:rsid w:val="00431A45"/>
    <w:rsid w:val="00431AB9"/>
    <w:rsid w:val="00431CE1"/>
    <w:rsid w:val="00431E20"/>
    <w:rsid w:val="00432556"/>
    <w:rsid w:val="00432710"/>
    <w:rsid w:val="00432A60"/>
    <w:rsid w:val="00432B92"/>
    <w:rsid w:val="004338CD"/>
    <w:rsid w:val="00433B53"/>
    <w:rsid w:val="00433F59"/>
    <w:rsid w:val="00434315"/>
    <w:rsid w:val="00434CFD"/>
    <w:rsid w:val="00434D64"/>
    <w:rsid w:val="004353CB"/>
    <w:rsid w:val="0043586F"/>
    <w:rsid w:val="00435BF3"/>
    <w:rsid w:val="00435F77"/>
    <w:rsid w:val="00436CC0"/>
    <w:rsid w:val="00437342"/>
    <w:rsid w:val="00437650"/>
    <w:rsid w:val="00440B57"/>
    <w:rsid w:val="004414BA"/>
    <w:rsid w:val="00441D56"/>
    <w:rsid w:val="00441F9B"/>
    <w:rsid w:val="0044200D"/>
    <w:rsid w:val="00442039"/>
    <w:rsid w:val="0044271F"/>
    <w:rsid w:val="00442D25"/>
    <w:rsid w:val="00442E44"/>
    <w:rsid w:val="004435BA"/>
    <w:rsid w:val="004435F7"/>
    <w:rsid w:val="00443816"/>
    <w:rsid w:val="00443A9F"/>
    <w:rsid w:val="00444577"/>
    <w:rsid w:val="00444792"/>
    <w:rsid w:val="00445938"/>
    <w:rsid w:val="00445CC3"/>
    <w:rsid w:val="00446321"/>
    <w:rsid w:val="00446522"/>
    <w:rsid w:val="00446C18"/>
    <w:rsid w:val="00447436"/>
    <w:rsid w:val="004474E3"/>
    <w:rsid w:val="004476D6"/>
    <w:rsid w:val="0044791D"/>
    <w:rsid w:val="00447A0F"/>
    <w:rsid w:val="00447DE5"/>
    <w:rsid w:val="00447E0A"/>
    <w:rsid w:val="00450712"/>
    <w:rsid w:val="00450759"/>
    <w:rsid w:val="004509D4"/>
    <w:rsid w:val="0045112C"/>
    <w:rsid w:val="0045132D"/>
    <w:rsid w:val="0045162A"/>
    <w:rsid w:val="00451B7B"/>
    <w:rsid w:val="00451C02"/>
    <w:rsid w:val="00451E21"/>
    <w:rsid w:val="0045325D"/>
    <w:rsid w:val="004533D6"/>
    <w:rsid w:val="0045397D"/>
    <w:rsid w:val="00453B44"/>
    <w:rsid w:val="004541B8"/>
    <w:rsid w:val="00454B7C"/>
    <w:rsid w:val="00454BCA"/>
    <w:rsid w:val="00454DC7"/>
    <w:rsid w:val="00455154"/>
    <w:rsid w:val="004552EC"/>
    <w:rsid w:val="004554FD"/>
    <w:rsid w:val="004555EE"/>
    <w:rsid w:val="00455706"/>
    <w:rsid w:val="00456244"/>
    <w:rsid w:val="004563BB"/>
    <w:rsid w:val="004566C9"/>
    <w:rsid w:val="00456FEB"/>
    <w:rsid w:val="00457301"/>
    <w:rsid w:val="004601B4"/>
    <w:rsid w:val="004607F9"/>
    <w:rsid w:val="0046090B"/>
    <w:rsid w:val="00460ABF"/>
    <w:rsid w:val="00460D6D"/>
    <w:rsid w:val="0046101E"/>
    <w:rsid w:val="00461359"/>
    <w:rsid w:val="004616E7"/>
    <w:rsid w:val="00461824"/>
    <w:rsid w:val="0046187A"/>
    <w:rsid w:val="00461959"/>
    <w:rsid w:val="00461A7F"/>
    <w:rsid w:val="004628F6"/>
    <w:rsid w:val="00462C06"/>
    <w:rsid w:val="00462DD7"/>
    <w:rsid w:val="00462FE7"/>
    <w:rsid w:val="00463386"/>
    <w:rsid w:val="00463D8C"/>
    <w:rsid w:val="0046409E"/>
    <w:rsid w:val="0046483A"/>
    <w:rsid w:val="0046485F"/>
    <w:rsid w:val="00464923"/>
    <w:rsid w:val="00464C3C"/>
    <w:rsid w:val="004654CD"/>
    <w:rsid w:val="00465E10"/>
    <w:rsid w:val="00466738"/>
    <w:rsid w:val="0046675F"/>
    <w:rsid w:val="004667A6"/>
    <w:rsid w:val="004668DC"/>
    <w:rsid w:val="0046698D"/>
    <w:rsid w:val="00467096"/>
    <w:rsid w:val="004679AA"/>
    <w:rsid w:val="00467E3D"/>
    <w:rsid w:val="00470449"/>
    <w:rsid w:val="0047086E"/>
    <w:rsid w:val="00470921"/>
    <w:rsid w:val="004716BA"/>
    <w:rsid w:val="00471EB4"/>
    <w:rsid w:val="00472501"/>
    <w:rsid w:val="004727D1"/>
    <w:rsid w:val="004727DA"/>
    <w:rsid w:val="004728AD"/>
    <w:rsid w:val="00472EC0"/>
    <w:rsid w:val="00473536"/>
    <w:rsid w:val="004735E2"/>
    <w:rsid w:val="004737DD"/>
    <w:rsid w:val="00473E07"/>
    <w:rsid w:val="0047409A"/>
    <w:rsid w:val="00474538"/>
    <w:rsid w:val="00474BB3"/>
    <w:rsid w:val="00474F6B"/>
    <w:rsid w:val="00475637"/>
    <w:rsid w:val="00475BD3"/>
    <w:rsid w:val="00476334"/>
    <w:rsid w:val="00476CFA"/>
    <w:rsid w:val="0047709F"/>
    <w:rsid w:val="004774C3"/>
    <w:rsid w:val="0047757E"/>
    <w:rsid w:val="00477C37"/>
    <w:rsid w:val="004801AE"/>
    <w:rsid w:val="004802F5"/>
    <w:rsid w:val="0048088B"/>
    <w:rsid w:val="00480CAA"/>
    <w:rsid w:val="004813ED"/>
    <w:rsid w:val="0048161F"/>
    <w:rsid w:val="00482A23"/>
    <w:rsid w:val="004830E8"/>
    <w:rsid w:val="0048320D"/>
    <w:rsid w:val="0048368F"/>
    <w:rsid w:val="004838E0"/>
    <w:rsid w:val="00483915"/>
    <w:rsid w:val="004847B1"/>
    <w:rsid w:val="004849E7"/>
    <w:rsid w:val="00484E1B"/>
    <w:rsid w:val="0048504D"/>
    <w:rsid w:val="004851CB"/>
    <w:rsid w:val="004851DD"/>
    <w:rsid w:val="00485290"/>
    <w:rsid w:val="0048550E"/>
    <w:rsid w:val="004869B1"/>
    <w:rsid w:val="00486EC8"/>
    <w:rsid w:val="00487A99"/>
    <w:rsid w:val="00490F6F"/>
    <w:rsid w:val="004921B6"/>
    <w:rsid w:val="0049254C"/>
    <w:rsid w:val="004928E0"/>
    <w:rsid w:val="00492E8B"/>
    <w:rsid w:val="004933B6"/>
    <w:rsid w:val="00493576"/>
    <w:rsid w:val="00493608"/>
    <w:rsid w:val="00493812"/>
    <w:rsid w:val="004940D4"/>
    <w:rsid w:val="00494766"/>
    <w:rsid w:val="004947A1"/>
    <w:rsid w:val="00495708"/>
    <w:rsid w:val="0049633F"/>
    <w:rsid w:val="00496B82"/>
    <w:rsid w:val="0049721B"/>
    <w:rsid w:val="004975AC"/>
    <w:rsid w:val="004978D0"/>
    <w:rsid w:val="004A0DED"/>
    <w:rsid w:val="004A13B6"/>
    <w:rsid w:val="004A1418"/>
    <w:rsid w:val="004A193B"/>
    <w:rsid w:val="004A19BA"/>
    <w:rsid w:val="004A1AD2"/>
    <w:rsid w:val="004A2314"/>
    <w:rsid w:val="004A2472"/>
    <w:rsid w:val="004A2FA5"/>
    <w:rsid w:val="004A3108"/>
    <w:rsid w:val="004A3374"/>
    <w:rsid w:val="004A34DC"/>
    <w:rsid w:val="004A43AC"/>
    <w:rsid w:val="004A48EB"/>
    <w:rsid w:val="004A536F"/>
    <w:rsid w:val="004A57FE"/>
    <w:rsid w:val="004A5D45"/>
    <w:rsid w:val="004A645C"/>
    <w:rsid w:val="004A6590"/>
    <w:rsid w:val="004A6622"/>
    <w:rsid w:val="004A6C4F"/>
    <w:rsid w:val="004A701A"/>
    <w:rsid w:val="004A7621"/>
    <w:rsid w:val="004A7CBF"/>
    <w:rsid w:val="004A7EB6"/>
    <w:rsid w:val="004B042C"/>
    <w:rsid w:val="004B0760"/>
    <w:rsid w:val="004B0A04"/>
    <w:rsid w:val="004B0AEF"/>
    <w:rsid w:val="004B0C6C"/>
    <w:rsid w:val="004B0E68"/>
    <w:rsid w:val="004B1263"/>
    <w:rsid w:val="004B1F46"/>
    <w:rsid w:val="004B22B1"/>
    <w:rsid w:val="004B24B2"/>
    <w:rsid w:val="004B2D2F"/>
    <w:rsid w:val="004B326B"/>
    <w:rsid w:val="004B338D"/>
    <w:rsid w:val="004B344B"/>
    <w:rsid w:val="004B357A"/>
    <w:rsid w:val="004B4591"/>
    <w:rsid w:val="004B5F1F"/>
    <w:rsid w:val="004B619C"/>
    <w:rsid w:val="004B66E7"/>
    <w:rsid w:val="004B67A8"/>
    <w:rsid w:val="004B6991"/>
    <w:rsid w:val="004B6C0F"/>
    <w:rsid w:val="004B7103"/>
    <w:rsid w:val="004B79F5"/>
    <w:rsid w:val="004B7AC2"/>
    <w:rsid w:val="004B7FE5"/>
    <w:rsid w:val="004C0388"/>
    <w:rsid w:val="004C07C0"/>
    <w:rsid w:val="004C105F"/>
    <w:rsid w:val="004C2BBC"/>
    <w:rsid w:val="004C2E1E"/>
    <w:rsid w:val="004C31B6"/>
    <w:rsid w:val="004C35DE"/>
    <w:rsid w:val="004C49C1"/>
    <w:rsid w:val="004C4AC4"/>
    <w:rsid w:val="004C4DAF"/>
    <w:rsid w:val="004C5007"/>
    <w:rsid w:val="004C5570"/>
    <w:rsid w:val="004C5BD4"/>
    <w:rsid w:val="004C5D97"/>
    <w:rsid w:val="004C5DCD"/>
    <w:rsid w:val="004C5FB2"/>
    <w:rsid w:val="004C690D"/>
    <w:rsid w:val="004C70B9"/>
    <w:rsid w:val="004C7255"/>
    <w:rsid w:val="004C764A"/>
    <w:rsid w:val="004C76AF"/>
    <w:rsid w:val="004D0032"/>
    <w:rsid w:val="004D0234"/>
    <w:rsid w:val="004D0565"/>
    <w:rsid w:val="004D068C"/>
    <w:rsid w:val="004D081C"/>
    <w:rsid w:val="004D17C5"/>
    <w:rsid w:val="004D1961"/>
    <w:rsid w:val="004D1C42"/>
    <w:rsid w:val="004D1CF9"/>
    <w:rsid w:val="004D1FD1"/>
    <w:rsid w:val="004D2045"/>
    <w:rsid w:val="004D24FE"/>
    <w:rsid w:val="004D26FC"/>
    <w:rsid w:val="004D3873"/>
    <w:rsid w:val="004D3F44"/>
    <w:rsid w:val="004D4D5C"/>
    <w:rsid w:val="004D4EBB"/>
    <w:rsid w:val="004D515B"/>
    <w:rsid w:val="004D54BB"/>
    <w:rsid w:val="004D56AF"/>
    <w:rsid w:val="004D5884"/>
    <w:rsid w:val="004D5C34"/>
    <w:rsid w:val="004D659C"/>
    <w:rsid w:val="004D67A6"/>
    <w:rsid w:val="004D6DB6"/>
    <w:rsid w:val="004D735B"/>
    <w:rsid w:val="004D73D4"/>
    <w:rsid w:val="004D7416"/>
    <w:rsid w:val="004D7470"/>
    <w:rsid w:val="004D75FF"/>
    <w:rsid w:val="004D7E48"/>
    <w:rsid w:val="004E05B6"/>
    <w:rsid w:val="004E074C"/>
    <w:rsid w:val="004E083C"/>
    <w:rsid w:val="004E0BD6"/>
    <w:rsid w:val="004E0BF1"/>
    <w:rsid w:val="004E113F"/>
    <w:rsid w:val="004E14C8"/>
    <w:rsid w:val="004E1558"/>
    <w:rsid w:val="004E1912"/>
    <w:rsid w:val="004E28F0"/>
    <w:rsid w:val="004E2A58"/>
    <w:rsid w:val="004E2D4F"/>
    <w:rsid w:val="004E2E95"/>
    <w:rsid w:val="004E325D"/>
    <w:rsid w:val="004E352C"/>
    <w:rsid w:val="004E3610"/>
    <w:rsid w:val="004E3E8B"/>
    <w:rsid w:val="004E45EB"/>
    <w:rsid w:val="004E487E"/>
    <w:rsid w:val="004E4E78"/>
    <w:rsid w:val="004E5A9C"/>
    <w:rsid w:val="004E5C14"/>
    <w:rsid w:val="004E5EC7"/>
    <w:rsid w:val="004E62F4"/>
    <w:rsid w:val="004E6333"/>
    <w:rsid w:val="004E6551"/>
    <w:rsid w:val="004E66A6"/>
    <w:rsid w:val="004E68EA"/>
    <w:rsid w:val="004E6E70"/>
    <w:rsid w:val="004E6F90"/>
    <w:rsid w:val="004E7643"/>
    <w:rsid w:val="004E7B51"/>
    <w:rsid w:val="004E7F54"/>
    <w:rsid w:val="004F0B6F"/>
    <w:rsid w:val="004F0E38"/>
    <w:rsid w:val="004F1AB5"/>
    <w:rsid w:val="004F1E6E"/>
    <w:rsid w:val="004F1FF5"/>
    <w:rsid w:val="004F21CE"/>
    <w:rsid w:val="004F229D"/>
    <w:rsid w:val="004F2319"/>
    <w:rsid w:val="004F2B9A"/>
    <w:rsid w:val="004F2E0D"/>
    <w:rsid w:val="004F305E"/>
    <w:rsid w:val="004F3245"/>
    <w:rsid w:val="004F47D6"/>
    <w:rsid w:val="004F4817"/>
    <w:rsid w:val="004F4C87"/>
    <w:rsid w:val="004F4D0A"/>
    <w:rsid w:val="004F4F0C"/>
    <w:rsid w:val="004F5209"/>
    <w:rsid w:val="004F52CE"/>
    <w:rsid w:val="004F59BC"/>
    <w:rsid w:val="004F600D"/>
    <w:rsid w:val="004F65BA"/>
    <w:rsid w:val="004F67E3"/>
    <w:rsid w:val="004F695B"/>
    <w:rsid w:val="004F6EA3"/>
    <w:rsid w:val="004F76B7"/>
    <w:rsid w:val="004F7FA7"/>
    <w:rsid w:val="005002E6"/>
    <w:rsid w:val="00500428"/>
    <w:rsid w:val="005004AD"/>
    <w:rsid w:val="0050062F"/>
    <w:rsid w:val="00501044"/>
    <w:rsid w:val="00501173"/>
    <w:rsid w:val="00501A82"/>
    <w:rsid w:val="00503BAC"/>
    <w:rsid w:val="00503F58"/>
    <w:rsid w:val="00504DDA"/>
    <w:rsid w:val="0050504E"/>
    <w:rsid w:val="00505323"/>
    <w:rsid w:val="00505FF4"/>
    <w:rsid w:val="00506D2C"/>
    <w:rsid w:val="00506D8C"/>
    <w:rsid w:val="00506DB8"/>
    <w:rsid w:val="00506E95"/>
    <w:rsid w:val="00507389"/>
    <w:rsid w:val="00507822"/>
    <w:rsid w:val="00507B17"/>
    <w:rsid w:val="00510339"/>
    <w:rsid w:val="005104D5"/>
    <w:rsid w:val="005107D5"/>
    <w:rsid w:val="00511062"/>
    <w:rsid w:val="0051187F"/>
    <w:rsid w:val="00511AE3"/>
    <w:rsid w:val="00511CB1"/>
    <w:rsid w:val="00512084"/>
    <w:rsid w:val="00512F0D"/>
    <w:rsid w:val="0051337E"/>
    <w:rsid w:val="0051342F"/>
    <w:rsid w:val="0051365C"/>
    <w:rsid w:val="00513795"/>
    <w:rsid w:val="00513F08"/>
    <w:rsid w:val="00513FFC"/>
    <w:rsid w:val="0051422A"/>
    <w:rsid w:val="005148B7"/>
    <w:rsid w:val="00514B0B"/>
    <w:rsid w:val="00514D64"/>
    <w:rsid w:val="00514EC6"/>
    <w:rsid w:val="005153C0"/>
    <w:rsid w:val="00515524"/>
    <w:rsid w:val="00515704"/>
    <w:rsid w:val="00515ABA"/>
    <w:rsid w:val="00515D29"/>
    <w:rsid w:val="005161F6"/>
    <w:rsid w:val="0051625D"/>
    <w:rsid w:val="005163BE"/>
    <w:rsid w:val="005165C6"/>
    <w:rsid w:val="00516C70"/>
    <w:rsid w:val="00517009"/>
    <w:rsid w:val="00517CBF"/>
    <w:rsid w:val="00520212"/>
    <w:rsid w:val="005202A4"/>
    <w:rsid w:val="00520D7C"/>
    <w:rsid w:val="005210D5"/>
    <w:rsid w:val="005212FC"/>
    <w:rsid w:val="00521BB2"/>
    <w:rsid w:val="00521FC2"/>
    <w:rsid w:val="00522025"/>
    <w:rsid w:val="00522CE3"/>
    <w:rsid w:val="00523064"/>
    <w:rsid w:val="00523097"/>
    <w:rsid w:val="0052315E"/>
    <w:rsid w:val="0052350B"/>
    <w:rsid w:val="0052397B"/>
    <w:rsid w:val="00523C0E"/>
    <w:rsid w:val="0052454D"/>
    <w:rsid w:val="005247C5"/>
    <w:rsid w:val="00524F54"/>
    <w:rsid w:val="00524FE2"/>
    <w:rsid w:val="0052608F"/>
    <w:rsid w:val="00526415"/>
    <w:rsid w:val="0052644F"/>
    <w:rsid w:val="00526A88"/>
    <w:rsid w:val="00526C2D"/>
    <w:rsid w:val="005270AD"/>
    <w:rsid w:val="005275CA"/>
    <w:rsid w:val="0052795C"/>
    <w:rsid w:val="005279F5"/>
    <w:rsid w:val="0053017B"/>
    <w:rsid w:val="005301E9"/>
    <w:rsid w:val="005304BA"/>
    <w:rsid w:val="00530740"/>
    <w:rsid w:val="00531A6C"/>
    <w:rsid w:val="00532EEA"/>
    <w:rsid w:val="00533250"/>
    <w:rsid w:val="005335ED"/>
    <w:rsid w:val="00533EB6"/>
    <w:rsid w:val="00534186"/>
    <w:rsid w:val="00534856"/>
    <w:rsid w:val="00534A75"/>
    <w:rsid w:val="00534C35"/>
    <w:rsid w:val="00534D07"/>
    <w:rsid w:val="00534D09"/>
    <w:rsid w:val="00534D26"/>
    <w:rsid w:val="005351AA"/>
    <w:rsid w:val="00535494"/>
    <w:rsid w:val="00535566"/>
    <w:rsid w:val="00535753"/>
    <w:rsid w:val="00535B17"/>
    <w:rsid w:val="00535F54"/>
    <w:rsid w:val="00535FEA"/>
    <w:rsid w:val="00537387"/>
    <w:rsid w:val="0053754E"/>
    <w:rsid w:val="00540A4A"/>
    <w:rsid w:val="00540DA6"/>
    <w:rsid w:val="00540DC3"/>
    <w:rsid w:val="005417AC"/>
    <w:rsid w:val="00541A01"/>
    <w:rsid w:val="00541C31"/>
    <w:rsid w:val="00541F43"/>
    <w:rsid w:val="00542086"/>
    <w:rsid w:val="005422D9"/>
    <w:rsid w:val="00542AEF"/>
    <w:rsid w:val="00542F49"/>
    <w:rsid w:val="00543A4B"/>
    <w:rsid w:val="0054424C"/>
    <w:rsid w:val="0054429E"/>
    <w:rsid w:val="005454E0"/>
    <w:rsid w:val="00545A56"/>
    <w:rsid w:val="00545C79"/>
    <w:rsid w:val="0054614E"/>
    <w:rsid w:val="00546793"/>
    <w:rsid w:val="00546DA1"/>
    <w:rsid w:val="0054700F"/>
    <w:rsid w:val="00547178"/>
    <w:rsid w:val="00547367"/>
    <w:rsid w:val="00550947"/>
    <w:rsid w:val="00550FB4"/>
    <w:rsid w:val="00551212"/>
    <w:rsid w:val="00551CAE"/>
    <w:rsid w:val="005523E9"/>
    <w:rsid w:val="005524DE"/>
    <w:rsid w:val="00553316"/>
    <w:rsid w:val="0055402B"/>
    <w:rsid w:val="005541C1"/>
    <w:rsid w:val="005541F2"/>
    <w:rsid w:val="0055463E"/>
    <w:rsid w:val="005548C1"/>
    <w:rsid w:val="00554F15"/>
    <w:rsid w:val="0055507B"/>
    <w:rsid w:val="0055530D"/>
    <w:rsid w:val="005553A8"/>
    <w:rsid w:val="00555964"/>
    <w:rsid w:val="00555F14"/>
    <w:rsid w:val="005565E5"/>
    <w:rsid w:val="00557B7F"/>
    <w:rsid w:val="0056018F"/>
    <w:rsid w:val="00560C4D"/>
    <w:rsid w:val="005611EE"/>
    <w:rsid w:val="00561AF4"/>
    <w:rsid w:val="00561DCB"/>
    <w:rsid w:val="00561FBE"/>
    <w:rsid w:val="005623FE"/>
    <w:rsid w:val="005628C9"/>
    <w:rsid w:val="005628E3"/>
    <w:rsid w:val="00562D3A"/>
    <w:rsid w:val="00562D59"/>
    <w:rsid w:val="00562DD6"/>
    <w:rsid w:val="00562FB2"/>
    <w:rsid w:val="00563131"/>
    <w:rsid w:val="00563729"/>
    <w:rsid w:val="00563A50"/>
    <w:rsid w:val="00563C87"/>
    <w:rsid w:val="00563DE7"/>
    <w:rsid w:val="0056423A"/>
    <w:rsid w:val="0056472A"/>
    <w:rsid w:val="00564C11"/>
    <w:rsid w:val="0056500C"/>
    <w:rsid w:val="005651A8"/>
    <w:rsid w:val="00565254"/>
    <w:rsid w:val="005653FD"/>
    <w:rsid w:val="00565697"/>
    <w:rsid w:val="005656D7"/>
    <w:rsid w:val="00565B5A"/>
    <w:rsid w:val="00565F22"/>
    <w:rsid w:val="00566648"/>
    <w:rsid w:val="00566BEB"/>
    <w:rsid w:val="00566D15"/>
    <w:rsid w:val="0056755A"/>
    <w:rsid w:val="0056758F"/>
    <w:rsid w:val="00567A99"/>
    <w:rsid w:val="00567B25"/>
    <w:rsid w:val="0057002F"/>
    <w:rsid w:val="00570639"/>
    <w:rsid w:val="0057091D"/>
    <w:rsid w:val="00570BDE"/>
    <w:rsid w:val="00571764"/>
    <w:rsid w:val="00571DB8"/>
    <w:rsid w:val="00571F68"/>
    <w:rsid w:val="005720BA"/>
    <w:rsid w:val="005723C6"/>
    <w:rsid w:val="005724B0"/>
    <w:rsid w:val="0057257E"/>
    <w:rsid w:val="00572787"/>
    <w:rsid w:val="00572A9E"/>
    <w:rsid w:val="00572E11"/>
    <w:rsid w:val="00573812"/>
    <w:rsid w:val="00573F4D"/>
    <w:rsid w:val="00573FC8"/>
    <w:rsid w:val="00574432"/>
    <w:rsid w:val="00574577"/>
    <w:rsid w:val="0057479E"/>
    <w:rsid w:val="005752E5"/>
    <w:rsid w:val="005757EC"/>
    <w:rsid w:val="0057589D"/>
    <w:rsid w:val="00575AC3"/>
    <w:rsid w:val="00575D63"/>
    <w:rsid w:val="005760B3"/>
    <w:rsid w:val="005760F1"/>
    <w:rsid w:val="005766C3"/>
    <w:rsid w:val="00576D38"/>
    <w:rsid w:val="00576D64"/>
    <w:rsid w:val="0057741C"/>
    <w:rsid w:val="00577E5C"/>
    <w:rsid w:val="005801ED"/>
    <w:rsid w:val="00581463"/>
    <w:rsid w:val="00581CAA"/>
    <w:rsid w:val="005828EE"/>
    <w:rsid w:val="00582B4B"/>
    <w:rsid w:val="0058388F"/>
    <w:rsid w:val="00583E54"/>
    <w:rsid w:val="00584173"/>
    <w:rsid w:val="005845EA"/>
    <w:rsid w:val="0058468C"/>
    <w:rsid w:val="005846E5"/>
    <w:rsid w:val="005849E4"/>
    <w:rsid w:val="0058589E"/>
    <w:rsid w:val="0058598E"/>
    <w:rsid w:val="00585AB9"/>
    <w:rsid w:val="0058626A"/>
    <w:rsid w:val="00586785"/>
    <w:rsid w:val="00586B80"/>
    <w:rsid w:val="00587061"/>
    <w:rsid w:val="0058738F"/>
    <w:rsid w:val="00587916"/>
    <w:rsid w:val="00587A8F"/>
    <w:rsid w:val="00587B5E"/>
    <w:rsid w:val="00587CE8"/>
    <w:rsid w:val="00590357"/>
    <w:rsid w:val="00590E6B"/>
    <w:rsid w:val="0059226C"/>
    <w:rsid w:val="0059237B"/>
    <w:rsid w:val="00592727"/>
    <w:rsid w:val="00592B68"/>
    <w:rsid w:val="00593612"/>
    <w:rsid w:val="005943BE"/>
    <w:rsid w:val="00594588"/>
    <w:rsid w:val="005951AD"/>
    <w:rsid w:val="00595237"/>
    <w:rsid w:val="005954CC"/>
    <w:rsid w:val="00596A00"/>
    <w:rsid w:val="00596BED"/>
    <w:rsid w:val="00596E49"/>
    <w:rsid w:val="005976FF"/>
    <w:rsid w:val="00597B94"/>
    <w:rsid w:val="00597F80"/>
    <w:rsid w:val="005A0955"/>
    <w:rsid w:val="005A0EEB"/>
    <w:rsid w:val="005A1550"/>
    <w:rsid w:val="005A1935"/>
    <w:rsid w:val="005A1D0E"/>
    <w:rsid w:val="005A261E"/>
    <w:rsid w:val="005A2B19"/>
    <w:rsid w:val="005A3353"/>
    <w:rsid w:val="005A41E4"/>
    <w:rsid w:val="005A440B"/>
    <w:rsid w:val="005A440C"/>
    <w:rsid w:val="005A4D32"/>
    <w:rsid w:val="005A504D"/>
    <w:rsid w:val="005A554C"/>
    <w:rsid w:val="005A5576"/>
    <w:rsid w:val="005A5C01"/>
    <w:rsid w:val="005A65DE"/>
    <w:rsid w:val="005A7849"/>
    <w:rsid w:val="005A7AD3"/>
    <w:rsid w:val="005A7C6E"/>
    <w:rsid w:val="005A7F89"/>
    <w:rsid w:val="005B01C7"/>
    <w:rsid w:val="005B02A6"/>
    <w:rsid w:val="005B064E"/>
    <w:rsid w:val="005B067D"/>
    <w:rsid w:val="005B07E6"/>
    <w:rsid w:val="005B0AB4"/>
    <w:rsid w:val="005B162B"/>
    <w:rsid w:val="005B1D52"/>
    <w:rsid w:val="005B29D5"/>
    <w:rsid w:val="005B315E"/>
    <w:rsid w:val="005B31BD"/>
    <w:rsid w:val="005B3F5B"/>
    <w:rsid w:val="005B4AA8"/>
    <w:rsid w:val="005B4B78"/>
    <w:rsid w:val="005B5E2C"/>
    <w:rsid w:val="005B6752"/>
    <w:rsid w:val="005B69BA"/>
    <w:rsid w:val="005B6A6F"/>
    <w:rsid w:val="005B6BD4"/>
    <w:rsid w:val="005B6C5F"/>
    <w:rsid w:val="005B6CAE"/>
    <w:rsid w:val="005B6E91"/>
    <w:rsid w:val="005B7336"/>
    <w:rsid w:val="005B73F5"/>
    <w:rsid w:val="005B74FF"/>
    <w:rsid w:val="005C0990"/>
    <w:rsid w:val="005C1357"/>
    <w:rsid w:val="005C1682"/>
    <w:rsid w:val="005C1764"/>
    <w:rsid w:val="005C185C"/>
    <w:rsid w:val="005C19EE"/>
    <w:rsid w:val="005C1B6C"/>
    <w:rsid w:val="005C1D33"/>
    <w:rsid w:val="005C215D"/>
    <w:rsid w:val="005C24C1"/>
    <w:rsid w:val="005C2F49"/>
    <w:rsid w:val="005C31AC"/>
    <w:rsid w:val="005C383A"/>
    <w:rsid w:val="005C4397"/>
    <w:rsid w:val="005C47D9"/>
    <w:rsid w:val="005C538E"/>
    <w:rsid w:val="005C5763"/>
    <w:rsid w:val="005C593B"/>
    <w:rsid w:val="005C5BE2"/>
    <w:rsid w:val="005C5E73"/>
    <w:rsid w:val="005C61BC"/>
    <w:rsid w:val="005C65F3"/>
    <w:rsid w:val="005C6683"/>
    <w:rsid w:val="005C686E"/>
    <w:rsid w:val="005C6B84"/>
    <w:rsid w:val="005C732F"/>
    <w:rsid w:val="005C7347"/>
    <w:rsid w:val="005C766F"/>
    <w:rsid w:val="005C7763"/>
    <w:rsid w:val="005C7764"/>
    <w:rsid w:val="005C7C86"/>
    <w:rsid w:val="005C7E9E"/>
    <w:rsid w:val="005D009F"/>
    <w:rsid w:val="005D0216"/>
    <w:rsid w:val="005D064B"/>
    <w:rsid w:val="005D07CC"/>
    <w:rsid w:val="005D0FB2"/>
    <w:rsid w:val="005D1032"/>
    <w:rsid w:val="005D1331"/>
    <w:rsid w:val="005D13BE"/>
    <w:rsid w:val="005D15C1"/>
    <w:rsid w:val="005D288A"/>
    <w:rsid w:val="005D28E2"/>
    <w:rsid w:val="005D2997"/>
    <w:rsid w:val="005D2DAD"/>
    <w:rsid w:val="005D2FF8"/>
    <w:rsid w:val="005D3400"/>
    <w:rsid w:val="005D35B8"/>
    <w:rsid w:val="005D360E"/>
    <w:rsid w:val="005D3968"/>
    <w:rsid w:val="005D484B"/>
    <w:rsid w:val="005D48B2"/>
    <w:rsid w:val="005D4C3B"/>
    <w:rsid w:val="005D61BA"/>
    <w:rsid w:val="005D65D5"/>
    <w:rsid w:val="005D6E01"/>
    <w:rsid w:val="005D6E10"/>
    <w:rsid w:val="005D6E18"/>
    <w:rsid w:val="005D76F6"/>
    <w:rsid w:val="005D7B7C"/>
    <w:rsid w:val="005E03F8"/>
    <w:rsid w:val="005E0BC4"/>
    <w:rsid w:val="005E0FD7"/>
    <w:rsid w:val="005E1D57"/>
    <w:rsid w:val="005E2381"/>
    <w:rsid w:val="005E30AA"/>
    <w:rsid w:val="005E38B2"/>
    <w:rsid w:val="005E3A63"/>
    <w:rsid w:val="005E3BE2"/>
    <w:rsid w:val="005E4850"/>
    <w:rsid w:val="005E54C3"/>
    <w:rsid w:val="005E5547"/>
    <w:rsid w:val="005E55DD"/>
    <w:rsid w:val="005E60C8"/>
    <w:rsid w:val="005E6372"/>
    <w:rsid w:val="005E66BA"/>
    <w:rsid w:val="005E69DD"/>
    <w:rsid w:val="005E6AB1"/>
    <w:rsid w:val="005E6EF7"/>
    <w:rsid w:val="005E719B"/>
    <w:rsid w:val="005E74AC"/>
    <w:rsid w:val="005E7947"/>
    <w:rsid w:val="005E7B54"/>
    <w:rsid w:val="005F0475"/>
    <w:rsid w:val="005F0E71"/>
    <w:rsid w:val="005F10C0"/>
    <w:rsid w:val="005F1257"/>
    <w:rsid w:val="005F1705"/>
    <w:rsid w:val="005F1B9E"/>
    <w:rsid w:val="005F26F9"/>
    <w:rsid w:val="005F28B8"/>
    <w:rsid w:val="005F34F9"/>
    <w:rsid w:val="005F3AED"/>
    <w:rsid w:val="005F3C4C"/>
    <w:rsid w:val="005F42D7"/>
    <w:rsid w:val="005F4BA5"/>
    <w:rsid w:val="005F4E84"/>
    <w:rsid w:val="005F5C6B"/>
    <w:rsid w:val="005F67A2"/>
    <w:rsid w:val="005F6931"/>
    <w:rsid w:val="005F6996"/>
    <w:rsid w:val="005F69C3"/>
    <w:rsid w:val="005F6A3F"/>
    <w:rsid w:val="005F6E21"/>
    <w:rsid w:val="005F747D"/>
    <w:rsid w:val="005F7709"/>
    <w:rsid w:val="005F77AC"/>
    <w:rsid w:val="005F781B"/>
    <w:rsid w:val="005F7882"/>
    <w:rsid w:val="005F78E8"/>
    <w:rsid w:val="005F7BE4"/>
    <w:rsid w:val="005F7FB0"/>
    <w:rsid w:val="006002AF"/>
    <w:rsid w:val="00600678"/>
    <w:rsid w:val="0060170C"/>
    <w:rsid w:val="00601E71"/>
    <w:rsid w:val="00602171"/>
    <w:rsid w:val="0060275F"/>
    <w:rsid w:val="0060283E"/>
    <w:rsid w:val="00602A92"/>
    <w:rsid w:val="00602C90"/>
    <w:rsid w:val="00603917"/>
    <w:rsid w:val="00603A4B"/>
    <w:rsid w:val="00604D1E"/>
    <w:rsid w:val="00605151"/>
    <w:rsid w:val="0060516A"/>
    <w:rsid w:val="006051E0"/>
    <w:rsid w:val="00605772"/>
    <w:rsid w:val="00605F95"/>
    <w:rsid w:val="0060688A"/>
    <w:rsid w:val="00606A64"/>
    <w:rsid w:val="00606AA6"/>
    <w:rsid w:val="00606B46"/>
    <w:rsid w:val="00607785"/>
    <w:rsid w:val="00607A92"/>
    <w:rsid w:val="00607DCB"/>
    <w:rsid w:val="00610850"/>
    <w:rsid w:val="00610B9F"/>
    <w:rsid w:val="00610D23"/>
    <w:rsid w:val="006112E6"/>
    <w:rsid w:val="006113C7"/>
    <w:rsid w:val="006116F6"/>
    <w:rsid w:val="00611E45"/>
    <w:rsid w:val="00611FCB"/>
    <w:rsid w:val="0061248A"/>
    <w:rsid w:val="00612881"/>
    <w:rsid w:val="00612C25"/>
    <w:rsid w:val="00613FC1"/>
    <w:rsid w:val="00614290"/>
    <w:rsid w:val="00614700"/>
    <w:rsid w:val="00615478"/>
    <w:rsid w:val="00615F72"/>
    <w:rsid w:val="00615FB3"/>
    <w:rsid w:val="006163B5"/>
    <w:rsid w:val="006166D6"/>
    <w:rsid w:val="00616FB0"/>
    <w:rsid w:val="0061744F"/>
    <w:rsid w:val="006202EA"/>
    <w:rsid w:val="0062093E"/>
    <w:rsid w:val="00620A38"/>
    <w:rsid w:val="00620EF9"/>
    <w:rsid w:val="00621398"/>
    <w:rsid w:val="00621A44"/>
    <w:rsid w:val="00621CB2"/>
    <w:rsid w:val="00621DAD"/>
    <w:rsid w:val="006223B2"/>
    <w:rsid w:val="006227CB"/>
    <w:rsid w:val="00622A81"/>
    <w:rsid w:val="00622FE0"/>
    <w:rsid w:val="0062309F"/>
    <w:rsid w:val="0062320B"/>
    <w:rsid w:val="0062326C"/>
    <w:rsid w:val="00623A92"/>
    <w:rsid w:val="00623BF4"/>
    <w:rsid w:val="00623C39"/>
    <w:rsid w:val="00625028"/>
    <w:rsid w:val="00625283"/>
    <w:rsid w:val="00625638"/>
    <w:rsid w:val="00625ACE"/>
    <w:rsid w:val="00626721"/>
    <w:rsid w:val="0062679A"/>
    <w:rsid w:val="006268B0"/>
    <w:rsid w:val="00626C2B"/>
    <w:rsid w:val="00626E52"/>
    <w:rsid w:val="00626F43"/>
    <w:rsid w:val="00626FDD"/>
    <w:rsid w:val="0062754E"/>
    <w:rsid w:val="00627832"/>
    <w:rsid w:val="00627A3A"/>
    <w:rsid w:val="00627E58"/>
    <w:rsid w:val="006300A3"/>
    <w:rsid w:val="0063076C"/>
    <w:rsid w:val="00630A16"/>
    <w:rsid w:val="00630FEE"/>
    <w:rsid w:val="00631047"/>
    <w:rsid w:val="006311EE"/>
    <w:rsid w:val="006313DA"/>
    <w:rsid w:val="006315D7"/>
    <w:rsid w:val="006317B2"/>
    <w:rsid w:val="006331ED"/>
    <w:rsid w:val="006338DD"/>
    <w:rsid w:val="00633934"/>
    <w:rsid w:val="00633E5A"/>
    <w:rsid w:val="0063491B"/>
    <w:rsid w:val="00634E0D"/>
    <w:rsid w:val="00635559"/>
    <w:rsid w:val="00635678"/>
    <w:rsid w:val="00635684"/>
    <w:rsid w:val="00635F22"/>
    <w:rsid w:val="00636347"/>
    <w:rsid w:val="00636919"/>
    <w:rsid w:val="00636E1D"/>
    <w:rsid w:val="00637846"/>
    <w:rsid w:val="00637884"/>
    <w:rsid w:val="00637985"/>
    <w:rsid w:val="006406C1"/>
    <w:rsid w:val="00640E20"/>
    <w:rsid w:val="00641545"/>
    <w:rsid w:val="00641628"/>
    <w:rsid w:val="0064192A"/>
    <w:rsid w:val="00641B7F"/>
    <w:rsid w:val="00641C95"/>
    <w:rsid w:val="00641F31"/>
    <w:rsid w:val="006423B5"/>
    <w:rsid w:val="0064262B"/>
    <w:rsid w:val="00642FB4"/>
    <w:rsid w:val="00643227"/>
    <w:rsid w:val="006432F1"/>
    <w:rsid w:val="00643386"/>
    <w:rsid w:val="00643661"/>
    <w:rsid w:val="00643CDE"/>
    <w:rsid w:val="0064457D"/>
    <w:rsid w:val="006446FF"/>
    <w:rsid w:val="0064475D"/>
    <w:rsid w:val="00644876"/>
    <w:rsid w:val="00644C0D"/>
    <w:rsid w:val="00644CD3"/>
    <w:rsid w:val="00645066"/>
    <w:rsid w:val="00645828"/>
    <w:rsid w:val="00645C70"/>
    <w:rsid w:val="00645EFB"/>
    <w:rsid w:val="00646331"/>
    <w:rsid w:val="006465CC"/>
    <w:rsid w:val="00646E90"/>
    <w:rsid w:val="006503DD"/>
    <w:rsid w:val="006507C5"/>
    <w:rsid w:val="00650AAC"/>
    <w:rsid w:val="006513B0"/>
    <w:rsid w:val="006515CB"/>
    <w:rsid w:val="006516E6"/>
    <w:rsid w:val="00651FCD"/>
    <w:rsid w:val="0065248D"/>
    <w:rsid w:val="00652AEB"/>
    <w:rsid w:val="00652D1A"/>
    <w:rsid w:val="006537D8"/>
    <w:rsid w:val="00654178"/>
    <w:rsid w:val="00654D1B"/>
    <w:rsid w:val="00655460"/>
    <w:rsid w:val="00655503"/>
    <w:rsid w:val="0065575E"/>
    <w:rsid w:val="006558CF"/>
    <w:rsid w:val="00655EA4"/>
    <w:rsid w:val="00657043"/>
    <w:rsid w:val="00657075"/>
    <w:rsid w:val="006603B7"/>
    <w:rsid w:val="006603C8"/>
    <w:rsid w:val="006603F3"/>
    <w:rsid w:val="00660895"/>
    <w:rsid w:val="00661389"/>
    <w:rsid w:val="006615A2"/>
    <w:rsid w:val="0066163E"/>
    <w:rsid w:val="00661CA9"/>
    <w:rsid w:val="006629C3"/>
    <w:rsid w:val="00662CD1"/>
    <w:rsid w:val="00662CD2"/>
    <w:rsid w:val="00662DE4"/>
    <w:rsid w:val="00663251"/>
    <w:rsid w:val="006632AB"/>
    <w:rsid w:val="00663789"/>
    <w:rsid w:val="00663B31"/>
    <w:rsid w:val="00663FB9"/>
    <w:rsid w:val="006644BC"/>
    <w:rsid w:val="006648C5"/>
    <w:rsid w:val="006648F1"/>
    <w:rsid w:val="00664BD6"/>
    <w:rsid w:val="00664E53"/>
    <w:rsid w:val="00665317"/>
    <w:rsid w:val="0066593C"/>
    <w:rsid w:val="006662AB"/>
    <w:rsid w:val="00666773"/>
    <w:rsid w:val="006669D4"/>
    <w:rsid w:val="006669DD"/>
    <w:rsid w:val="00666CE5"/>
    <w:rsid w:val="00666E77"/>
    <w:rsid w:val="00667AAB"/>
    <w:rsid w:val="00667C9B"/>
    <w:rsid w:val="006701A4"/>
    <w:rsid w:val="006706FA"/>
    <w:rsid w:val="00670B30"/>
    <w:rsid w:val="00670F89"/>
    <w:rsid w:val="0067109D"/>
    <w:rsid w:val="006710C5"/>
    <w:rsid w:val="006711F1"/>
    <w:rsid w:val="00671FA7"/>
    <w:rsid w:val="006721D7"/>
    <w:rsid w:val="00672348"/>
    <w:rsid w:val="00672A84"/>
    <w:rsid w:val="00672DE9"/>
    <w:rsid w:val="00672DEE"/>
    <w:rsid w:val="006737DE"/>
    <w:rsid w:val="00673DF7"/>
    <w:rsid w:val="0067446E"/>
    <w:rsid w:val="00674645"/>
    <w:rsid w:val="00674771"/>
    <w:rsid w:val="00674DCD"/>
    <w:rsid w:val="0067536D"/>
    <w:rsid w:val="00677453"/>
    <w:rsid w:val="006779AC"/>
    <w:rsid w:val="006779F5"/>
    <w:rsid w:val="00677AA6"/>
    <w:rsid w:val="00677E0C"/>
    <w:rsid w:val="00680438"/>
    <w:rsid w:val="00680C3B"/>
    <w:rsid w:val="00680D1C"/>
    <w:rsid w:val="00680D99"/>
    <w:rsid w:val="00680E3D"/>
    <w:rsid w:val="0068116E"/>
    <w:rsid w:val="0068171C"/>
    <w:rsid w:val="00681D85"/>
    <w:rsid w:val="00681E7F"/>
    <w:rsid w:val="0068243C"/>
    <w:rsid w:val="006826FA"/>
    <w:rsid w:val="006828FA"/>
    <w:rsid w:val="00682D24"/>
    <w:rsid w:val="006832F8"/>
    <w:rsid w:val="006834C6"/>
    <w:rsid w:val="00683846"/>
    <w:rsid w:val="006838D3"/>
    <w:rsid w:val="0068393A"/>
    <w:rsid w:val="00683970"/>
    <w:rsid w:val="00683A47"/>
    <w:rsid w:val="00683D8E"/>
    <w:rsid w:val="00683DA8"/>
    <w:rsid w:val="00684956"/>
    <w:rsid w:val="00685182"/>
    <w:rsid w:val="0068560B"/>
    <w:rsid w:val="0068582D"/>
    <w:rsid w:val="00686018"/>
    <w:rsid w:val="0068605E"/>
    <w:rsid w:val="00686950"/>
    <w:rsid w:val="00686B23"/>
    <w:rsid w:val="00686B81"/>
    <w:rsid w:val="00686D3F"/>
    <w:rsid w:val="00686DC9"/>
    <w:rsid w:val="00686F92"/>
    <w:rsid w:val="0068709F"/>
    <w:rsid w:val="00687D46"/>
    <w:rsid w:val="00687FC5"/>
    <w:rsid w:val="006905D3"/>
    <w:rsid w:val="00690743"/>
    <w:rsid w:val="006909D3"/>
    <w:rsid w:val="00691361"/>
    <w:rsid w:val="00691847"/>
    <w:rsid w:val="00691AB0"/>
    <w:rsid w:val="00692254"/>
    <w:rsid w:val="006924B5"/>
    <w:rsid w:val="006927CC"/>
    <w:rsid w:val="00693017"/>
    <w:rsid w:val="0069319D"/>
    <w:rsid w:val="00693274"/>
    <w:rsid w:val="00693281"/>
    <w:rsid w:val="0069457E"/>
    <w:rsid w:val="00694606"/>
    <w:rsid w:val="00694D29"/>
    <w:rsid w:val="00694E1C"/>
    <w:rsid w:val="00694F2B"/>
    <w:rsid w:val="00695298"/>
    <w:rsid w:val="00695F6F"/>
    <w:rsid w:val="0069619B"/>
    <w:rsid w:val="00696447"/>
    <w:rsid w:val="006968B7"/>
    <w:rsid w:val="00696C76"/>
    <w:rsid w:val="00697A10"/>
    <w:rsid w:val="006A0021"/>
    <w:rsid w:val="006A0071"/>
    <w:rsid w:val="006A0128"/>
    <w:rsid w:val="006A0761"/>
    <w:rsid w:val="006A07DC"/>
    <w:rsid w:val="006A1886"/>
    <w:rsid w:val="006A1BF7"/>
    <w:rsid w:val="006A2792"/>
    <w:rsid w:val="006A281A"/>
    <w:rsid w:val="006A29BA"/>
    <w:rsid w:val="006A2DED"/>
    <w:rsid w:val="006A300C"/>
    <w:rsid w:val="006A30E5"/>
    <w:rsid w:val="006A36F4"/>
    <w:rsid w:val="006A421D"/>
    <w:rsid w:val="006A45B3"/>
    <w:rsid w:val="006A49C4"/>
    <w:rsid w:val="006A518C"/>
    <w:rsid w:val="006A5BCA"/>
    <w:rsid w:val="006A5C9F"/>
    <w:rsid w:val="006A5FE8"/>
    <w:rsid w:val="006A6429"/>
    <w:rsid w:val="006A64D7"/>
    <w:rsid w:val="006A6EDD"/>
    <w:rsid w:val="006A7329"/>
    <w:rsid w:val="006A745D"/>
    <w:rsid w:val="006A7542"/>
    <w:rsid w:val="006A76CA"/>
    <w:rsid w:val="006A784E"/>
    <w:rsid w:val="006A79AB"/>
    <w:rsid w:val="006B0405"/>
    <w:rsid w:val="006B096F"/>
    <w:rsid w:val="006B0A8D"/>
    <w:rsid w:val="006B1AED"/>
    <w:rsid w:val="006B2079"/>
    <w:rsid w:val="006B21E9"/>
    <w:rsid w:val="006B2AFC"/>
    <w:rsid w:val="006B2DC0"/>
    <w:rsid w:val="006B2F19"/>
    <w:rsid w:val="006B34BC"/>
    <w:rsid w:val="006B350E"/>
    <w:rsid w:val="006B3942"/>
    <w:rsid w:val="006B4513"/>
    <w:rsid w:val="006B4AC4"/>
    <w:rsid w:val="006B4D44"/>
    <w:rsid w:val="006B4E09"/>
    <w:rsid w:val="006B4E10"/>
    <w:rsid w:val="006B55A9"/>
    <w:rsid w:val="006B5BE0"/>
    <w:rsid w:val="006B5BE8"/>
    <w:rsid w:val="006B68C1"/>
    <w:rsid w:val="006B7A5F"/>
    <w:rsid w:val="006B7B97"/>
    <w:rsid w:val="006C04A2"/>
    <w:rsid w:val="006C05A2"/>
    <w:rsid w:val="006C083F"/>
    <w:rsid w:val="006C0B22"/>
    <w:rsid w:val="006C1A71"/>
    <w:rsid w:val="006C1EA0"/>
    <w:rsid w:val="006C29E6"/>
    <w:rsid w:val="006C2E18"/>
    <w:rsid w:val="006C314D"/>
    <w:rsid w:val="006C33DB"/>
    <w:rsid w:val="006C33E6"/>
    <w:rsid w:val="006C3481"/>
    <w:rsid w:val="006C3588"/>
    <w:rsid w:val="006C3730"/>
    <w:rsid w:val="006C3ADF"/>
    <w:rsid w:val="006C3C5F"/>
    <w:rsid w:val="006C4343"/>
    <w:rsid w:val="006C4A35"/>
    <w:rsid w:val="006C520E"/>
    <w:rsid w:val="006C566C"/>
    <w:rsid w:val="006C56B0"/>
    <w:rsid w:val="006C5A96"/>
    <w:rsid w:val="006C622A"/>
    <w:rsid w:val="006C7593"/>
    <w:rsid w:val="006C76DF"/>
    <w:rsid w:val="006C7F50"/>
    <w:rsid w:val="006D073F"/>
    <w:rsid w:val="006D0B7B"/>
    <w:rsid w:val="006D0C1B"/>
    <w:rsid w:val="006D0DE0"/>
    <w:rsid w:val="006D2B35"/>
    <w:rsid w:val="006D2FAB"/>
    <w:rsid w:val="006D349D"/>
    <w:rsid w:val="006D3713"/>
    <w:rsid w:val="006D393A"/>
    <w:rsid w:val="006D3950"/>
    <w:rsid w:val="006D3C38"/>
    <w:rsid w:val="006D3EBB"/>
    <w:rsid w:val="006D42F3"/>
    <w:rsid w:val="006D4324"/>
    <w:rsid w:val="006D506C"/>
    <w:rsid w:val="006D60EE"/>
    <w:rsid w:val="006D6849"/>
    <w:rsid w:val="006D72CD"/>
    <w:rsid w:val="006D7347"/>
    <w:rsid w:val="006D7545"/>
    <w:rsid w:val="006D77C0"/>
    <w:rsid w:val="006E0497"/>
    <w:rsid w:val="006E07B8"/>
    <w:rsid w:val="006E0A18"/>
    <w:rsid w:val="006E0B6B"/>
    <w:rsid w:val="006E0BD8"/>
    <w:rsid w:val="006E0C72"/>
    <w:rsid w:val="006E0E8F"/>
    <w:rsid w:val="006E0F96"/>
    <w:rsid w:val="006E0FF1"/>
    <w:rsid w:val="006E1790"/>
    <w:rsid w:val="006E1B58"/>
    <w:rsid w:val="006E1C5D"/>
    <w:rsid w:val="006E1CB2"/>
    <w:rsid w:val="006E1D51"/>
    <w:rsid w:val="006E1E7B"/>
    <w:rsid w:val="006E1F22"/>
    <w:rsid w:val="006E29CC"/>
    <w:rsid w:val="006E2D2E"/>
    <w:rsid w:val="006E2DF6"/>
    <w:rsid w:val="006E32B6"/>
    <w:rsid w:val="006E3430"/>
    <w:rsid w:val="006E3997"/>
    <w:rsid w:val="006E3D52"/>
    <w:rsid w:val="006E417C"/>
    <w:rsid w:val="006E44E8"/>
    <w:rsid w:val="006E4F43"/>
    <w:rsid w:val="006E4F48"/>
    <w:rsid w:val="006E4F56"/>
    <w:rsid w:val="006E5526"/>
    <w:rsid w:val="006E5C7A"/>
    <w:rsid w:val="006E5F98"/>
    <w:rsid w:val="006E627B"/>
    <w:rsid w:val="006E68DA"/>
    <w:rsid w:val="006E68FC"/>
    <w:rsid w:val="006E6C3D"/>
    <w:rsid w:val="006E73CE"/>
    <w:rsid w:val="006E7AE0"/>
    <w:rsid w:val="006F011C"/>
    <w:rsid w:val="006F0254"/>
    <w:rsid w:val="006F05A5"/>
    <w:rsid w:val="006F05FE"/>
    <w:rsid w:val="006F07FD"/>
    <w:rsid w:val="006F0867"/>
    <w:rsid w:val="006F088E"/>
    <w:rsid w:val="006F0CE7"/>
    <w:rsid w:val="006F1CFD"/>
    <w:rsid w:val="006F22D6"/>
    <w:rsid w:val="006F24A5"/>
    <w:rsid w:val="006F2561"/>
    <w:rsid w:val="006F2CF5"/>
    <w:rsid w:val="006F2E69"/>
    <w:rsid w:val="006F36F7"/>
    <w:rsid w:val="006F37E3"/>
    <w:rsid w:val="006F3975"/>
    <w:rsid w:val="006F3CC9"/>
    <w:rsid w:val="006F44D5"/>
    <w:rsid w:val="006F5361"/>
    <w:rsid w:val="006F6309"/>
    <w:rsid w:val="006F68A5"/>
    <w:rsid w:val="006F6AA5"/>
    <w:rsid w:val="006F6BC4"/>
    <w:rsid w:val="006F6DEB"/>
    <w:rsid w:val="006F6E50"/>
    <w:rsid w:val="00700462"/>
    <w:rsid w:val="00701EE9"/>
    <w:rsid w:val="00701F20"/>
    <w:rsid w:val="00702E64"/>
    <w:rsid w:val="0070317E"/>
    <w:rsid w:val="00703548"/>
    <w:rsid w:val="00703E40"/>
    <w:rsid w:val="00703EC3"/>
    <w:rsid w:val="0070422B"/>
    <w:rsid w:val="007049AE"/>
    <w:rsid w:val="00704F50"/>
    <w:rsid w:val="0070563A"/>
    <w:rsid w:val="007058D4"/>
    <w:rsid w:val="00706932"/>
    <w:rsid w:val="0070713D"/>
    <w:rsid w:val="00707292"/>
    <w:rsid w:val="00707361"/>
    <w:rsid w:val="00707CED"/>
    <w:rsid w:val="00707F2F"/>
    <w:rsid w:val="00707FB3"/>
    <w:rsid w:val="0071069A"/>
    <w:rsid w:val="00710B91"/>
    <w:rsid w:val="00710F99"/>
    <w:rsid w:val="00711032"/>
    <w:rsid w:val="007113E6"/>
    <w:rsid w:val="00711812"/>
    <w:rsid w:val="0071186E"/>
    <w:rsid w:val="00711930"/>
    <w:rsid w:val="007123FE"/>
    <w:rsid w:val="007124F7"/>
    <w:rsid w:val="00712980"/>
    <w:rsid w:val="00712982"/>
    <w:rsid w:val="0071330E"/>
    <w:rsid w:val="007134A4"/>
    <w:rsid w:val="00713A53"/>
    <w:rsid w:val="00713B7D"/>
    <w:rsid w:val="00713EEE"/>
    <w:rsid w:val="007141B4"/>
    <w:rsid w:val="0071561E"/>
    <w:rsid w:val="00715ADB"/>
    <w:rsid w:val="00715C19"/>
    <w:rsid w:val="00715CA4"/>
    <w:rsid w:val="00715EA8"/>
    <w:rsid w:val="0071683F"/>
    <w:rsid w:val="00716B73"/>
    <w:rsid w:val="00717C92"/>
    <w:rsid w:val="00717FC3"/>
    <w:rsid w:val="007204F7"/>
    <w:rsid w:val="00720972"/>
    <w:rsid w:val="007212B6"/>
    <w:rsid w:val="007214C4"/>
    <w:rsid w:val="00721975"/>
    <w:rsid w:val="00721A11"/>
    <w:rsid w:val="00721C44"/>
    <w:rsid w:val="00721D52"/>
    <w:rsid w:val="0072223C"/>
    <w:rsid w:val="00722F37"/>
    <w:rsid w:val="00723E11"/>
    <w:rsid w:val="00724245"/>
    <w:rsid w:val="007246C3"/>
    <w:rsid w:val="00724962"/>
    <w:rsid w:val="00724C23"/>
    <w:rsid w:val="00725C4C"/>
    <w:rsid w:val="0072619E"/>
    <w:rsid w:val="00726896"/>
    <w:rsid w:val="007268E6"/>
    <w:rsid w:val="00726B1B"/>
    <w:rsid w:val="00726D47"/>
    <w:rsid w:val="00727718"/>
    <w:rsid w:val="00727F35"/>
    <w:rsid w:val="007300C4"/>
    <w:rsid w:val="007305F8"/>
    <w:rsid w:val="007308B4"/>
    <w:rsid w:val="007308DA"/>
    <w:rsid w:val="00730A1D"/>
    <w:rsid w:val="00730A66"/>
    <w:rsid w:val="00730FE8"/>
    <w:rsid w:val="007310A2"/>
    <w:rsid w:val="00731617"/>
    <w:rsid w:val="007316E2"/>
    <w:rsid w:val="007320D3"/>
    <w:rsid w:val="007321D2"/>
    <w:rsid w:val="00732337"/>
    <w:rsid w:val="0073275A"/>
    <w:rsid w:val="00733163"/>
    <w:rsid w:val="007338C3"/>
    <w:rsid w:val="00733AA9"/>
    <w:rsid w:val="007343BB"/>
    <w:rsid w:val="00734646"/>
    <w:rsid w:val="007347E3"/>
    <w:rsid w:val="00734AFA"/>
    <w:rsid w:val="00734C14"/>
    <w:rsid w:val="00734FC5"/>
    <w:rsid w:val="007378D5"/>
    <w:rsid w:val="00737D2E"/>
    <w:rsid w:val="00737E7B"/>
    <w:rsid w:val="00740053"/>
    <w:rsid w:val="0074028A"/>
    <w:rsid w:val="0074041C"/>
    <w:rsid w:val="00740534"/>
    <w:rsid w:val="00740CDA"/>
    <w:rsid w:val="00741101"/>
    <w:rsid w:val="00741373"/>
    <w:rsid w:val="007414F2"/>
    <w:rsid w:val="007415EF"/>
    <w:rsid w:val="0074162E"/>
    <w:rsid w:val="0074199F"/>
    <w:rsid w:val="00741AA0"/>
    <w:rsid w:val="00741D12"/>
    <w:rsid w:val="00741EAD"/>
    <w:rsid w:val="00742C0A"/>
    <w:rsid w:val="0074302D"/>
    <w:rsid w:val="007432BA"/>
    <w:rsid w:val="00743567"/>
    <w:rsid w:val="00743688"/>
    <w:rsid w:val="00743697"/>
    <w:rsid w:val="00743AAC"/>
    <w:rsid w:val="007447B2"/>
    <w:rsid w:val="0074536F"/>
    <w:rsid w:val="0074539D"/>
    <w:rsid w:val="007460A0"/>
    <w:rsid w:val="007464D6"/>
    <w:rsid w:val="00746E06"/>
    <w:rsid w:val="00747B4F"/>
    <w:rsid w:val="00747CD7"/>
    <w:rsid w:val="00747E41"/>
    <w:rsid w:val="00747E83"/>
    <w:rsid w:val="00750611"/>
    <w:rsid w:val="00750A15"/>
    <w:rsid w:val="00750AA4"/>
    <w:rsid w:val="00750AF7"/>
    <w:rsid w:val="00750DDF"/>
    <w:rsid w:val="0075179E"/>
    <w:rsid w:val="007517F1"/>
    <w:rsid w:val="007525F9"/>
    <w:rsid w:val="00752774"/>
    <w:rsid w:val="00752906"/>
    <w:rsid w:val="00752AE0"/>
    <w:rsid w:val="00752C0D"/>
    <w:rsid w:val="00752D3F"/>
    <w:rsid w:val="007530A3"/>
    <w:rsid w:val="00753960"/>
    <w:rsid w:val="00753B33"/>
    <w:rsid w:val="00753EDB"/>
    <w:rsid w:val="0075401D"/>
    <w:rsid w:val="007542FA"/>
    <w:rsid w:val="00754B10"/>
    <w:rsid w:val="0075506A"/>
    <w:rsid w:val="0075523A"/>
    <w:rsid w:val="0075523D"/>
    <w:rsid w:val="0075550F"/>
    <w:rsid w:val="00755751"/>
    <w:rsid w:val="007558EA"/>
    <w:rsid w:val="007559D2"/>
    <w:rsid w:val="0075614C"/>
    <w:rsid w:val="007562DB"/>
    <w:rsid w:val="00756754"/>
    <w:rsid w:val="00756822"/>
    <w:rsid w:val="007569C5"/>
    <w:rsid w:val="00756F34"/>
    <w:rsid w:val="00757195"/>
    <w:rsid w:val="0075749F"/>
    <w:rsid w:val="00757849"/>
    <w:rsid w:val="00757FF9"/>
    <w:rsid w:val="007603D0"/>
    <w:rsid w:val="00761744"/>
    <w:rsid w:val="00761B4B"/>
    <w:rsid w:val="00761C18"/>
    <w:rsid w:val="0076242F"/>
    <w:rsid w:val="00762717"/>
    <w:rsid w:val="007627E5"/>
    <w:rsid w:val="007637D9"/>
    <w:rsid w:val="00764D24"/>
    <w:rsid w:val="00764E6A"/>
    <w:rsid w:val="00765791"/>
    <w:rsid w:val="00765B3E"/>
    <w:rsid w:val="00765B47"/>
    <w:rsid w:val="00765EC9"/>
    <w:rsid w:val="00766651"/>
    <w:rsid w:val="00766D00"/>
    <w:rsid w:val="00766EDA"/>
    <w:rsid w:val="00766EFD"/>
    <w:rsid w:val="00766FAD"/>
    <w:rsid w:val="0076765E"/>
    <w:rsid w:val="00767BB7"/>
    <w:rsid w:val="00767DA9"/>
    <w:rsid w:val="007706A0"/>
    <w:rsid w:val="00771645"/>
    <w:rsid w:val="00771A43"/>
    <w:rsid w:val="00772211"/>
    <w:rsid w:val="00772739"/>
    <w:rsid w:val="007727ED"/>
    <w:rsid w:val="00772B44"/>
    <w:rsid w:val="00772F72"/>
    <w:rsid w:val="007731F7"/>
    <w:rsid w:val="00773700"/>
    <w:rsid w:val="007740F6"/>
    <w:rsid w:val="007744F9"/>
    <w:rsid w:val="007745F4"/>
    <w:rsid w:val="007748C6"/>
    <w:rsid w:val="007753F8"/>
    <w:rsid w:val="00775531"/>
    <w:rsid w:val="007757D8"/>
    <w:rsid w:val="00775E25"/>
    <w:rsid w:val="007764CC"/>
    <w:rsid w:val="00776662"/>
    <w:rsid w:val="007767DC"/>
    <w:rsid w:val="00776AFA"/>
    <w:rsid w:val="00776FA6"/>
    <w:rsid w:val="00777575"/>
    <w:rsid w:val="007775D0"/>
    <w:rsid w:val="00777700"/>
    <w:rsid w:val="00777F65"/>
    <w:rsid w:val="00777F9E"/>
    <w:rsid w:val="007802A7"/>
    <w:rsid w:val="00780E8B"/>
    <w:rsid w:val="007810C7"/>
    <w:rsid w:val="00781C16"/>
    <w:rsid w:val="00781F2F"/>
    <w:rsid w:val="0078243C"/>
    <w:rsid w:val="00782D2F"/>
    <w:rsid w:val="00782F0B"/>
    <w:rsid w:val="00782FDE"/>
    <w:rsid w:val="00783343"/>
    <w:rsid w:val="007834CA"/>
    <w:rsid w:val="007846B4"/>
    <w:rsid w:val="0078482A"/>
    <w:rsid w:val="007858E8"/>
    <w:rsid w:val="00786E8A"/>
    <w:rsid w:val="00787079"/>
    <w:rsid w:val="007870F5"/>
    <w:rsid w:val="007871E8"/>
    <w:rsid w:val="00787262"/>
    <w:rsid w:val="00787307"/>
    <w:rsid w:val="007876FF"/>
    <w:rsid w:val="00787E05"/>
    <w:rsid w:val="00790289"/>
    <w:rsid w:val="00790A8A"/>
    <w:rsid w:val="00790BE9"/>
    <w:rsid w:val="007910BC"/>
    <w:rsid w:val="00791679"/>
    <w:rsid w:val="00791745"/>
    <w:rsid w:val="00791A3B"/>
    <w:rsid w:val="00791B2C"/>
    <w:rsid w:val="00792FAE"/>
    <w:rsid w:val="00793015"/>
    <w:rsid w:val="007930F4"/>
    <w:rsid w:val="007938EF"/>
    <w:rsid w:val="0079390F"/>
    <w:rsid w:val="007939C6"/>
    <w:rsid w:val="007939D8"/>
    <w:rsid w:val="00793A84"/>
    <w:rsid w:val="00793DF3"/>
    <w:rsid w:val="00793E43"/>
    <w:rsid w:val="00793F3B"/>
    <w:rsid w:val="00794079"/>
    <w:rsid w:val="00794604"/>
    <w:rsid w:val="00794679"/>
    <w:rsid w:val="0079544B"/>
    <w:rsid w:val="00795482"/>
    <w:rsid w:val="00795B8B"/>
    <w:rsid w:val="00795F06"/>
    <w:rsid w:val="007964F0"/>
    <w:rsid w:val="00796EB6"/>
    <w:rsid w:val="00796F3F"/>
    <w:rsid w:val="00797131"/>
    <w:rsid w:val="00797325"/>
    <w:rsid w:val="007974EA"/>
    <w:rsid w:val="007975AA"/>
    <w:rsid w:val="00797889"/>
    <w:rsid w:val="00797D85"/>
    <w:rsid w:val="007A0E0D"/>
    <w:rsid w:val="007A11C5"/>
    <w:rsid w:val="007A127A"/>
    <w:rsid w:val="007A147C"/>
    <w:rsid w:val="007A149A"/>
    <w:rsid w:val="007A1876"/>
    <w:rsid w:val="007A1997"/>
    <w:rsid w:val="007A1B93"/>
    <w:rsid w:val="007A25B7"/>
    <w:rsid w:val="007A2AF7"/>
    <w:rsid w:val="007A36BE"/>
    <w:rsid w:val="007A3B13"/>
    <w:rsid w:val="007A3C20"/>
    <w:rsid w:val="007A3DBD"/>
    <w:rsid w:val="007A400B"/>
    <w:rsid w:val="007A5BD7"/>
    <w:rsid w:val="007A5E5D"/>
    <w:rsid w:val="007A66D4"/>
    <w:rsid w:val="007A6E3A"/>
    <w:rsid w:val="007A728C"/>
    <w:rsid w:val="007A7BD9"/>
    <w:rsid w:val="007A7E69"/>
    <w:rsid w:val="007B00CD"/>
    <w:rsid w:val="007B0914"/>
    <w:rsid w:val="007B09F3"/>
    <w:rsid w:val="007B0B85"/>
    <w:rsid w:val="007B1957"/>
    <w:rsid w:val="007B1C84"/>
    <w:rsid w:val="007B1E7E"/>
    <w:rsid w:val="007B209F"/>
    <w:rsid w:val="007B260D"/>
    <w:rsid w:val="007B29E7"/>
    <w:rsid w:val="007B2AFF"/>
    <w:rsid w:val="007B2E66"/>
    <w:rsid w:val="007B35DA"/>
    <w:rsid w:val="007B3690"/>
    <w:rsid w:val="007B41DD"/>
    <w:rsid w:val="007B41F2"/>
    <w:rsid w:val="007B45AC"/>
    <w:rsid w:val="007B4826"/>
    <w:rsid w:val="007B4C09"/>
    <w:rsid w:val="007B4E3E"/>
    <w:rsid w:val="007B4EB5"/>
    <w:rsid w:val="007B56FF"/>
    <w:rsid w:val="007B5CD5"/>
    <w:rsid w:val="007B618D"/>
    <w:rsid w:val="007B637E"/>
    <w:rsid w:val="007B640D"/>
    <w:rsid w:val="007B645C"/>
    <w:rsid w:val="007B650E"/>
    <w:rsid w:val="007B706E"/>
    <w:rsid w:val="007B7B3C"/>
    <w:rsid w:val="007B7BD7"/>
    <w:rsid w:val="007B7E31"/>
    <w:rsid w:val="007C09B8"/>
    <w:rsid w:val="007C0D88"/>
    <w:rsid w:val="007C1698"/>
    <w:rsid w:val="007C1857"/>
    <w:rsid w:val="007C2603"/>
    <w:rsid w:val="007C27DE"/>
    <w:rsid w:val="007C29EB"/>
    <w:rsid w:val="007C2A68"/>
    <w:rsid w:val="007C353D"/>
    <w:rsid w:val="007C3967"/>
    <w:rsid w:val="007C4002"/>
    <w:rsid w:val="007C40BF"/>
    <w:rsid w:val="007C454C"/>
    <w:rsid w:val="007C4C52"/>
    <w:rsid w:val="007C5BCE"/>
    <w:rsid w:val="007C5C5D"/>
    <w:rsid w:val="007C5C94"/>
    <w:rsid w:val="007C5CA8"/>
    <w:rsid w:val="007C5E66"/>
    <w:rsid w:val="007C6107"/>
    <w:rsid w:val="007C6BCA"/>
    <w:rsid w:val="007C6D53"/>
    <w:rsid w:val="007C6FC5"/>
    <w:rsid w:val="007C6FF7"/>
    <w:rsid w:val="007D0082"/>
    <w:rsid w:val="007D015B"/>
    <w:rsid w:val="007D0EE0"/>
    <w:rsid w:val="007D18BF"/>
    <w:rsid w:val="007D238D"/>
    <w:rsid w:val="007D296D"/>
    <w:rsid w:val="007D308E"/>
    <w:rsid w:val="007D31C9"/>
    <w:rsid w:val="007D3612"/>
    <w:rsid w:val="007D4366"/>
    <w:rsid w:val="007D4820"/>
    <w:rsid w:val="007D497A"/>
    <w:rsid w:val="007D5360"/>
    <w:rsid w:val="007D53E1"/>
    <w:rsid w:val="007D5648"/>
    <w:rsid w:val="007D58A0"/>
    <w:rsid w:val="007D69AF"/>
    <w:rsid w:val="007D715F"/>
    <w:rsid w:val="007D7545"/>
    <w:rsid w:val="007D78A4"/>
    <w:rsid w:val="007D7ACB"/>
    <w:rsid w:val="007D7E65"/>
    <w:rsid w:val="007E053A"/>
    <w:rsid w:val="007E05FF"/>
    <w:rsid w:val="007E0B1F"/>
    <w:rsid w:val="007E1204"/>
    <w:rsid w:val="007E13A9"/>
    <w:rsid w:val="007E19B8"/>
    <w:rsid w:val="007E2621"/>
    <w:rsid w:val="007E2AC9"/>
    <w:rsid w:val="007E2B83"/>
    <w:rsid w:val="007E38A6"/>
    <w:rsid w:val="007E3E31"/>
    <w:rsid w:val="007E3F15"/>
    <w:rsid w:val="007E3F9E"/>
    <w:rsid w:val="007E4593"/>
    <w:rsid w:val="007E4A62"/>
    <w:rsid w:val="007E4C32"/>
    <w:rsid w:val="007E536A"/>
    <w:rsid w:val="007E624D"/>
    <w:rsid w:val="007E643A"/>
    <w:rsid w:val="007E64AA"/>
    <w:rsid w:val="007E6623"/>
    <w:rsid w:val="007E6A18"/>
    <w:rsid w:val="007E72DE"/>
    <w:rsid w:val="007E742C"/>
    <w:rsid w:val="007E7B7F"/>
    <w:rsid w:val="007E7C66"/>
    <w:rsid w:val="007E7F17"/>
    <w:rsid w:val="007F03B2"/>
    <w:rsid w:val="007F04F0"/>
    <w:rsid w:val="007F0A98"/>
    <w:rsid w:val="007F12BA"/>
    <w:rsid w:val="007F1A23"/>
    <w:rsid w:val="007F1B64"/>
    <w:rsid w:val="007F295E"/>
    <w:rsid w:val="007F3239"/>
    <w:rsid w:val="007F3270"/>
    <w:rsid w:val="007F3425"/>
    <w:rsid w:val="007F362C"/>
    <w:rsid w:val="007F4000"/>
    <w:rsid w:val="007F4607"/>
    <w:rsid w:val="007F4DEA"/>
    <w:rsid w:val="007F531C"/>
    <w:rsid w:val="007F59AA"/>
    <w:rsid w:val="007F5DB3"/>
    <w:rsid w:val="007F6117"/>
    <w:rsid w:val="007F64D5"/>
    <w:rsid w:val="007F65B9"/>
    <w:rsid w:val="007F6D4F"/>
    <w:rsid w:val="007F736A"/>
    <w:rsid w:val="007F75AA"/>
    <w:rsid w:val="007F75F4"/>
    <w:rsid w:val="007F7782"/>
    <w:rsid w:val="007F78B5"/>
    <w:rsid w:val="007F7A17"/>
    <w:rsid w:val="007F7C54"/>
    <w:rsid w:val="008006AB"/>
    <w:rsid w:val="00800879"/>
    <w:rsid w:val="008011B5"/>
    <w:rsid w:val="00801367"/>
    <w:rsid w:val="008014B7"/>
    <w:rsid w:val="00801640"/>
    <w:rsid w:val="00801F06"/>
    <w:rsid w:val="008020D1"/>
    <w:rsid w:val="0080215D"/>
    <w:rsid w:val="0080224B"/>
    <w:rsid w:val="008024AF"/>
    <w:rsid w:val="008024B0"/>
    <w:rsid w:val="00802D10"/>
    <w:rsid w:val="00802E9F"/>
    <w:rsid w:val="008034AC"/>
    <w:rsid w:val="00803940"/>
    <w:rsid w:val="00803BBA"/>
    <w:rsid w:val="00803BF9"/>
    <w:rsid w:val="00803D2A"/>
    <w:rsid w:val="0080508D"/>
    <w:rsid w:val="00805149"/>
    <w:rsid w:val="00805274"/>
    <w:rsid w:val="00805642"/>
    <w:rsid w:val="008057E0"/>
    <w:rsid w:val="008059E0"/>
    <w:rsid w:val="00805A04"/>
    <w:rsid w:val="00805E13"/>
    <w:rsid w:val="0080631F"/>
    <w:rsid w:val="00806982"/>
    <w:rsid w:val="008069C7"/>
    <w:rsid w:val="00806E12"/>
    <w:rsid w:val="00806E55"/>
    <w:rsid w:val="00807056"/>
    <w:rsid w:val="008070C4"/>
    <w:rsid w:val="008076D7"/>
    <w:rsid w:val="0080794F"/>
    <w:rsid w:val="00807D79"/>
    <w:rsid w:val="00810528"/>
    <w:rsid w:val="008111BF"/>
    <w:rsid w:val="008116D0"/>
    <w:rsid w:val="0081183B"/>
    <w:rsid w:val="00812111"/>
    <w:rsid w:val="00813192"/>
    <w:rsid w:val="00813B08"/>
    <w:rsid w:val="00813B2B"/>
    <w:rsid w:val="00813BF6"/>
    <w:rsid w:val="00813CCF"/>
    <w:rsid w:val="00813EE7"/>
    <w:rsid w:val="00814A66"/>
    <w:rsid w:val="00814C97"/>
    <w:rsid w:val="00814CEE"/>
    <w:rsid w:val="00814D2A"/>
    <w:rsid w:val="00815E0A"/>
    <w:rsid w:val="00815EEC"/>
    <w:rsid w:val="0081624F"/>
    <w:rsid w:val="008166AA"/>
    <w:rsid w:val="008168C9"/>
    <w:rsid w:val="00816945"/>
    <w:rsid w:val="00816A12"/>
    <w:rsid w:val="00816BDC"/>
    <w:rsid w:val="00816C09"/>
    <w:rsid w:val="00816EB0"/>
    <w:rsid w:val="00816EBF"/>
    <w:rsid w:val="008174CE"/>
    <w:rsid w:val="00817919"/>
    <w:rsid w:val="008179B7"/>
    <w:rsid w:val="00817EFD"/>
    <w:rsid w:val="008204B0"/>
    <w:rsid w:val="00820518"/>
    <w:rsid w:val="0082136E"/>
    <w:rsid w:val="00821A3A"/>
    <w:rsid w:val="00822332"/>
    <w:rsid w:val="008225AD"/>
    <w:rsid w:val="008227A4"/>
    <w:rsid w:val="00822CB0"/>
    <w:rsid w:val="008230B3"/>
    <w:rsid w:val="0082330F"/>
    <w:rsid w:val="00823776"/>
    <w:rsid w:val="00823B2F"/>
    <w:rsid w:val="00823C3B"/>
    <w:rsid w:val="00823C65"/>
    <w:rsid w:val="00824057"/>
    <w:rsid w:val="0082492A"/>
    <w:rsid w:val="00824B41"/>
    <w:rsid w:val="00824B97"/>
    <w:rsid w:val="00824CF8"/>
    <w:rsid w:val="00824ECA"/>
    <w:rsid w:val="00824FD7"/>
    <w:rsid w:val="00825100"/>
    <w:rsid w:val="0082546D"/>
    <w:rsid w:val="00825B8F"/>
    <w:rsid w:val="00825B92"/>
    <w:rsid w:val="00826092"/>
    <w:rsid w:val="008267FE"/>
    <w:rsid w:val="00826A13"/>
    <w:rsid w:val="00826AB0"/>
    <w:rsid w:val="00826C95"/>
    <w:rsid w:val="00826DBD"/>
    <w:rsid w:val="008275F1"/>
    <w:rsid w:val="00827926"/>
    <w:rsid w:val="00827964"/>
    <w:rsid w:val="00827C80"/>
    <w:rsid w:val="008300A4"/>
    <w:rsid w:val="00830101"/>
    <w:rsid w:val="00830227"/>
    <w:rsid w:val="00830582"/>
    <w:rsid w:val="0083065D"/>
    <w:rsid w:val="00830D02"/>
    <w:rsid w:val="00830E66"/>
    <w:rsid w:val="0083116B"/>
    <w:rsid w:val="008319DA"/>
    <w:rsid w:val="00831DAC"/>
    <w:rsid w:val="00831EF1"/>
    <w:rsid w:val="00832448"/>
    <w:rsid w:val="0083272B"/>
    <w:rsid w:val="008329E9"/>
    <w:rsid w:val="00832C94"/>
    <w:rsid w:val="00834358"/>
    <w:rsid w:val="00834457"/>
    <w:rsid w:val="0083476E"/>
    <w:rsid w:val="00834811"/>
    <w:rsid w:val="00834850"/>
    <w:rsid w:val="00834910"/>
    <w:rsid w:val="008351BB"/>
    <w:rsid w:val="00835EA6"/>
    <w:rsid w:val="00835F0E"/>
    <w:rsid w:val="0083600D"/>
    <w:rsid w:val="00836CB8"/>
    <w:rsid w:val="00836D37"/>
    <w:rsid w:val="00836FD3"/>
    <w:rsid w:val="008370E0"/>
    <w:rsid w:val="0083778B"/>
    <w:rsid w:val="00840B22"/>
    <w:rsid w:val="00840DA2"/>
    <w:rsid w:val="008417EC"/>
    <w:rsid w:val="00841E2E"/>
    <w:rsid w:val="00842CDB"/>
    <w:rsid w:val="00842CF9"/>
    <w:rsid w:val="00842D45"/>
    <w:rsid w:val="00842DAE"/>
    <w:rsid w:val="00842EF9"/>
    <w:rsid w:val="00843358"/>
    <w:rsid w:val="00843705"/>
    <w:rsid w:val="00844EFB"/>
    <w:rsid w:val="00845052"/>
    <w:rsid w:val="00845322"/>
    <w:rsid w:val="00845600"/>
    <w:rsid w:val="00846FC2"/>
    <w:rsid w:val="008478CC"/>
    <w:rsid w:val="00847AC9"/>
    <w:rsid w:val="00847B76"/>
    <w:rsid w:val="00850BC5"/>
    <w:rsid w:val="00850F5F"/>
    <w:rsid w:val="00851510"/>
    <w:rsid w:val="00851CEF"/>
    <w:rsid w:val="00851CFB"/>
    <w:rsid w:val="00851F49"/>
    <w:rsid w:val="0085209E"/>
    <w:rsid w:val="008526C2"/>
    <w:rsid w:val="00852982"/>
    <w:rsid w:val="008534F3"/>
    <w:rsid w:val="00853BF6"/>
    <w:rsid w:val="00854B71"/>
    <w:rsid w:val="00855CF3"/>
    <w:rsid w:val="0085636C"/>
    <w:rsid w:val="00856E08"/>
    <w:rsid w:val="008571D0"/>
    <w:rsid w:val="00857A7E"/>
    <w:rsid w:val="00857DC1"/>
    <w:rsid w:val="008605C2"/>
    <w:rsid w:val="00860AFD"/>
    <w:rsid w:val="00860CDA"/>
    <w:rsid w:val="00860E5A"/>
    <w:rsid w:val="00860FE1"/>
    <w:rsid w:val="0086135A"/>
    <w:rsid w:val="0086152E"/>
    <w:rsid w:val="008615F5"/>
    <w:rsid w:val="0086172E"/>
    <w:rsid w:val="00862954"/>
    <w:rsid w:val="00862B89"/>
    <w:rsid w:val="008630C2"/>
    <w:rsid w:val="00863933"/>
    <w:rsid w:val="00863B52"/>
    <w:rsid w:val="00863B92"/>
    <w:rsid w:val="00863E7C"/>
    <w:rsid w:val="00863EA8"/>
    <w:rsid w:val="0086435E"/>
    <w:rsid w:val="00864755"/>
    <w:rsid w:val="008649B7"/>
    <w:rsid w:val="00864A81"/>
    <w:rsid w:val="00865410"/>
    <w:rsid w:val="008663E4"/>
    <w:rsid w:val="0086648A"/>
    <w:rsid w:val="008666CA"/>
    <w:rsid w:val="008671BC"/>
    <w:rsid w:val="008675F2"/>
    <w:rsid w:val="00867816"/>
    <w:rsid w:val="00867DBE"/>
    <w:rsid w:val="008708AC"/>
    <w:rsid w:val="00871503"/>
    <w:rsid w:val="00871CA1"/>
    <w:rsid w:val="00873423"/>
    <w:rsid w:val="0087353D"/>
    <w:rsid w:val="00873B21"/>
    <w:rsid w:val="00873B24"/>
    <w:rsid w:val="00873F1D"/>
    <w:rsid w:val="00873FB0"/>
    <w:rsid w:val="0087445B"/>
    <w:rsid w:val="00874475"/>
    <w:rsid w:val="00874757"/>
    <w:rsid w:val="008752D3"/>
    <w:rsid w:val="0087535F"/>
    <w:rsid w:val="008753F9"/>
    <w:rsid w:val="00875907"/>
    <w:rsid w:val="00876456"/>
    <w:rsid w:val="00876661"/>
    <w:rsid w:val="0087718A"/>
    <w:rsid w:val="00877359"/>
    <w:rsid w:val="008777EE"/>
    <w:rsid w:val="0088004A"/>
    <w:rsid w:val="0088008C"/>
    <w:rsid w:val="008809C5"/>
    <w:rsid w:val="00880DB8"/>
    <w:rsid w:val="008816AE"/>
    <w:rsid w:val="008820B5"/>
    <w:rsid w:val="00882BA7"/>
    <w:rsid w:val="00882DBB"/>
    <w:rsid w:val="00883280"/>
    <w:rsid w:val="00883AF4"/>
    <w:rsid w:val="00883F4C"/>
    <w:rsid w:val="00883FFF"/>
    <w:rsid w:val="00884528"/>
    <w:rsid w:val="00884563"/>
    <w:rsid w:val="008848E0"/>
    <w:rsid w:val="008849DC"/>
    <w:rsid w:val="008856C9"/>
    <w:rsid w:val="0088572C"/>
    <w:rsid w:val="00885DAE"/>
    <w:rsid w:val="0088639F"/>
    <w:rsid w:val="00886CE3"/>
    <w:rsid w:val="00886F73"/>
    <w:rsid w:val="008872C5"/>
    <w:rsid w:val="00887398"/>
    <w:rsid w:val="008878C6"/>
    <w:rsid w:val="00887EFA"/>
    <w:rsid w:val="008907A7"/>
    <w:rsid w:val="00890CDE"/>
    <w:rsid w:val="00890E5E"/>
    <w:rsid w:val="008912F6"/>
    <w:rsid w:val="0089184D"/>
    <w:rsid w:val="00891ACE"/>
    <w:rsid w:val="00891CDE"/>
    <w:rsid w:val="00891DC6"/>
    <w:rsid w:val="00892106"/>
    <w:rsid w:val="00892506"/>
    <w:rsid w:val="008925C5"/>
    <w:rsid w:val="008926F0"/>
    <w:rsid w:val="00892760"/>
    <w:rsid w:val="008929CF"/>
    <w:rsid w:val="00892EA3"/>
    <w:rsid w:val="0089375E"/>
    <w:rsid w:val="00894180"/>
    <w:rsid w:val="0089419B"/>
    <w:rsid w:val="00894246"/>
    <w:rsid w:val="0089425D"/>
    <w:rsid w:val="00894921"/>
    <w:rsid w:val="00895003"/>
    <w:rsid w:val="0089554A"/>
    <w:rsid w:val="008956EE"/>
    <w:rsid w:val="00895C22"/>
    <w:rsid w:val="00895C56"/>
    <w:rsid w:val="00895C91"/>
    <w:rsid w:val="00895E29"/>
    <w:rsid w:val="00895E69"/>
    <w:rsid w:val="00895E99"/>
    <w:rsid w:val="0089687F"/>
    <w:rsid w:val="008975FB"/>
    <w:rsid w:val="008976C7"/>
    <w:rsid w:val="008976D5"/>
    <w:rsid w:val="00897A5B"/>
    <w:rsid w:val="00897B4C"/>
    <w:rsid w:val="00897D6C"/>
    <w:rsid w:val="008A010C"/>
    <w:rsid w:val="008A01A8"/>
    <w:rsid w:val="008A02EC"/>
    <w:rsid w:val="008A0596"/>
    <w:rsid w:val="008A0882"/>
    <w:rsid w:val="008A0BA1"/>
    <w:rsid w:val="008A11B3"/>
    <w:rsid w:val="008A11E4"/>
    <w:rsid w:val="008A15FD"/>
    <w:rsid w:val="008A1BB8"/>
    <w:rsid w:val="008A21F8"/>
    <w:rsid w:val="008A32FD"/>
    <w:rsid w:val="008A375B"/>
    <w:rsid w:val="008A3B33"/>
    <w:rsid w:val="008A3BFA"/>
    <w:rsid w:val="008A3DA3"/>
    <w:rsid w:val="008A48B2"/>
    <w:rsid w:val="008A4BE1"/>
    <w:rsid w:val="008A4BE6"/>
    <w:rsid w:val="008A6368"/>
    <w:rsid w:val="008A6437"/>
    <w:rsid w:val="008A6553"/>
    <w:rsid w:val="008A6613"/>
    <w:rsid w:val="008A689A"/>
    <w:rsid w:val="008A6E03"/>
    <w:rsid w:val="008A7273"/>
    <w:rsid w:val="008B0782"/>
    <w:rsid w:val="008B0BF3"/>
    <w:rsid w:val="008B232C"/>
    <w:rsid w:val="008B2CC6"/>
    <w:rsid w:val="008B2E71"/>
    <w:rsid w:val="008B2E73"/>
    <w:rsid w:val="008B35D1"/>
    <w:rsid w:val="008B3B5B"/>
    <w:rsid w:val="008B53D1"/>
    <w:rsid w:val="008B5D58"/>
    <w:rsid w:val="008B5F7B"/>
    <w:rsid w:val="008B60D2"/>
    <w:rsid w:val="008B6189"/>
    <w:rsid w:val="008B6484"/>
    <w:rsid w:val="008B6526"/>
    <w:rsid w:val="008B6547"/>
    <w:rsid w:val="008B67BF"/>
    <w:rsid w:val="008B6F4A"/>
    <w:rsid w:val="008B7518"/>
    <w:rsid w:val="008B7522"/>
    <w:rsid w:val="008B758A"/>
    <w:rsid w:val="008B77C8"/>
    <w:rsid w:val="008C0393"/>
    <w:rsid w:val="008C05FE"/>
    <w:rsid w:val="008C0C0F"/>
    <w:rsid w:val="008C24C9"/>
    <w:rsid w:val="008C27ED"/>
    <w:rsid w:val="008C27F0"/>
    <w:rsid w:val="008C2843"/>
    <w:rsid w:val="008C2D4C"/>
    <w:rsid w:val="008C359A"/>
    <w:rsid w:val="008C3A92"/>
    <w:rsid w:val="008C408D"/>
    <w:rsid w:val="008C40EC"/>
    <w:rsid w:val="008C4125"/>
    <w:rsid w:val="008C4470"/>
    <w:rsid w:val="008C4DF9"/>
    <w:rsid w:val="008C4F50"/>
    <w:rsid w:val="008C4FC3"/>
    <w:rsid w:val="008C5194"/>
    <w:rsid w:val="008C6663"/>
    <w:rsid w:val="008C6DA2"/>
    <w:rsid w:val="008C77C5"/>
    <w:rsid w:val="008C79B8"/>
    <w:rsid w:val="008C7A68"/>
    <w:rsid w:val="008C7D3B"/>
    <w:rsid w:val="008C7D5B"/>
    <w:rsid w:val="008C7EB1"/>
    <w:rsid w:val="008D006E"/>
    <w:rsid w:val="008D01A6"/>
    <w:rsid w:val="008D0E32"/>
    <w:rsid w:val="008D19B1"/>
    <w:rsid w:val="008D1F53"/>
    <w:rsid w:val="008D228A"/>
    <w:rsid w:val="008D3DE2"/>
    <w:rsid w:val="008D42A7"/>
    <w:rsid w:val="008D42FE"/>
    <w:rsid w:val="008D4690"/>
    <w:rsid w:val="008D4E77"/>
    <w:rsid w:val="008D4E7E"/>
    <w:rsid w:val="008D5054"/>
    <w:rsid w:val="008D5397"/>
    <w:rsid w:val="008D5A3A"/>
    <w:rsid w:val="008D5C02"/>
    <w:rsid w:val="008D5C16"/>
    <w:rsid w:val="008D5CB0"/>
    <w:rsid w:val="008D62AA"/>
    <w:rsid w:val="008D62EA"/>
    <w:rsid w:val="008D6371"/>
    <w:rsid w:val="008D6720"/>
    <w:rsid w:val="008D67F4"/>
    <w:rsid w:val="008D6CC0"/>
    <w:rsid w:val="008D750C"/>
    <w:rsid w:val="008D7739"/>
    <w:rsid w:val="008E0298"/>
    <w:rsid w:val="008E03F6"/>
    <w:rsid w:val="008E079E"/>
    <w:rsid w:val="008E0807"/>
    <w:rsid w:val="008E0CF9"/>
    <w:rsid w:val="008E0D25"/>
    <w:rsid w:val="008E1580"/>
    <w:rsid w:val="008E1945"/>
    <w:rsid w:val="008E1E46"/>
    <w:rsid w:val="008E2736"/>
    <w:rsid w:val="008E2C89"/>
    <w:rsid w:val="008E2F23"/>
    <w:rsid w:val="008E4DD0"/>
    <w:rsid w:val="008E50FA"/>
    <w:rsid w:val="008E5165"/>
    <w:rsid w:val="008E597B"/>
    <w:rsid w:val="008E5CB9"/>
    <w:rsid w:val="008E66C2"/>
    <w:rsid w:val="008E6AB1"/>
    <w:rsid w:val="008E6C46"/>
    <w:rsid w:val="008E70E2"/>
    <w:rsid w:val="008E7416"/>
    <w:rsid w:val="008F02B9"/>
    <w:rsid w:val="008F0B3E"/>
    <w:rsid w:val="008F0B4F"/>
    <w:rsid w:val="008F0C84"/>
    <w:rsid w:val="008F1038"/>
    <w:rsid w:val="008F1868"/>
    <w:rsid w:val="008F1968"/>
    <w:rsid w:val="008F19FA"/>
    <w:rsid w:val="008F1A7D"/>
    <w:rsid w:val="008F1EC7"/>
    <w:rsid w:val="008F1FFC"/>
    <w:rsid w:val="008F28F1"/>
    <w:rsid w:val="008F2A18"/>
    <w:rsid w:val="008F2A5E"/>
    <w:rsid w:val="008F30A3"/>
    <w:rsid w:val="008F3337"/>
    <w:rsid w:val="008F3547"/>
    <w:rsid w:val="008F35D3"/>
    <w:rsid w:val="008F3A1B"/>
    <w:rsid w:val="008F3EDA"/>
    <w:rsid w:val="008F42ED"/>
    <w:rsid w:val="008F45DE"/>
    <w:rsid w:val="008F4717"/>
    <w:rsid w:val="008F47BD"/>
    <w:rsid w:val="008F4D41"/>
    <w:rsid w:val="008F4D7C"/>
    <w:rsid w:val="008F4FFC"/>
    <w:rsid w:val="008F5648"/>
    <w:rsid w:val="008F5D5A"/>
    <w:rsid w:val="008F7330"/>
    <w:rsid w:val="008F7482"/>
    <w:rsid w:val="008F74B1"/>
    <w:rsid w:val="008F7506"/>
    <w:rsid w:val="008F75DD"/>
    <w:rsid w:val="008F77BD"/>
    <w:rsid w:val="008F78BD"/>
    <w:rsid w:val="008F7C80"/>
    <w:rsid w:val="009002DA"/>
    <w:rsid w:val="00900968"/>
    <w:rsid w:val="00900E07"/>
    <w:rsid w:val="009011BF"/>
    <w:rsid w:val="009014DB"/>
    <w:rsid w:val="00901574"/>
    <w:rsid w:val="00901DC1"/>
    <w:rsid w:val="0090214F"/>
    <w:rsid w:val="0090255B"/>
    <w:rsid w:val="0090356E"/>
    <w:rsid w:val="00903B8B"/>
    <w:rsid w:val="00904585"/>
    <w:rsid w:val="00905157"/>
    <w:rsid w:val="00907171"/>
    <w:rsid w:val="00907688"/>
    <w:rsid w:val="00907CE0"/>
    <w:rsid w:val="00910A73"/>
    <w:rsid w:val="00910E57"/>
    <w:rsid w:val="00910E68"/>
    <w:rsid w:val="00910E96"/>
    <w:rsid w:val="00911931"/>
    <w:rsid w:val="00911EF2"/>
    <w:rsid w:val="009123ED"/>
    <w:rsid w:val="00912F0B"/>
    <w:rsid w:val="00912FDE"/>
    <w:rsid w:val="00913052"/>
    <w:rsid w:val="0091364E"/>
    <w:rsid w:val="009139C3"/>
    <w:rsid w:val="009147FE"/>
    <w:rsid w:val="00914935"/>
    <w:rsid w:val="0091555D"/>
    <w:rsid w:val="00915E89"/>
    <w:rsid w:val="00915EE9"/>
    <w:rsid w:val="0091609D"/>
    <w:rsid w:val="00916141"/>
    <w:rsid w:val="00916B4D"/>
    <w:rsid w:val="009175CE"/>
    <w:rsid w:val="00917631"/>
    <w:rsid w:val="00917794"/>
    <w:rsid w:val="009178D1"/>
    <w:rsid w:val="00920ABE"/>
    <w:rsid w:val="00920F88"/>
    <w:rsid w:val="00921AA1"/>
    <w:rsid w:val="0092251E"/>
    <w:rsid w:val="00922886"/>
    <w:rsid w:val="00922DBB"/>
    <w:rsid w:val="009230B2"/>
    <w:rsid w:val="0092313D"/>
    <w:rsid w:val="009231AA"/>
    <w:rsid w:val="009239BA"/>
    <w:rsid w:val="00923E02"/>
    <w:rsid w:val="009249BE"/>
    <w:rsid w:val="00924DF3"/>
    <w:rsid w:val="00925649"/>
    <w:rsid w:val="00926566"/>
    <w:rsid w:val="00926576"/>
    <w:rsid w:val="00926A49"/>
    <w:rsid w:val="00926AEA"/>
    <w:rsid w:val="0092784D"/>
    <w:rsid w:val="00927CEC"/>
    <w:rsid w:val="00927E0A"/>
    <w:rsid w:val="009301FC"/>
    <w:rsid w:val="00930365"/>
    <w:rsid w:val="00930ACC"/>
    <w:rsid w:val="00930C72"/>
    <w:rsid w:val="0093163A"/>
    <w:rsid w:val="00931B69"/>
    <w:rsid w:val="00931D9E"/>
    <w:rsid w:val="00932140"/>
    <w:rsid w:val="0093215A"/>
    <w:rsid w:val="0093251D"/>
    <w:rsid w:val="00932941"/>
    <w:rsid w:val="00932AD5"/>
    <w:rsid w:val="00932DFC"/>
    <w:rsid w:val="0093309D"/>
    <w:rsid w:val="0093318B"/>
    <w:rsid w:val="009338C5"/>
    <w:rsid w:val="009338DA"/>
    <w:rsid w:val="00933ABB"/>
    <w:rsid w:val="00933DF9"/>
    <w:rsid w:val="00933F67"/>
    <w:rsid w:val="00933FA0"/>
    <w:rsid w:val="009354AC"/>
    <w:rsid w:val="00935BF5"/>
    <w:rsid w:val="00935DB6"/>
    <w:rsid w:val="00935ED1"/>
    <w:rsid w:val="00936027"/>
    <w:rsid w:val="00936A59"/>
    <w:rsid w:val="0093728B"/>
    <w:rsid w:val="00937790"/>
    <w:rsid w:val="009379D7"/>
    <w:rsid w:val="00937B2E"/>
    <w:rsid w:val="00937D7C"/>
    <w:rsid w:val="00941443"/>
    <w:rsid w:val="00941694"/>
    <w:rsid w:val="00941EAF"/>
    <w:rsid w:val="009420B5"/>
    <w:rsid w:val="00942459"/>
    <w:rsid w:val="00942652"/>
    <w:rsid w:val="0094287B"/>
    <w:rsid w:val="00942D70"/>
    <w:rsid w:val="00942DBB"/>
    <w:rsid w:val="00943040"/>
    <w:rsid w:val="00943EBF"/>
    <w:rsid w:val="009450AF"/>
    <w:rsid w:val="00945449"/>
    <w:rsid w:val="00945CA3"/>
    <w:rsid w:val="0094610B"/>
    <w:rsid w:val="009461FB"/>
    <w:rsid w:val="009469D0"/>
    <w:rsid w:val="00946E34"/>
    <w:rsid w:val="0094703C"/>
    <w:rsid w:val="0094719F"/>
    <w:rsid w:val="00947451"/>
    <w:rsid w:val="00947AF1"/>
    <w:rsid w:val="00947CCB"/>
    <w:rsid w:val="0095060D"/>
    <w:rsid w:val="009508AD"/>
    <w:rsid w:val="00950CB5"/>
    <w:rsid w:val="00951121"/>
    <w:rsid w:val="00951606"/>
    <w:rsid w:val="00952145"/>
    <w:rsid w:val="009528F6"/>
    <w:rsid w:val="00952CDA"/>
    <w:rsid w:val="009543E0"/>
    <w:rsid w:val="0095456E"/>
    <w:rsid w:val="00954A10"/>
    <w:rsid w:val="009565C6"/>
    <w:rsid w:val="0095661E"/>
    <w:rsid w:val="00956A5C"/>
    <w:rsid w:val="00956DED"/>
    <w:rsid w:val="009578BC"/>
    <w:rsid w:val="00957D55"/>
    <w:rsid w:val="00957DEA"/>
    <w:rsid w:val="00960427"/>
    <w:rsid w:val="0096066E"/>
    <w:rsid w:val="00960844"/>
    <w:rsid w:val="00960D0F"/>
    <w:rsid w:val="009613B8"/>
    <w:rsid w:val="00961400"/>
    <w:rsid w:val="00961504"/>
    <w:rsid w:val="00961561"/>
    <w:rsid w:val="00961E09"/>
    <w:rsid w:val="00961EC6"/>
    <w:rsid w:val="00962254"/>
    <w:rsid w:val="00962B37"/>
    <w:rsid w:val="00962B7E"/>
    <w:rsid w:val="00962D26"/>
    <w:rsid w:val="009631E8"/>
    <w:rsid w:val="009654A4"/>
    <w:rsid w:val="00965976"/>
    <w:rsid w:val="00965B36"/>
    <w:rsid w:val="00965D54"/>
    <w:rsid w:val="00965E37"/>
    <w:rsid w:val="00966308"/>
    <w:rsid w:val="00966C88"/>
    <w:rsid w:val="0096786C"/>
    <w:rsid w:val="009700D0"/>
    <w:rsid w:val="00970907"/>
    <w:rsid w:val="00970B5C"/>
    <w:rsid w:val="0097106B"/>
    <w:rsid w:val="00971120"/>
    <w:rsid w:val="00971462"/>
    <w:rsid w:val="00971727"/>
    <w:rsid w:val="00971E87"/>
    <w:rsid w:val="00971EBC"/>
    <w:rsid w:val="00972779"/>
    <w:rsid w:val="00972C35"/>
    <w:rsid w:val="00972F48"/>
    <w:rsid w:val="009734A1"/>
    <w:rsid w:val="00973F13"/>
    <w:rsid w:val="009742C5"/>
    <w:rsid w:val="00974466"/>
    <w:rsid w:val="00974588"/>
    <w:rsid w:val="00974DC2"/>
    <w:rsid w:val="00974ED3"/>
    <w:rsid w:val="0097531E"/>
    <w:rsid w:val="0097551D"/>
    <w:rsid w:val="00975813"/>
    <w:rsid w:val="009761AC"/>
    <w:rsid w:val="00976787"/>
    <w:rsid w:val="00976A9D"/>
    <w:rsid w:val="00976C0F"/>
    <w:rsid w:val="00976D86"/>
    <w:rsid w:val="00976EA8"/>
    <w:rsid w:val="00976EB5"/>
    <w:rsid w:val="00977F16"/>
    <w:rsid w:val="009802CE"/>
    <w:rsid w:val="00980527"/>
    <w:rsid w:val="00980695"/>
    <w:rsid w:val="0098083D"/>
    <w:rsid w:val="00981430"/>
    <w:rsid w:val="009817BC"/>
    <w:rsid w:val="00981EA5"/>
    <w:rsid w:val="00982075"/>
    <w:rsid w:val="0098224C"/>
    <w:rsid w:val="00982BDE"/>
    <w:rsid w:val="00982BF6"/>
    <w:rsid w:val="00982F81"/>
    <w:rsid w:val="009831D7"/>
    <w:rsid w:val="009837F1"/>
    <w:rsid w:val="0098395F"/>
    <w:rsid w:val="00983A58"/>
    <w:rsid w:val="009844D3"/>
    <w:rsid w:val="00984A48"/>
    <w:rsid w:val="0098507A"/>
    <w:rsid w:val="0098532D"/>
    <w:rsid w:val="009855D0"/>
    <w:rsid w:val="00985663"/>
    <w:rsid w:val="009857ED"/>
    <w:rsid w:val="00985C94"/>
    <w:rsid w:val="00985E22"/>
    <w:rsid w:val="0098635B"/>
    <w:rsid w:val="0098636F"/>
    <w:rsid w:val="009867B8"/>
    <w:rsid w:val="00986D65"/>
    <w:rsid w:val="00986F5E"/>
    <w:rsid w:val="00986F73"/>
    <w:rsid w:val="00987CF0"/>
    <w:rsid w:val="00987E71"/>
    <w:rsid w:val="00987F5A"/>
    <w:rsid w:val="009902C7"/>
    <w:rsid w:val="009903AF"/>
    <w:rsid w:val="00990EA7"/>
    <w:rsid w:val="00990F86"/>
    <w:rsid w:val="00991A52"/>
    <w:rsid w:val="009926FB"/>
    <w:rsid w:val="00992AB1"/>
    <w:rsid w:val="00992BEB"/>
    <w:rsid w:val="00992F79"/>
    <w:rsid w:val="00992FFE"/>
    <w:rsid w:val="0099320D"/>
    <w:rsid w:val="00993890"/>
    <w:rsid w:val="00993FBE"/>
    <w:rsid w:val="00994065"/>
    <w:rsid w:val="009941BB"/>
    <w:rsid w:val="009942B3"/>
    <w:rsid w:val="0099434E"/>
    <w:rsid w:val="00994727"/>
    <w:rsid w:val="009947F0"/>
    <w:rsid w:val="009948C3"/>
    <w:rsid w:val="00994D82"/>
    <w:rsid w:val="0099511F"/>
    <w:rsid w:val="00995D80"/>
    <w:rsid w:val="00995FF5"/>
    <w:rsid w:val="0099638F"/>
    <w:rsid w:val="00996B09"/>
    <w:rsid w:val="00996BDB"/>
    <w:rsid w:val="00997EB8"/>
    <w:rsid w:val="009A0354"/>
    <w:rsid w:val="009A0BBF"/>
    <w:rsid w:val="009A174B"/>
    <w:rsid w:val="009A187F"/>
    <w:rsid w:val="009A1B57"/>
    <w:rsid w:val="009A1F5D"/>
    <w:rsid w:val="009A1F69"/>
    <w:rsid w:val="009A2C28"/>
    <w:rsid w:val="009A36AF"/>
    <w:rsid w:val="009A3BDE"/>
    <w:rsid w:val="009A3BEC"/>
    <w:rsid w:val="009A45BA"/>
    <w:rsid w:val="009A4A4E"/>
    <w:rsid w:val="009A54B2"/>
    <w:rsid w:val="009A572C"/>
    <w:rsid w:val="009A59A7"/>
    <w:rsid w:val="009A62C3"/>
    <w:rsid w:val="009A6940"/>
    <w:rsid w:val="009A6BAE"/>
    <w:rsid w:val="009A71B4"/>
    <w:rsid w:val="009A7A20"/>
    <w:rsid w:val="009A7BD9"/>
    <w:rsid w:val="009A7D40"/>
    <w:rsid w:val="009B00AD"/>
    <w:rsid w:val="009B0B8A"/>
    <w:rsid w:val="009B124D"/>
    <w:rsid w:val="009B14AF"/>
    <w:rsid w:val="009B1821"/>
    <w:rsid w:val="009B1F83"/>
    <w:rsid w:val="009B2383"/>
    <w:rsid w:val="009B26B0"/>
    <w:rsid w:val="009B3923"/>
    <w:rsid w:val="009B3E63"/>
    <w:rsid w:val="009B4309"/>
    <w:rsid w:val="009B4741"/>
    <w:rsid w:val="009B4B53"/>
    <w:rsid w:val="009B4BB8"/>
    <w:rsid w:val="009B51B5"/>
    <w:rsid w:val="009B5F98"/>
    <w:rsid w:val="009B617A"/>
    <w:rsid w:val="009B623E"/>
    <w:rsid w:val="009B68B9"/>
    <w:rsid w:val="009B6910"/>
    <w:rsid w:val="009B7638"/>
    <w:rsid w:val="009B7AD9"/>
    <w:rsid w:val="009C0030"/>
    <w:rsid w:val="009C077F"/>
    <w:rsid w:val="009C0982"/>
    <w:rsid w:val="009C0A39"/>
    <w:rsid w:val="009C0BEC"/>
    <w:rsid w:val="009C1A8F"/>
    <w:rsid w:val="009C1B1F"/>
    <w:rsid w:val="009C2036"/>
    <w:rsid w:val="009C221F"/>
    <w:rsid w:val="009C2BA8"/>
    <w:rsid w:val="009C4913"/>
    <w:rsid w:val="009C4A40"/>
    <w:rsid w:val="009C50CC"/>
    <w:rsid w:val="009C54BD"/>
    <w:rsid w:val="009C64DE"/>
    <w:rsid w:val="009C6B1C"/>
    <w:rsid w:val="009C76C5"/>
    <w:rsid w:val="009C7BBE"/>
    <w:rsid w:val="009C7D34"/>
    <w:rsid w:val="009D02BC"/>
    <w:rsid w:val="009D0FDD"/>
    <w:rsid w:val="009D140B"/>
    <w:rsid w:val="009D148D"/>
    <w:rsid w:val="009D1A48"/>
    <w:rsid w:val="009D1EA3"/>
    <w:rsid w:val="009D1F03"/>
    <w:rsid w:val="009D254A"/>
    <w:rsid w:val="009D474A"/>
    <w:rsid w:val="009D482B"/>
    <w:rsid w:val="009D4E0C"/>
    <w:rsid w:val="009D554B"/>
    <w:rsid w:val="009D556F"/>
    <w:rsid w:val="009D585B"/>
    <w:rsid w:val="009D59D3"/>
    <w:rsid w:val="009D5ACC"/>
    <w:rsid w:val="009D5B8E"/>
    <w:rsid w:val="009D5BFC"/>
    <w:rsid w:val="009D5CD6"/>
    <w:rsid w:val="009D5D9A"/>
    <w:rsid w:val="009D6308"/>
    <w:rsid w:val="009D6505"/>
    <w:rsid w:val="009D6EBF"/>
    <w:rsid w:val="009D70CC"/>
    <w:rsid w:val="009D7339"/>
    <w:rsid w:val="009D7393"/>
    <w:rsid w:val="009E0034"/>
    <w:rsid w:val="009E03D2"/>
    <w:rsid w:val="009E0751"/>
    <w:rsid w:val="009E081A"/>
    <w:rsid w:val="009E08E5"/>
    <w:rsid w:val="009E0E8D"/>
    <w:rsid w:val="009E175A"/>
    <w:rsid w:val="009E183A"/>
    <w:rsid w:val="009E1BB5"/>
    <w:rsid w:val="009E486A"/>
    <w:rsid w:val="009E531D"/>
    <w:rsid w:val="009E5D04"/>
    <w:rsid w:val="009E6604"/>
    <w:rsid w:val="009E6673"/>
    <w:rsid w:val="009E68B6"/>
    <w:rsid w:val="009E6C8A"/>
    <w:rsid w:val="009F01E6"/>
    <w:rsid w:val="009F050F"/>
    <w:rsid w:val="009F0548"/>
    <w:rsid w:val="009F082C"/>
    <w:rsid w:val="009F08F8"/>
    <w:rsid w:val="009F0A0B"/>
    <w:rsid w:val="009F0B6F"/>
    <w:rsid w:val="009F0DCB"/>
    <w:rsid w:val="009F0E9C"/>
    <w:rsid w:val="009F1067"/>
    <w:rsid w:val="009F174A"/>
    <w:rsid w:val="009F1E29"/>
    <w:rsid w:val="009F2EC0"/>
    <w:rsid w:val="009F33E2"/>
    <w:rsid w:val="009F3656"/>
    <w:rsid w:val="009F3D6E"/>
    <w:rsid w:val="009F3E5F"/>
    <w:rsid w:val="009F41CC"/>
    <w:rsid w:val="009F42AB"/>
    <w:rsid w:val="009F4566"/>
    <w:rsid w:val="009F4838"/>
    <w:rsid w:val="009F4DE9"/>
    <w:rsid w:val="009F5144"/>
    <w:rsid w:val="009F551F"/>
    <w:rsid w:val="009F5AE8"/>
    <w:rsid w:val="009F5D11"/>
    <w:rsid w:val="009F5F74"/>
    <w:rsid w:val="009F606B"/>
    <w:rsid w:val="009F6423"/>
    <w:rsid w:val="009F685C"/>
    <w:rsid w:val="009F7A7A"/>
    <w:rsid w:val="00A00563"/>
    <w:rsid w:val="00A0057F"/>
    <w:rsid w:val="00A00E49"/>
    <w:rsid w:val="00A0145A"/>
    <w:rsid w:val="00A0147C"/>
    <w:rsid w:val="00A018BD"/>
    <w:rsid w:val="00A01A6E"/>
    <w:rsid w:val="00A01CE7"/>
    <w:rsid w:val="00A01DA7"/>
    <w:rsid w:val="00A02242"/>
    <w:rsid w:val="00A0243B"/>
    <w:rsid w:val="00A024D0"/>
    <w:rsid w:val="00A028A7"/>
    <w:rsid w:val="00A0305D"/>
    <w:rsid w:val="00A030C3"/>
    <w:rsid w:val="00A03968"/>
    <w:rsid w:val="00A05D72"/>
    <w:rsid w:val="00A05D8A"/>
    <w:rsid w:val="00A05EE5"/>
    <w:rsid w:val="00A06112"/>
    <w:rsid w:val="00A063F6"/>
    <w:rsid w:val="00A06D0D"/>
    <w:rsid w:val="00A071F5"/>
    <w:rsid w:val="00A07960"/>
    <w:rsid w:val="00A0797E"/>
    <w:rsid w:val="00A101DB"/>
    <w:rsid w:val="00A103D5"/>
    <w:rsid w:val="00A1053D"/>
    <w:rsid w:val="00A10B39"/>
    <w:rsid w:val="00A10F1A"/>
    <w:rsid w:val="00A115E4"/>
    <w:rsid w:val="00A118E0"/>
    <w:rsid w:val="00A11BDF"/>
    <w:rsid w:val="00A1224F"/>
    <w:rsid w:val="00A13288"/>
    <w:rsid w:val="00A132D8"/>
    <w:rsid w:val="00A134A7"/>
    <w:rsid w:val="00A136F4"/>
    <w:rsid w:val="00A13A03"/>
    <w:rsid w:val="00A13D3C"/>
    <w:rsid w:val="00A14E09"/>
    <w:rsid w:val="00A14E59"/>
    <w:rsid w:val="00A15113"/>
    <w:rsid w:val="00A15682"/>
    <w:rsid w:val="00A15B00"/>
    <w:rsid w:val="00A15E8B"/>
    <w:rsid w:val="00A167C7"/>
    <w:rsid w:val="00A16B6F"/>
    <w:rsid w:val="00A16D4A"/>
    <w:rsid w:val="00A16E94"/>
    <w:rsid w:val="00A200CB"/>
    <w:rsid w:val="00A20132"/>
    <w:rsid w:val="00A202AD"/>
    <w:rsid w:val="00A20AD3"/>
    <w:rsid w:val="00A21034"/>
    <w:rsid w:val="00A2125B"/>
    <w:rsid w:val="00A224D5"/>
    <w:rsid w:val="00A22866"/>
    <w:rsid w:val="00A22B2C"/>
    <w:rsid w:val="00A23080"/>
    <w:rsid w:val="00A233AF"/>
    <w:rsid w:val="00A23C2C"/>
    <w:rsid w:val="00A24117"/>
    <w:rsid w:val="00A245F3"/>
    <w:rsid w:val="00A24760"/>
    <w:rsid w:val="00A249EC"/>
    <w:rsid w:val="00A24B07"/>
    <w:rsid w:val="00A24B26"/>
    <w:rsid w:val="00A24C63"/>
    <w:rsid w:val="00A252ED"/>
    <w:rsid w:val="00A256D3"/>
    <w:rsid w:val="00A25D0B"/>
    <w:rsid w:val="00A26126"/>
    <w:rsid w:val="00A2656B"/>
    <w:rsid w:val="00A26A19"/>
    <w:rsid w:val="00A26F4A"/>
    <w:rsid w:val="00A27F2D"/>
    <w:rsid w:val="00A30170"/>
    <w:rsid w:val="00A307AD"/>
    <w:rsid w:val="00A30D9D"/>
    <w:rsid w:val="00A30EEF"/>
    <w:rsid w:val="00A31463"/>
    <w:rsid w:val="00A31A09"/>
    <w:rsid w:val="00A31CEB"/>
    <w:rsid w:val="00A31E2B"/>
    <w:rsid w:val="00A3202E"/>
    <w:rsid w:val="00A323B3"/>
    <w:rsid w:val="00A323CB"/>
    <w:rsid w:val="00A329F7"/>
    <w:rsid w:val="00A32B4A"/>
    <w:rsid w:val="00A33262"/>
    <w:rsid w:val="00A33391"/>
    <w:rsid w:val="00A339CD"/>
    <w:rsid w:val="00A341C2"/>
    <w:rsid w:val="00A348F2"/>
    <w:rsid w:val="00A34966"/>
    <w:rsid w:val="00A34D3F"/>
    <w:rsid w:val="00A34E76"/>
    <w:rsid w:val="00A352D5"/>
    <w:rsid w:val="00A358E2"/>
    <w:rsid w:val="00A35B1F"/>
    <w:rsid w:val="00A35C2C"/>
    <w:rsid w:val="00A35D3A"/>
    <w:rsid w:val="00A36143"/>
    <w:rsid w:val="00A3650C"/>
    <w:rsid w:val="00A36680"/>
    <w:rsid w:val="00A36E59"/>
    <w:rsid w:val="00A377D3"/>
    <w:rsid w:val="00A37BAE"/>
    <w:rsid w:val="00A4000A"/>
    <w:rsid w:val="00A404E5"/>
    <w:rsid w:val="00A41323"/>
    <w:rsid w:val="00A41495"/>
    <w:rsid w:val="00A414F3"/>
    <w:rsid w:val="00A416F5"/>
    <w:rsid w:val="00A41BF0"/>
    <w:rsid w:val="00A41C15"/>
    <w:rsid w:val="00A41FF3"/>
    <w:rsid w:val="00A42375"/>
    <w:rsid w:val="00A42490"/>
    <w:rsid w:val="00A4298B"/>
    <w:rsid w:val="00A42F19"/>
    <w:rsid w:val="00A432D2"/>
    <w:rsid w:val="00A432EE"/>
    <w:rsid w:val="00A44121"/>
    <w:rsid w:val="00A466A1"/>
    <w:rsid w:val="00A46FFF"/>
    <w:rsid w:val="00A47017"/>
    <w:rsid w:val="00A471B0"/>
    <w:rsid w:val="00A47DC4"/>
    <w:rsid w:val="00A50083"/>
    <w:rsid w:val="00A500D4"/>
    <w:rsid w:val="00A501B8"/>
    <w:rsid w:val="00A50396"/>
    <w:rsid w:val="00A505FB"/>
    <w:rsid w:val="00A50A1D"/>
    <w:rsid w:val="00A51875"/>
    <w:rsid w:val="00A52490"/>
    <w:rsid w:val="00A52F1C"/>
    <w:rsid w:val="00A530F3"/>
    <w:rsid w:val="00A5311E"/>
    <w:rsid w:val="00A533FD"/>
    <w:rsid w:val="00A539B7"/>
    <w:rsid w:val="00A53E23"/>
    <w:rsid w:val="00A54303"/>
    <w:rsid w:val="00A5448D"/>
    <w:rsid w:val="00A5455D"/>
    <w:rsid w:val="00A550EB"/>
    <w:rsid w:val="00A55316"/>
    <w:rsid w:val="00A556A1"/>
    <w:rsid w:val="00A55877"/>
    <w:rsid w:val="00A56344"/>
    <w:rsid w:val="00A56AD4"/>
    <w:rsid w:val="00A56E88"/>
    <w:rsid w:val="00A56F6C"/>
    <w:rsid w:val="00A57018"/>
    <w:rsid w:val="00A579CC"/>
    <w:rsid w:val="00A57E6A"/>
    <w:rsid w:val="00A60068"/>
    <w:rsid w:val="00A60780"/>
    <w:rsid w:val="00A60F72"/>
    <w:rsid w:val="00A611D3"/>
    <w:rsid w:val="00A62602"/>
    <w:rsid w:val="00A62D78"/>
    <w:rsid w:val="00A62FF4"/>
    <w:rsid w:val="00A6329D"/>
    <w:rsid w:val="00A634F7"/>
    <w:rsid w:val="00A63617"/>
    <w:rsid w:val="00A640DF"/>
    <w:rsid w:val="00A645BB"/>
    <w:rsid w:val="00A649B5"/>
    <w:rsid w:val="00A651B7"/>
    <w:rsid w:val="00A65564"/>
    <w:rsid w:val="00A6602C"/>
    <w:rsid w:val="00A66347"/>
    <w:rsid w:val="00A6680D"/>
    <w:rsid w:val="00A66AEE"/>
    <w:rsid w:val="00A6721F"/>
    <w:rsid w:val="00A67386"/>
    <w:rsid w:val="00A6738F"/>
    <w:rsid w:val="00A67A7A"/>
    <w:rsid w:val="00A67AED"/>
    <w:rsid w:val="00A67FE3"/>
    <w:rsid w:val="00A713CD"/>
    <w:rsid w:val="00A7146D"/>
    <w:rsid w:val="00A71B1F"/>
    <w:rsid w:val="00A71CF5"/>
    <w:rsid w:val="00A71D09"/>
    <w:rsid w:val="00A7224E"/>
    <w:rsid w:val="00A724F4"/>
    <w:rsid w:val="00A727EB"/>
    <w:rsid w:val="00A7346F"/>
    <w:rsid w:val="00A73B80"/>
    <w:rsid w:val="00A7444B"/>
    <w:rsid w:val="00A74646"/>
    <w:rsid w:val="00A74831"/>
    <w:rsid w:val="00A7494C"/>
    <w:rsid w:val="00A7554C"/>
    <w:rsid w:val="00A765F1"/>
    <w:rsid w:val="00A7675D"/>
    <w:rsid w:val="00A76AE2"/>
    <w:rsid w:val="00A774F2"/>
    <w:rsid w:val="00A77F45"/>
    <w:rsid w:val="00A802DC"/>
    <w:rsid w:val="00A81415"/>
    <w:rsid w:val="00A81684"/>
    <w:rsid w:val="00A8183E"/>
    <w:rsid w:val="00A81CB7"/>
    <w:rsid w:val="00A81CFF"/>
    <w:rsid w:val="00A81F5E"/>
    <w:rsid w:val="00A82D1C"/>
    <w:rsid w:val="00A82D29"/>
    <w:rsid w:val="00A82E1F"/>
    <w:rsid w:val="00A82F2A"/>
    <w:rsid w:val="00A83143"/>
    <w:rsid w:val="00A8318E"/>
    <w:rsid w:val="00A83495"/>
    <w:rsid w:val="00A83529"/>
    <w:rsid w:val="00A83FA4"/>
    <w:rsid w:val="00A8405A"/>
    <w:rsid w:val="00A84068"/>
    <w:rsid w:val="00A856D8"/>
    <w:rsid w:val="00A858C4"/>
    <w:rsid w:val="00A860E1"/>
    <w:rsid w:val="00A866AC"/>
    <w:rsid w:val="00A86DDD"/>
    <w:rsid w:val="00A86E89"/>
    <w:rsid w:val="00A86EAD"/>
    <w:rsid w:val="00A86EEA"/>
    <w:rsid w:val="00A87325"/>
    <w:rsid w:val="00A875AC"/>
    <w:rsid w:val="00A87A68"/>
    <w:rsid w:val="00A87C4F"/>
    <w:rsid w:val="00A87F27"/>
    <w:rsid w:val="00A9023B"/>
    <w:rsid w:val="00A90369"/>
    <w:rsid w:val="00A90C5F"/>
    <w:rsid w:val="00A911C6"/>
    <w:rsid w:val="00A91ACA"/>
    <w:rsid w:val="00A91CD1"/>
    <w:rsid w:val="00A9209E"/>
    <w:rsid w:val="00A924E4"/>
    <w:rsid w:val="00A92A6A"/>
    <w:rsid w:val="00A92B4D"/>
    <w:rsid w:val="00A92BFF"/>
    <w:rsid w:val="00A92D39"/>
    <w:rsid w:val="00A933EB"/>
    <w:rsid w:val="00A93F96"/>
    <w:rsid w:val="00A943E6"/>
    <w:rsid w:val="00A944EC"/>
    <w:rsid w:val="00A9515D"/>
    <w:rsid w:val="00A955C4"/>
    <w:rsid w:val="00A95668"/>
    <w:rsid w:val="00A959BC"/>
    <w:rsid w:val="00A95DD9"/>
    <w:rsid w:val="00A95EA0"/>
    <w:rsid w:val="00A965BF"/>
    <w:rsid w:val="00A96A1C"/>
    <w:rsid w:val="00A96F52"/>
    <w:rsid w:val="00A970C8"/>
    <w:rsid w:val="00A9743A"/>
    <w:rsid w:val="00A97454"/>
    <w:rsid w:val="00A97823"/>
    <w:rsid w:val="00A979DE"/>
    <w:rsid w:val="00A97BA5"/>
    <w:rsid w:val="00AA0016"/>
    <w:rsid w:val="00AA0D6D"/>
    <w:rsid w:val="00AA1702"/>
    <w:rsid w:val="00AA198B"/>
    <w:rsid w:val="00AA21C6"/>
    <w:rsid w:val="00AA2276"/>
    <w:rsid w:val="00AA2355"/>
    <w:rsid w:val="00AA26C0"/>
    <w:rsid w:val="00AA28E6"/>
    <w:rsid w:val="00AA2983"/>
    <w:rsid w:val="00AA2A94"/>
    <w:rsid w:val="00AA2A98"/>
    <w:rsid w:val="00AA2D3C"/>
    <w:rsid w:val="00AA2FE3"/>
    <w:rsid w:val="00AA31E1"/>
    <w:rsid w:val="00AA370B"/>
    <w:rsid w:val="00AA39DE"/>
    <w:rsid w:val="00AA3A4B"/>
    <w:rsid w:val="00AA3ABF"/>
    <w:rsid w:val="00AA3BDB"/>
    <w:rsid w:val="00AA3EB1"/>
    <w:rsid w:val="00AA4640"/>
    <w:rsid w:val="00AA4C93"/>
    <w:rsid w:val="00AA4E48"/>
    <w:rsid w:val="00AA5072"/>
    <w:rsid w:val="00AA53C0"/>
    <w:rsid w:val="00AA557C"/>
    <w:rsid w:val="00AA5730"/>
    <w:rsid w:val="00AA57F5"/>
    <w:rsid w:val="00AA598D"/>
    <w:rsid w:val="00AA60B4"/>
    <w:rsid w:val="00AA63F8"/>
    <w:rsid w:val="00AA6735"/>
    <w:rsid w:val="00AA6B0A"/>
    <w:rsid w:val="00AA72F3"/>
    <w:rsid w:val="00AA76B1"/>
    <w:rsid w:val="00AA7DC4"/>
    <w:rsid w:val="00AA7E75"/>
    <w:rsid w:val="00AB043D"/>
    <w:rsid w:val="00AB0D76"/>
    <w:rsid w:val="00AB111F"/>
    <w:rsid w:val="00AB11B7"/>
    <w:rsid w:val="00AB14ED"/>
    <w:rsid w:val="00AB1B14"/>
    <w:rsid w:val="00AB21BE"/>
    <w:rsid w:val="00AB2349"/>
    <w:rsid w:val="00AB252C"/>
    <w:rsid w:val="00AB2C3B"/>
    <w:rsid w:val="00AB2FF0"/>
    <w:rsid w:val="00AB3151"/>
    <w:rsid w:val="00AB3C07"/>
    <w:rsid w:val="00AB42B5"/>
    <w:rsid w:val="00AB4309"/>
    <w:rsid w:val="00AB43C3"/>
    <w:rsid w:val="00AB4741"/>
    <w:rsid w:val="00AB48F8"/>
    <w:rsid w:val="00AB4B97"/>
    <w:rsid w:val="00AB54C9"/>
    <w:rsid w:val="00AB5659"/>
    <w:rsid w:val="00AB5F86"/>
    <w:rsid w:val="00AB659E"/>
    <w:rsid w:val="00AB66F6"/>
    <w:rsid w:val="00AB6CEC"/>
    <w:rsid w:val="00AB7799"/>
    <w:rsid w:val="00AB7D40"/>
    <w:rsid w:val="00AC1221"/>
    <w:rsid w:val="00AC1385"/>
    <w:rsid w:val="00AC16DF"/>
    <w:rsid w:val="00AC19C3"/>
    <w:rsid w:val="00AC1B1E"/>
    <w:rsid w:val="00AC1DFC"/>
    <w:rsid w:val="00AC2393"/>
    <w:rsid w:val="00AC297B"/>
    <w:rsid w:val="00AC3ADE"/>
    <w:rsid w:val="00AC3AED"/>
    <w:rsid w:val="00AC3C0F"/>
    <w:rsid w:val="00AC45B2"/>
    <w:rsid w:val="00AC4A59"/>
    <w:rsid w:val="00AC4CBF"/>
    <w:rsid w:val="00AC50F1"/>
    <w:rsid w:val="00AC6126"/>
    <w:rsid w:val="00AC6396"/>
    <w:rsid w:val="00AC6A54"/>
    <w:rsid w:val="00AC6C39"/>
    <w:rsid w:val="00AC6FA9"/>
    <w:rsid w:val="00AC7F01"/>
    <w:rsid w:val="00AD0152"/>
    <w:rsid w:val="00AD0371"/>
    <w:rsid w:val="00AD09B3"/>
    <w:rsid w:val="00AD0A1A"/>
    <w:rsid w:val="00AD0BFE"/>
    <w:rsid w:val="00AD0D69"/>
    <w:rsid w:val="00AD139E"/>
    <w:rsid w:val="00AD147E"/>
    <w:rsid w:val="00AD1A56"/>
    <w:rsid w:val="00AD4AB9"/>
    <w:rsid w:val="00AD50E3"/>
    <w:rsid w:val="00AD5B01"/>
    <w:rsid w:val="00AD6073"/>
    <w:rsid w:val="00AD655E"/>
    <w:rsid w:val="00AD65CD"/>
    <w:rsid w:val="00AD68B3"/>
    <w:rsid w:val="00AD6BF2"/>
    <w:rsid w:val="00AD76D5"/>
    <w:rsid w:val="00AD78CA"/>
    <w:rsid w:val="00AD7A8E"/>
    <w:rsid w:val="00AE01EB"/>
    <w:rsid w:val="00AE0AC2"/>
    <w:rsid w:val="00AE0AC5"/>
    <w:rsid w:val="00AE0BE6"/>
    <w:rsid w:val="00AE0C31"/>
    <w:rsid w:val="00AE0E57"/>
    <w:rsid w:val="00AE11B4"/>
    <w:rsid w:val="00AE128A"/>
    <w:rsid w:val="00AE210A"/>
    <w:rsid w:val="00AE2254"/>
    <w:rsid w:val="00AE22F2"/>
    <w:rsid w:val="00AE2A11"/>
    <w:rsid w:val="00AE2DF9"/>
    <w:rsid w:val="00AE2EDA"/>
    <w:rsid w:val="00AE33F5"/>
    <w:rsid w:val="00AE3AA7"/>
    <w:rsid w:val="00AE3B7C"/>
    <w:rsid w:val="00AE3E82"/>
    <w:rsid w:val="00AE3EE3"/>
    <w:rsid w:val="00AE4245"/>
    <w:rsid w:val="00AE442D"/>
    <w:rsid w:val="00AE5FE9"/>
    <w:rsid w:val="00AE6501"/>
    <w:rsid w:val="00AE6A04"/>
    <w:rsid w:val="00AE6BB0"/>
    <w:rsid w:val="00AE6E61"/>
    <w:rsid w:val="00AE7690"/>
    <w:rsid w:val="00AE7D64"/>
    <w:rsid w:val="00AE7E3A"/>
    <w:rsid w:val="00AF004C"/>
    <w:rsid w:val="00AF0504"/>
    <w:rsid w:val="00AF1451"/>
    <w:rsid w:val="00AF1753"/>
    <w:rsid w:val="00AF2702"/>
    <w:rsid w:val="00AF27C5"/>
    <w:rsid w:val="00AF2898"/>
    <w:rsid w:val="00AF3FAD"/>
    <w:rsid w:val="00AF4951"/>
    <w:rsid w:val="00AF4B31"/>
    <w:rsid w:val="00AF5017"/>
    <w:rsid w:val="00AF54C1"/>
    <w:rsid w:val="00AF5D03"/>
    <w:rsid w:val="00AF5E2C"/>
    <w:rsid w:val="00AF65B2"/>
    <w:rsid w:val="00AF6FCB"/>
    <w:rsid w:val="00B00843"/>
    <w:rsid w:val="00B00BDB"/>
    <w:rsid w:val="00B00EBA"/>
    <w:rsid w:val="00B00F8C"/>
    <w:rsid w:val="00B01D58"/>
    <w:rsid w:val="00B02962"/>
    <w:rsid w:val="00B02B10"/>
    <w:rsid w:val="00B02FBE"/>
    <w:rsid w:val="00B03240"/>
    <w:rsid w:val="00B038CA"/>
    <w:rsid w:val="00B04428"/>
    <w:rsid w:val="00B04C9C"/>
    <w:rsid w:val="00B0527D"/>
    <w:rsid w:val="00B0545E"/>
    <w:rsid w:val="00B0551D"/>
    <w:rsid w:val="00B05694"/>
    <w:rsid w:val="00B05A6A"/>
    <w:rsid w:val="00B06360"/>
    <w:rsid w:val="00B06623"/>
    <w:rsid w:val="00B06FF9"/>
    <w:rsid w:val="00B0725A"/>
    <w:rsid w:val="00B07DA3"/>
    <w:rsid w:val="00B07ECD"/>
    <w:rsid w:val="00B07FF5"/>
    <w:rsid w:val="00B1083A"/>
    <w:rsid w:val="00B1087D"/>
    <w:rsid w:val="00B11A2A"/>
    <w:rsid w:val="00B11AAA"/>
    <w:rsid w:val="00B12010"/>
    <w:rsid w:val="00B1225F"/>
    <w:rsid w:val="00B13167"/>
    <w:rsid w:val="00B13395"/>
    <w:rsid w:val="00B13732"/>
    <w:rsid w:val="00B1397D"/>
    <w:rsid w:val="00B13E79"/>
    <w:rsid w:val="00B13EBF"/>
    <w:rsid w:val="00B14829"/>
    <w:rsid w:val="00B15279"/>
    <w:rsid w:val="00B15435"/>
    <w:rsid w:val="00B1544F"/>
    <w:rsid w:val="00B159B9"/>
    <w:rsid w:val="00B16A61"/>
    <w:rsid w:val="00B16CED"/>
    <w:rsid w:val="00B173C2"/>
    <w:rsid w:val="00B17547"/>
    <w:rsid w:val="00B17CB3"/>
    <w:rsid w:val="00B201D0"/>
    <w:rsid w:val="00B21792"/>
    <w:rsid w:val="00B21A9D"/>
    <w:rsid w:val="00B21AD9"/>
    <w:rsid w:val="00B21D03"/>
    <w:rsid w:val="00B2200B"/>
    <w:rsid w:val="00B2280F"/>
    <w:rsid w:val="00B231C5"/>
    <w:rsid w:val="00B23306"/>
    <w:rsid w:val="00B25386"/>
    <w:rsid w:val="00B2609D"/>
    <w:rsid w:val="00B261CC"/>
    <w:rsid w:val="00B262CC"/>
    <w:rsid w:val="00B26335"/>
    <w:rsid w:val="00B26C12"/>
    <w:rsid w:val="00B27201"/>
    <w:rsid w:val="00B2750E"/>
    <w:rsid w:val="00B303B8"/>
    <w:rsid w:val="00B308E9"/>
    <w:rsid w:val="00B30994"/>
    <w:rsid w:val="00B31ED9"/>
    <w:rsid w:val="00B32018"/>
    <w:rsid w:val="00B32812"/>
    <w:rsid w:val="00B32824"/>
    <w:rsid w:val="00B33479"/>
    <w:rsid w:val="00B33A92"/>
    <w:rsid w:val="00B33DA5"/>
    <w:rsid w:val="00B33DE4"/>
    <w:rsid w:val="00B358DD"/>
    <w:rsid w:val="00B35C2C"/>
    <w:rsid w:val="00B3636C"/>
    <w:rsid w:val="00B36645"/>
    <w:rsid w:val="00B375F3"/>
    <w:rsid w:val="00B37773"/>
    <w:rsid w:val="00B37A31"/>
    <w:rsid w:val="00B37B06"/>
    <w:rsid w:val="00B37BDA"/>
    <w:rsid w:val="00B37BF2"/>
    <w:rsid w:val="00B37DFC"/>
    <w:rsid w:val="00B40044"/>
    <w:rsid w:val="00B4045F"/>
    <w:rsid w:val="00B405F5"/>
    <w:rsid w:val="00B414DE"/>
    <w:rsid w:val="00B418D8"/>
    <w:rsid w:val="00B41AAA"/>
    <w:rsid w:val="00B41CE0"/>
    <w:rsid w:val="00B41D5F"/>
    <w:rsid w:val="00B42698"/>
    <w:rsid w:val="00B43661"/>
    <w:rsid w:val="00B43687"/>
    <w:rsid w:val="00B4381C"/>
    <w:rsid w:val="00B4383E"/>
    <w:rsid w:val="00B439D4"/>
    <w:rsid w:val="00B43AC3"/>
    <w:rsid w:val="00B43D57"/>
    <w:rsid w:val="00B44319"/>
    <w:rsid w:val="00B44966"/>
    <w:rsid w:val="00B454F4"/>
    <w:rsid w:val="00B456A0"/>
    <w:rsid w:val="00B45FEC"/>
    <w:rsid w:val="00B46143"/>
    <w:rsid w:val="00B46149"/>
    <w:rsid w:val="00B461D2"/>
    <w:rsid w:val="00B46C7E"/>
    <w:rsid w:val="00B46DBB"/>
    <w:rsid w:val="00B46E3D"/>
    <w:rsid w:val="00B47907"/>
    <w:rsid w:val="00B50703"/>
    <w:rsid w:val="00B50974"/>
    <w:rsid w:val="00B50BA7"/>
    <w:rsid w:val="00B50DAE"/>
    <w:rsid w:val="00B51C11"/>
    <w:rsid w:val="00B5215B"/>
    <w:rsid w:val="00B5279A"/>
    <w:rsid w:val="00B5334A"/>
    <w:rsid w:val="00B53B67"/>
    <w:rsid w:val="00B53C4E"/>
    <w:rsid w:val="00B53C89"/>
    <w:rsid w:val="00B546E0"/>
    <w:rsid w:val="00B54FE8"/>
    <w:rsid w:val="00B55BDA"/>
    <w:rsid w:val="00B55D11"/>
    <w:rsid w:val="00B55EAB"/>
    <w:rsid w:val="00B56EAF"/>
    <w:rsid w:val="00B57306"/>
    <w:rsid w:val="00B57E10"/>
    <w:rsid w:val="00B602E2"/>
    <w:rsid w:val="00B60B4F"/>
    <w:rsid w:val="00B611A4"/>
    <w:rsid w:val="00B6179D"/>
    <w:rsid w:val="00B61869"/>
    <w:rsid w:val="00B61B4D"/>
    <w:rsid w:val="00B62730"/>
    <w:rsid w:val="00B62FE5"/>
    <w:rsid w:val="00B637BF"/>
    <w:rsid w:val="00B63872"/>
    <w:rsid w:val="00B64FE7"/>
    <w:rsid w:val="00B65AB0"/>
    <w:rsid w:val="00B65B72"/>
    <w:rsid w:val="00B65E55"/>
    <w:rsid w:val="00B6604B"/>
    <w:rsid w:val="00B661BD"/>
    <w:rsid w:val="00B66606"/>
    <w:rsid w:val="00B66793"/>
    <w:rsid w:val="00B667CB"/>
    <w:rsid w:val="00B66BEF"/>
    <w:rsid w:val="00B67AD2"/>
    <w:rsid w:val="00B70075"/>
    <w:rsid w:val="00B701EB"/>
    <w:rsid w:val="00B70611"/>
    <w:rsid w:val="00B709D5"/>
    <w:rsid w:val="00B70C39"/>
    <w:rsid w:val="00B72012"/>
    <w:rsid w:val="00B72997"/>
    <w:rsid w:val="00B72D5E"/>
    <w:rsid w:val="00B7330F"/>
    <w:rsid w:val="00B734A9"/>
    <w:rsid w:val="00B74CFC"/>
    <w:rsid w:val="00B75308"/>
    <w:rsid w:val="00B75359"/>
    <w:rsid w:val="00B7591F"/>
    <w:rsid w:val="00B75EDF"/>
    <w:rsid w:val="00B763A2"/>
    <w:rsid w:val="00B769BB"/>
    <w:rsid w:val="00B769D5"/>
    <w:rsid w:val="00B76D92"/>
    <w:rsid w:val="00B76E86"/>
    <w:rsid w:val="00B77B82"/>
    <w:rsid w:val="00B80340"/>
    <w:rsid w:val="00B8122E"/>
    <w:rsid w:val="00B813D9"/>
    <w:rsid w:val="00B831A1"/>
    <w:rsid w:val="00B834DA"/>
    <w:rsid w:val="00B83AC9"/>
    <w:rsid w:val="00B842FA"/>
    <w:rsid w:val="00B84430"/>
    <w:rsid w:val="00B848C8"/>
    <w:rsid w:val="00B85827"/>
    <w:rsid w:val="00B85C08"/>
    <w:rsid w:val="00B85F68"/>
    <w:rsid w:val="00B8645A"/>
    <w:rsid w:val="00B86C8B"/>
    <w:rsid w:val="00B87228"/>
    <w:rsid w:val="00B87241"/>
    <w:rsid w:val="00B87440"/>
    <w:rsid w:val="00B87850"/>
    <w:rsid w:val="00B87F35"/>
    <w:rsid w:val="00B902C1"/>
    <w:rsid w:val="00B90F80"/>
    <w:rsid w:val="00B91086"/>
    <w:rsid w:val="00B91510"/>
    <w:rsid w:val="00B919C1"/>
    <w:rsid w:val="00B9226B"/>
    <w:rsid w:val="00B92284"/>
    <w:rsid w:val="00B926EC"/>
    <w:rsid w:val="00B92BC5"/>
    <w:rsid w:val="00B92DAD"/>
    <w:rsid w:val="00B931C3"/>
    <w:rsid w:val="00B9321C"/>
    <w:rsid w:val="00B9329E"/>
    <w:rsid w:val="00B933BA"/>
    <w:rsid w:val="00B93447"/>
    <w:rsid w:val="00B9370F"/>
    <w:rsid w:val="00B939A4"/>
    <w:rsid w:val="00B93A43"/>
    <w:rsid w:val="00B93AD3"/>
    <w:rsid w:val="00B93E7E"/>
    <w:rsid w:val="00B9431F"/>
    <w:rsid w:val="00B9438C"/>
    <w:rsid w:val="00B94510"/>
    <w:rsid w:val="00B94553"/>
    <w:rsid w:val="00B9459B"/>
    <w:rsid w:val="00B946E1"/>
    <w:rsid w:val="00B94C96"/>
    <w:rsid w:val="00B95232"/>
    <w:rsid w:val="00B95260"/>
    <w:rsid w:val="00B959E1"/>
    <w:rsid w:val="00B95E22"/>
    <w:rsid w:val="00B965DB"/>
    <w:rsid w:val="00B972B9"/>
    <w:rsid w:val="00B97502"/>
    <w:rsid w:val="00B9762E"/>
    <w:rsid w:val="00B97CC9"/>
    <w:rsid w:val="00BA0159"/>
    <w:rsid w:val="00BA040E"/>
    <w:rsid w:val="00BA0579"/>
    <w:rsid w:val="00BA0AB3"/>
    <w:rsid w:val="00BA1FD5"/>
    <w:rsid w:val="00BA26E6"/>
    <w:rsid w:val="00BA2B89"/>
    <w:rsid w:val="00BA2CF9"/>
    <w:rsid w:val="00BA2DA5"/>
    <w:rsid w:val="00BA3176"/>
    <w:rsid w:val="00BA35E8"/>
    <w:rsid w:val="00BA3F43"/>
    <w:rsid w:val="00BA41B6"/>
    <w:rsid w:val="00BA52E7"/>
    <w:rsid w:val="00BA5FC7"/>
    <w:rsid w:val="00BA76AD"/>
    <w:rsid w:val="00BA76B8"/>
    <w:rsid w:val="00BA7A6C"/>
    <w:rsid w:val="00BA7C39"/>
    <w:rsid w:val="00BA7C94"/>
    <w:rsid w:val="00BA7D6A"/>
    <w:rsid w:val="00BA7D99"/>
    <w:rsid w:val="00BB079F"/>
    <w:rsid w:val="00BB11DB"/>
    <w:rsid w:val="00BB12C1"/>
    <w:rsid w:val="00BB12FE"/>
    <w:rsid w:val="00BB1353"/>
    <w:rsid w:val="00BB14AB"/>
    <w:rsid w:val="00BB1BA6"/>
    <w:rsid w:val="00BB1E44"/>
    <w:rsid w:val="00BB1E85"/>
    <w:rsid w:val="00BB1E9E"/>
    <w:rsid w:val="00BB21F0"/>
    <w:rsid w:val="00BB233E"/>
    <w:rsid w:val="00BB2E2D"/>
    <w:rsid w:val="00BB357F"/>
    <w:rsid w:val="00BB35A7"/>
    <w:rsid w:val="00BB3F94"/>
    <w:rsid w:val="00BB4448"/>
    <w:rsid w:val="00BB5046"/>
    <w:rsid w:val="00BB52FC"/>
    <w:rsid w:val="00BB536E"/>
    <w:rsid w:val="00BB552A"/>
    <w:rsid w:val="00BB5846"/>
    <w:rsid w:val="00BB58A0"/>
    <w:rsid w:val="00BB5D59"/>
    <w:rsid w:val="00BB616A"/>
    <w:rsid w:val="00BB6712"/>
    <w:rsid w:val="00BB70BF"/>
    <w:rsid w:val="00BB7B19"/>
    <w:rsid w:val="00BC0367"/>
    <w:rsid w:val="00BC087D"/>
    <w:rsid w:val="00BC0E3C"/>
    <w:rsid w:val="00BC1301"/>
    <w:rsid w:val="00BC1556"/>
    <w:rsid w:val="00BC1B75"/>
    <w:rsid w:val="00BC2324"/>
    <w:rsid w:val="00BC2969"/>
    <w:rsid w:val="00BC2B5C"/>
    <w:rsid w:val="00BC2FE8"/>
    <w:rsid w:val="00BC3373"/>
    <w:rsid w:val="00BC3828"/>
    <w:rsid w:val="00BC3F5E"/>
    <w:rsid w:val="00BC3FF6"/>
    <w:rsid w:val="00BC4181"/>
    <w:rsid w:val="00BC41F1"/>
    <w:rsid w:val="00BC4302"/>
    <w:rsid w:val="00BC46F9"/>
    <w:rsid w:val="00BC48AE"/>
    <w:rsid w:val="00BC48D7"/>
    <w:rsid w:val="00BC50EA"/>
    <w:rsid w:val="00BC57C7"/>
    <w:rsid w:val="00BC59AE"/>
    <w:rsid w:val="00BC5E03"/>
    <w:rsid w:val="00BC6017"/>
    <w:rsid w:val="00BC6263"/>
    <w:rsid w:val="00BC63C5"/>
    <w:rsid w:val="00BC6709"/>
    <w:rsid w:val="00BC6BB8"/>
    <w:rsid w:val="00BC6E78"/>
    <w:rsid w:val="00BC78A0"/>
    <w:rsid w:val="00BC7AB8"/>
    <w:rsid w:val="00BD0216"/>
    <w:rsid w:val="00BD0CB6"/>
    <w:rsid w:val="00BD0D16"/>
    <w:rsid w:val="00BD16EE"/>
    <w:rsid w:val="00BD1788"/>
    <w:rsid w:val="00BD1C6D"/>
    <w:rsid w:val="00BD1E6B"/>
    <w:rsid w:val="00BD1F9D"/>
    <w:rsid w:val="00BD244B"/>
    <w:rsid w:val="00BD27EF"/>
    <w:rsid w:val="00BD3510"/>
    <w:rsid w:val="00BD37BC"/>
    <w:rsid w:val="00BD3932"/>
    <w:rsid w:val="00BD43F5"/>
    <w:rsid w:val="00BD47C2"/>
    <w:rsid w:val="00BD4B74"/>
    <w:rsid w:val="00BD4E3D"/>
    <w:rsid w:val="00BD51A9"/>
    <w:rsid w:val="00BD58B5"/>
    <w:rsid w:val="00BD5903"/>
    <w:rsid w:val="00BD5A37"/>
    <w:rsid w:val="00BD5D04"/>
    <w:rsid w:val="00BD5F01"/>
    <w:rsid w:val="00BD5F1E"/>
    <w:rsid w:val="00BD60CE"/>
    <w:rsid w:val="00BD6B75"/>
    <w:rsid w:val="00BD7471"/>
    <w:rsid w:val="00BD79BA"/>
    <w:rsid w:val="00BD7A14"/>
    <w:rsid w:val="00BD7D65"/>
    <w:rsid w:val="00BE0107"/>
    <w:rsid w:val="00BE0B59"/>
    <w:rsid w:val="00BE1ECD"/>
    <w:rsid w:val="00BE2092"/>
    <w:rsid w:val="00BE3054"/>
    <w:rsid w:val="00BE4073"/>
    <w:rsid w:val="00BE4255"/>
    <w:rsid w:val="00BE43D7"/>
    <w:rsid w:val="00BE4A4E"/>
    <w:rsid w:val="00BE5AD9"/>
    <w:rsid w:val="00BE61AB"/>
    <w:rsid w:val="00BE63A7"/>
    <w:rsid w:val="00BE6E0D"/>
    <w:rsid w:val="00BE7A3A"/>
    <w:rsid w:val="00BE7EE2"/>
    <w:rsid w:val="00BF01ED"/>
    <w:rsid w:val="00BF0279"/>
    <w:rsid w:val="00BF02BA"/>
    <w:rsid w:val="00BF1113"/>
    <w:rsid w:val="00BF1503"/>
    <w:rsid w:val="00BF1EF5"/>
    <w:rsid w:val="00BF2001"/>
    <w:rsid w:val="00BF26BD"/>
    <w:rsid w:val="00BF2A38"/>
    <w:rsid w:val="00BF2F75"/>
    <w:rsid w:val="00BF334F"/>
    <w:rsid w:val="00BF337E"/>
    <w:rsid w:val="00BF3B4F"/>
    <w:rsid w:val="00BF4041"/>
    <w:rsid w:val="00BF428A"/>
    <w:rsid w:val="00BF43F4"/>
    <w:rsid w:val="00BF43F7"/>
    <w:rsid w:val="00BF4A98"/>
    <w:rsid w:val="00BF4BEC"/>
    <w:rsid w:val="00BF515F"/>
    <w:rsid w:val="00BF5683"/>
    <w:rsid w:val="00BF5ABE"/>
    <w:rsid w:val="00BF6081"/>
    <w:rsid w:val="00BF60FA"/>
    <w:rsid w:val="00BF6CF5"/>
    <w:rsid w:val="00BF711D"/>
    <w:rsid w:val="00BF75D9"/>
    <w:rsid w:val="00BF7AFE"/>
    <w:rsid w:val="00BF7E1D"/>
    <w:rsid w:val="00BF7FE1"/>
    <w:rsid w:val="00C0002D"/>
    <w:rsid w:val="00C00072"/>
    <w:rsid w:val="00C0064F"/>
    <w:rsid w:val="00C00D75"/>
    <w:rsid w:val="00C00FB9"/>
    <w:rsid w:val="00C0106A"/>
    <w:rsid w:val="00C0186E"/>
    <w:rsid w:val="00C023B6"/>
    <w:rsid w:val="00C02425"/>
    <w:rsid w:val="00C02883"/>
    <w:rsid w:val="00C02A28"/>
    <w:rsid w:val="00C030D6"/>
    <w:rsid w:val="00C03727"/>
    <w:rsid w:val="00C03D97"/>
    <w:rsid w:val="00C03F6A"/>
    <w:rsid w:val="00C03F96"/>
    <w:rsid w:val="00C04138"/>
    <w:rsid w:val="00C04AB6"/>
    <w:rsid w:val="00C04E96"/>
    <w:rsid w:val="00C05306"/>
    <w:rsid w:val="00C054F8"/>
    <w:rsid w:val="00C0589D"/>
    <w:rsid w:val="00C058D7"/>
    <w:rsid w:val="00C05BDA"/>
    <w:rsid w:val="00C05CC2"/>
    <w:rsid w:val="00C05F7F"/>
    <w:rsid w:val="00C068C1"/>
    <w:rsid w:val="00C0743B"/>
    <w:rsid w:val="00C07922"/>
    <w:rsid w:val="00C079F7"/>
    <w:rsid w:val="00C1040B"/>
    <w:rsid w:val="00C105BA"/>
    <w:rsid w:val="00C11143"/>
    <w:rsid w:val="00C11523"/>
    <w:rsid w:val="00C11E6E"/>
    <w:rsid w:val="00C11ED7"/>
    <w:rsid w:val="00C1216F"/>
    <w:rsid w:val="00C12F13"/>
    <w:rsid w:val="00C13062"/>
    <w:rsid w:val="00C1359F"/>
    <w:rsid w:val="00C138BE"/>
    <w:rsid w:val="00C13C1E"/>
    <w:rsid w:val="00C13E03"/>
    <w:rsid w:val="00C14895"/>
    <w:rsid w:val="00C152E6"/>
    <w:rsid w:val="00C15B23"/>
    <w:rsid w:val="00C15B27"/>
    <w:rsid w:val="00C1621A"/>
    <w:rsid w:val="00C1659D"/>
    <w:rsid w:val="00C16B26"/>
    <w:rsid w:val="00C170F5"/>
    <w:rsid w:val="00C17585"/>
    <w:rsid w:val="00C175FB"/>
    <w:rsid w:val="00C17BE8"/>
    <w:rsid w:val="00C17FF4"/>
    <w:rsid w:val="00C20476"/>
    <w:rsid w:val="00C2082C"/>
    <w:rsid w:val="00C20B98"/>
    <w:rsid w:val="00C20D3A"/>
    <w:rsid w:val="00C2114A"/>
    <w:rsid w:val="00C215A5"/>
    <w:rsid w:val="00C21AA2"/>
    <w:rsid w:val="00C21BEC"/>
    <w:rsid w:val="00C22026"/>
    <w:rsid w:val="00C225F1"/>
    <w:rsid w:val="00C2265C"/>
    <w:rsid w:val="00C22F81"/>
    <w:rsid w:val="00C231DE"/>
    <w:rsid w:val="00C23273"/>
    <w:rsid w:val="00C23484"/>
    <w:rsid w:val="00C234A1"/>
    <w:rsid w:val="00C23870"/>
    <w:rsid w:val="00C240CD"/>
    <w:rsid w:val="00C24A67"/>
    <w:rsid w:val="00C24F5B"/>
    <w:rsid w:val="00C25764"/>
    <w:rsid w:val="00C25A62"/>
    <w:rsid w:val="00C26242"/>
    <w:rsid w:val="00C2645B"/>
    <w:rsid w:val="00C27039"/>
    <w:rsid w:val="00C2722B"/>
    <w:rsid w:val="00C306D8"/>
    <w:rsid w:val="00C30C3F"/>
    <w:rsid w:val="00C31720"/>
    <w:rsid w:val="00C319F4"/>
    <w:rsid w:val="00C3229C"/>
    <w:rsid w:val="00C32BBB"/>
    <w:rsid w:val="00C32E6A"/>
    <w:rsid w:val="00C333DB"/>
    <w:rsid w:val="00C33463"/>
    <w:rsid w:val="00C334FA"/>
    <w:rsid w:val="00C33584"/>
    <w:rsid w:val="00C33763"/>
    <w:rsid w:val="00C34307"/>
    <w:rsid w:val="00C3434D"/>
    <w:rsid w:val="00C34A7F"/>
    <w:rsid w:val="00C34D4E"/>
    <w:rsid w:val="00C352A2"/>
    <w:rsid w:val="00C3588A"/>
    <w:rsid w:val="00C35CD8"/>
    <w:rsid w:val="00C35D77"/>
    <w:rsid w:val="00C35D85"/>
    <w:rsid w:val="00C36202"/>
    <w:rsid w:val="00C36736"/>
    <w:rsid w:val="00C367EA"/>
    <w:rsid w:val="00C36CA0"/>
    <w:rsid w:val="00C370A3"/>
    <w:rsid w:val="00C3780A"/>
    <w:rsid w:val="00C401D2"/>
    <w:rsid w:val="00C40468"/>
    <w:rsid w:val="00C40610"/>
    <w:rsid w:val="00C4074C"/>
    <w:rsid w:val="00C40D4B"/>
    <w:rsid w:val="00C41013"/>
    <w:rsid w:val="00C41035"/>
    <w:rsid w:val="00C4111C"/>
    <w:rsid w:val="00C41244"/>
    <w:rsid w:val="00C419F1"/>
    <w:rsid w:val="00C427AD"/>
    <w:rsid w:val="00C42ABD"/>
    <w:rsid w:val="00C42FB9"/>
    <w:rsid w:val="00C43162"/>
    <w:rsid w:val="00C434B1"/>
    <w:rsid w:val="00C435A0"/>
    <w:rsid w:val="00C4378D"/>
    <w:rsid w:val="00C438A0"/>
    <w:rsid w:val="00C43EE1"/>
    <w:rsid w:val="00C44074"/>
    <w:rsid w:val="00C447B4"/>
    <w:rsid w:val="00C44A9C"/>
    <w:rsid w:val="00C4630C"/>
    <w:rsid w:val="00C465EB"/>
    <w:rsid w:val="00C467E2"/>
    <w:rsid w:val="00C472F6"/>
    <w:rsid w:val="00C47BF6"/>
    <w:rsid w:val="00C47FB0"/>
    <w:rsid w:val="00C5066E"/>
    <w:rsid w:val="00C50A96"/>
    <w:rsid w:val="00C5154E"/>
    <w:rsid w:val="00C51B10"/>
    <w:rsid w:val="00C51E38"/>
    <w:rsid w:val="00C526E4"/>
    <w:rsid w:val="00C528F0"/>
    <w:rsid w:val="00C5296E"/>
    <w:rsid w:val="00C52BE4"/>
    <w:rsid w:val="00C52CC2"/>
    <w:rsid w:val="00C535D8"/>
    <w:rsid w:val="00C5473A"/>
    <w:rsid w:val="00C548AB"/>
    <w:rsid w:val="00C54B2D"/>
    <w:rsid w:val="00C54FC6"/>
    <w:rsid w:val="00C55529"/>
    <w:rsid w:val="00C55B83"/>
    <w:rsid w:val="00C56372"/>
    <w:rsid w:val="00C56F53"/>
    <w:rsid w:val="00C57D4C"/>
    <w:rsid w:val="00C57E23"/>
    <w:rsid w:val="00C60024"/>
    <w:rsid w:val="00C603AC"/>
    <w:rsid w:val="00C60555"/>
    <w:rsid w:val="00C60D7A"/>
    <w:rsid w:val="00C613AF"/>
    <w:rsid w:val="00C61A5C"/>
    <w:rsid w:val="00C61EF0"/>
    <w:rsid w:val="00C61F5E"/>
    <w:rsid w:val="00C61FF7"/>
    <w:rsid w:val="00C62621"/>
    <w:rsid w:val="00C62CB9"/>
    <w:rsid w:val="00C63100"/>
    <w:rsid w:val="00C63168"/>
    <w:rsid w:val="00C6350D"/>
    <w:rsid w:val="00C63F55"/>
    <w:rsid w:val="00C644E7"/>
    <w:rsid w:val="00C64655"/>
    <w:rsid w:val="00C64A16"/>
    <w:rsid w:val="00C65190"/>
    <w:rsid w:val="00C65AF7"/>
    <w:rsid w:val="00C65D66"/>
    <w:rsid w:val="00C661E6"/>
    <w:rsid w:val="00C66667"/>
    <w:rsid w:val="00C66D97"/>
    <w:rsid w:val="00C67150"/>
    <w:rsid w:val="00C675B8"/>
    <w:rsid w:val="00C67755"/>
    <w:rsid w:val="00C67B08"/>
    <w:rsid w:val="00C67B76"/>
    <w:rsid w:val="00C70348"/>
    <w:rsid w:val="00C703AA"/>
    <w:rsid w:val="00C70745"/>
    <w:rsid w:val="00C70C1E"/>
    <w:rsid w:val="00C713CF"/>
    <w:rsid w:val="00C717F9"/>
    <w:rsid w:val="00C71D0B"/>
    <w:rsid w:val="00C721D7"/>
    <w:rsid w:val="00C723E8"/>
    <w:rsid w:val="00C724E0"/>
    <w:rsid w:val="00C72768"/>
    <w:rsid w:val="00C72882"/>
    <w:rsid w:val="00C72F72"/>
    <w:rsid w:val="00C731E1"/>
    <w:rsid w:val="00C73AD4"/>
    <w:rsid w:val="00C745D0"/>
    <w:rsid w:val="00C749D4"/>
    <w:rsid w:val="00C752FD"/>
    <w:rsid w:val="00C75749"/>
    <w:rsid w:val="00C75E13"/>
    <w:rsid w:val="00C76621"/>
    <w:rsid w:val="00C766D6"/>
    <w:rsid w:val="00C7699E"/>
    <w:rsid w:val="00C76F57"/>
    <w:rsid w:val="00C7703C"/>
    <w:rsid w:val="00C77099"/>
    <w:rsid w:val="00C770BA"/>
    <w:rsid w:val="00C774A7"/>
    <w:rsid w:val="00C7783A"/>
    <w:rsid w:val="00C80430"/>
    <w:rsid w:val="00C80979"/>
    <w:rsid w:val="00C81146"/>
    <w:rsid w:val="00C81B15"/>
    <w:rsid w:val="00C81D61"/>
    <w:rsid w:val="00C826BC"/>
    <w:rsid w:val="00C82AC3"/>
    <w:rsid w:val="00C82DCD"/>
    <w:rsid w:val="00C834AA"/>
    <w:rsid w:val="00C8372D"/>
    <w:rsid w:val="00C83B73"/>
    <w:rsid w:val="00C83F1D"/>
    <w:rsid w:val="00C83F7D"/>
    <w:rsid w:val="00C84203"/>
    <w:rsid w:val="00C842CD"/>
    <w:rsid w:val="00C847B8"/>
    <w:rsid w:val="00C84FFF"/>
    <w:rsid w:val="00C855A2"/>
    <w:rsid w:val="00C85697"/>
    <w:rsid w:val="00C85730"/>
    <w:rsid w:val="00C85F03"/>
    <w:rsid w:val="00C86E86"/>
    <w:rsid w:val="00C87257"/>
    <w:rsid w:val="00C8727D"/>
    <w:rsid w:val="00C87A3E"/>
    <w:rsid w:val="00C87B9E"/>
    <w:rsid w:val="00C87D4E"/>
    <w:rsid w:val="00C90201"/>
    <w:rsid w:val="00C90276"/>
    <w:rsid w:val="00C90418"/>
    <w:rsid w:val="00C9172A"/>
    <w:rsid w:val="00C91C53"/>
    <w:rsid w:val="00C920FF"/>
    <w:rsid w:val="00C925FF"/>
    <w:rsid w:val="00C92C60"/>
    <w:rsid w:val="00C92CAA"/>
    <w:rsid w:val="00C92FBC"/>
    <w:rsid w:val="00C9317C"/>
    <w:rsid w:val="00C931E0"/>
    <w:rsid w:val="00C93281"/>
    <w:rsid w:val="00C939DA"/>
    <w:rsid w:val="00C93BE9"/>
    <w:rsid w:val="00C94962"/>
    <w:rsid w:val="00C94B71"/>
    <w:rsid w:val="00C94CCC"/>
    <w:rsid w:val="00C94FFD"/>
    <w:rsid w:val="00C9512F"/>
    <w:rsid w:val="00C95D16"/>
    <w:rsid w:val="00C95F21"/>
    <w:rsid w:val="00C96AC5"/>
    <w:rsid w:val="00C96CBE"/>
    <w:rsid w:val="00C96EAE"/>
    <w:rsid w:val="00C96F86"/>
    <w:rsid w:val="00C97476"/>
    <w:rsid w:val="00C976C3"/>
    <w:rsid w:val="00C97749"/>
    <w:rsid w:val="00C978F1"/>
    <w:rsid w:val="00C97B7F"/>
    <w:rsid w:val="00CA0258"/>
    <w:rsid w:val="00CA06BC"/>
    <w:rsid w:val="00CA078E"/>
    <w:rsid w:val="00CA0EAC"/>
    <w:rsid w:val="00CA120E"/>
    <w:rsid w:val="00CA1DE1"/>
    <w:rsid w:val="00CA21B3"/>
    <w:rsid w:val="00CA21FD"/>
    <w:rsid w:val="00CA3481"/>
    <w:rsid w:val="00CA4471"/>
    <w:rsid w:val="00CA45CC"/>
    <w:rsid w:val="00CA4C1A"/>
    <w:rsid w:val="00CA5372"/>
    <w:rsid w:val="00CA5487"/>
    <w:rsid w:val="00CA5655"/>
    <w:rsid w:val="00CA56C9"/>
    <w:rsid w:val="00CA5BF3"/>
    <w:rsid w:val="00CA5CC2"/>
    <w:rsid w:val="00CA5D37"/>
    <w:rsid w:val="00CA5F92"/>
    <w:rsid w:val="00CA6A60"/>
    <w:rsid w:val="00CA6A7B"/>
    <w:rsid w:val="00CA6C33"/>
    <w:rsid w:val="00CA6EBE"/>
    <w:rsid w:val="00CA7698"/>
    <w:rsid w:val="00CA79CB"/>
    <w:rsid w:val="00CA7B6A"/>
    <w:rsid w:val="00CA7D0C"/>
    <w:rsid w:val="00CB0376"/>
    <w:rsid w:val="00CB08C2"/>
    <w:rsid w:val="00CB1ADB"/>
    <w:rsid w:val="00CB1E97"/>
    <w:rsid w:val="00CB260A"/>
    <w:rsid w:val="00CB2B96"/>
    <w:rsid w:val="00CB2F51"/>
    <w:rsid w:val="00CB33A7"/>
    <w:rsid w:val="00CB34F2"/>
    <w:rsid w:val="00CB34F6"/>
    <w:rsid w:val="00CB3CA5"/>
    <w:rsid w:val="00CB4DF1"/>
    <w:rsid w:val="00CB4EF5"/>
    <w:rsid w:val="00CB50D1"/>
    <w:rsid w:val="00CB5A7F"/>
    <w:rsid w:val="00CB66F9"/>
    <w:rsid w:val="00CB7522"/>
    <w:rsid w:val="00CC0557"/>
    <w:rsid w:val="00CC0732"/>
    <w:rsid w:val="00CC0822"/>
    <w:rsid w:val="00CC097A"/>
    <w:rsid w:val="00CC143F"/>
    <w:rsid w:val="00CC169C"/>
    <w:rsid w:val="00CC1A45"/>
    <w:rsid w:val="00CC20A8"/>
    <w:rsid w:val="00CC224E"/>
    <w:rsid w:val="00CC232A"/>
    <w:rsid w:val="00CC36B8"/>
    <w:rsid w:val="00CC3B69"/>
    <w:rsid w:val="00CC3CB2"/>
    <w:rsid w:val="00CC4586"/>
    <w:rsid w:val="00CC4BF7"/>
    <w:rsid w:val="00CC52E7"/>
    <w:rsid w:val="00CC581D"/>
    <w:rsid w:val="00CC599A"/>
    <w:rsid w:val="00CC5BF2"/>
    <w:rsid w:val="00CC5C04"/>
    <w:rsid w:val="00CC5D9C"/>
    <w:rsid w:val="00CC6596"/>
    <w:rsid w:val="00CC6AB8"/>
    <w:rsid w:val="00CC782E"/>
    <w:rsid w:val="00CC7EE5"/>
    <w:rsid w:val="00CD16B8"/>
    <w:rsid w:val="00CD17AB"/>
    <w:rsid w:val="00CD1BB7"/>
    <w:rsid w:val="00CD1D1D"/>
    <w:rsid w:val="00CD1E47"/>
    <w:rsid w:val="00CD204E"/>
    <w:rsid w:val="00CD239C"/>
    <w:rsid w:val="00CD24DB"/>
    <w:rsid w:val="00CD2AA0"/>
    <w:rsid w:val="00CD3118"/>
    <w:rsid w:val="00CD36CF"/>
    <w:rsid w:val="00CD3B42"/>
    <w:rsid w:val="00CD3C4D"/>
    <w:rsid w:val="00CD44A2"/>
    <w:rsid w:val="00CD477E"/>
    <w:rsid w:val="00CD5686"/>
    <w:rsid w:val="00CD5784"/>
    <w:rsid w:val="00CD5E09"/>
    <w:rsid w:val="00CD5E40"/>
    <w:rsid w:val="00CD5EAE"/>
    <w:rsid w:val="00CD66FF"/>
    <w:rsid w:val="00CD7C30"/>
    <w:rsid w:val="00CD7CF6"/>
    <w:rsid w:val="00CE01DA"/>
    <w:rsid w:val="00CE0BFA"/>
    <w:rsid w:val="00CE0DF1"/>
    <w:rsid w:val="00CE1481"/>
    <w:rsid w:val="00CE168D"/>
    <w:rsid w:val="00CE20D8"/>
    <w:rsid w:val="00CE2259"/>
    <w:rsid w:val="00CE269A"/>
    <w:rsid w:val="00CE278D"/>
    <w:rsid w:val="00CE2AC6"/>
    <w:rsid w:val="00CE322B"/>
    <w:rsid w:val="00CE3781"/>
    <w:rsid w:val="00CE3CB1"/>
    <w:rsid w:val="00CE42D2"/>
    <w:rsid w:val="00CE471C"/>
    <w:rsid w:val="00CE5249"/>
    <w:rsid w:val="00CE587E"/>
    <w:rsid w:val="00CE58BA"/>
    <w:rsid w:val="00CE5B10"/>
    <w:rsid w:val="00CE675B"/>
    <w:rsid w:val="00CE6DE7"/>
    <w:rsid w:val="00CE7026"/>
    <w:rsid w:val="00CE70CB"/>
    <w:rsid w:val="00CF0144"/>
    <w:rsid w:val="00CF04F2"/>
    <w:rsid w:val="00CF0E61"/>
    <w:rsid w:val="00CF163B"/>
    <w:rsid w:val="00CF1911"/>
    <w:rsid w:val="00CF1959"/>
    <w:rsid w:val="00CF24AD"/>
    <w:rsid w:val="00CF2CAC"/>
    <w:rsid w:val="00CF3226"/>
    <w:rsid w:val="00CF370E"/>
    <w:rsid w:val="00CF3767"/>
    <w:rsid w:val="00CF37DB"/>
    <w:rsid w:val="00CF3902"/>
    <w:rsid w:val="00CF41DC"/>
    <w:rsid w:val="00CF49DD"/>
    <w:rsid w:val="00CF4B25"/>
    <w:rsid w:val="00CF4E3E"/>
    <w:rsid w:val="00CF51DF"/>
    <w:rsid w:val="00CF56C7"/>
    <w:rsid w:val="00CF67DA"/>
    <w:rsid w:val="00CF68FE"/>
    <w:rsid w:val="00CF6A37"/>
    <w:rsid w:val="00CF6B57"/>
    <w:rsid w:val="00CF6BF5"/>
    <w:rsid w:val="00CF6E6B"/>
    <w:rsid w:val="00CF7147"/>
    <w:rsid w:val="00CF7593"/>
    <w:rsid w:val="00CF7673"/>
    <w:rsid w:val="00CF7ADB"/>
    <w:rsid w:val="00CF7E75"/>
    <w:rsid w:val="00D00471"/>
    <w:rsid w:val="00D0069C"/>
    <w:rsid w:val="00D019A3"/>
    <w:rsid w:val="00D01A42"/>
    <w:rsid w:val="00D0294C"/>
    <w:rsid w:val="00D0308F"/>
    <w:rsid w:val="00D0310C"/>
    <w:rsid w:val="00D03A31"/>
    <w:rsid w:val="00D03AC6"/>
    <w:rsid w:val="00D03B89"/>
    <w:rsid w:val="00D03C1B"/>
    <w:rsid w:val="00D0441F"/>
    <w:rsid w:val="00D044D4"/>
    <w:rsid w:val="00D046E9"/>
    <w:rsid w:val="00D0470B"/>
    <w:rsid w:val="00D04AB0"/>
    <w:rsid w:val="00D04CA3"/>
    <w:rsid w:val="00D0509E"/>
    <w:rsid w:val="00D05891"/>
    <w:rsid w:val="00D05FBC"/>
    <w:rsid w:val="00D0609B"/>
    <w:rsid w:val="00D06453"/>
    <w:rsid w:val="00D070BB"/>
    <w:rsid w:val="00D07966"/>
    <w:rsid w:val="00D07D3F"/>
    <w:rsid w:val="00D07E9A"/>
    <w:rsid w:val="00D10427"/>
    <w:rsid w:val="00D10A64"/>
    <w:rsid w:val="00D10AC1"/>
    <w:rsid w:val="00D11123"/>
    <w:rsid w:val="00D11233"/>
    <w:rsid w:val="00D113FC"/>
    <w:rsid w:val="00D1274B"/>
    <w:rsid w:val="00D127B7"/>
    <w:rsid w:val="00D12963"/>
    <w:rsid w:val="00D12B92"/>
    <w:rsid w:val="00D12C0A"/>
    <w:rsid w:val="00D12D28"/>
    <w:rsid w:val="00D13F1B"/>
    <w:rsid w:val="00D14E41"/>
    <w:rsid w:val="00D15277"/>
    <w:rsid w:val="00D15725"/>
    <w:rsid w:val="00D15D16"/>
    <w:rsid w:val="00D1686D"/>
    <w:rsid w:val="00D17197"/>
    <w:rsid w:val="00D171CA"/>
    <w:rsid w:val="00D17507"/>
    <w:rsid w:val="00D1787D"/>
    <w:rsid w:val="00D17CC1"/>
    <w:rsid w:val="00D17E94"/>
    <w:rsid w:val="00D17EAC"/>
    <w:rsid w:val="00D17EF1"/>
    <w:rsid w:val="00D17FAD"/>
    <w:rsid w:val="00D20B8A"/>
    <w:rsid w:val="00D2196B"/>
    <w:rsid w:val="00D2289E"/>
    <w:rsid w:val="00D24BAA"/>
    <w:rsid w:val="00D24D04"/>
    <w:rsid w:val="00D24D3A"/>
    <w:rsid w:val="00D24FB7"/>
    <w:rsid w:val="00D253CB"/>
    <w:rsid w:val="00D258E0"/>
    <w:rsid w:val="00D259B4"/>
    <w:rsid w:val="00D25AA2"/>
    <w:rsid w:val="00D273B9"/>
    <w:rsid w:val="00D3021E"/>
    <w:rsid w:val="00D30FEE"/>
    <w:rsid w:val="00D31471"/>
    <w:rsid w:val="00D31A13"/>
    <w:rsid w:val="00D31FE3"/>
    <w:rsid w:val="00D3244F"/>
    <w:rsid w:val="00D33459"/>
    <w:rsid w:val="00D334D1"/>
    <w:rsid w:val="00D336A5"/>
    <w:rsid w:val="00D33AA8"/>
    <w:rsid w:val="00D33BB6"/>
    <w:rsid w:val="00D340E4"/>
    <w:rsid w:val="00D347B5"/>
    <w:rsid w:val="00D347FA"/>
    <w:rsid w:val="00D34DDA"/>
    <w:rsid w:val="00D35329"/>
    <w:rsid w:val="00D35610"/>
    <w:rsid w:val="00D36B14"/>
    <w:rsid w:val="00D36C15"/>
    <w:rsid w:val="00D4070F"/>
    <w:rsid w:val="00D40AAA"/>
    <w:rsid w:val="00D414FD"/>
    <w:rsid w:val="00D41BAB"/>
    <w:rsid w:val="00D42181"/>
    <w:rsid w:val="00D425D4"/>
    <w:rsid w:val="00D42692"/>
    <w:rsid w:val="00D42ED8"/>
    <w:rsid w:val="00D431C6"/>
    <w:rsid w:val="00D4339B"/>
    <w:rsid w:val="00D43585"/>
    <w:rsid w:val="00D43DF0"/>
    <w:rsid w:val="00D4434D"/>
    <w:rsid w:val="00D44CD5"/>
    <w:rsid w:val="00D4527D"/>
    <w:rsid w:val="00D4540F"/>
    <w:rsid w:val="00D456E6"/>
    <w:rsid w:val="00D4597E"/>
    <w:rsid w:val="00D45B0F"/>
    <w:rsid w:val="00D45DA5"/>
    <w:rsid w:val="00D4603B"/>
    <w:rsid w:val="00D46725"/>
    <w:rsid w:val="00D46DA9"/>
    <w:rsid w:val="00D471C5"/>
    <w:rsid w:val="00D473F9"/>
    <w:rsid w:val="00D477AE"/>
    <w:rsid w:val="00D503C6"/>
    <w:rsid w:val="00D50575"/>
    <w:rsid w:val="00D5120A"/>
    <w:rsid w:val="00D5196D"/>
    <w:rsid w:val="00D51F0E"/>
    <w:rsid w:val="00D520D5"/>
    <w:rsid w:val="00D52BB0"/>
    <w:rsid w:val="00D52C5D"/>
    <w:rsid w:val="00D53484"/>
    <w:rsid w:val="00D5349C"/>
    <w:rsid w:val="00D53D63"/>
    <w:rsid w:val="00D53E9B"/>
    <w:rsid w:val="00D53F16"/>
    <w:rsid w:val="00D54176"/>
    <w:rsid w:val="00D545DF"/>
    <w:rsid w:val="00D549AB"/>
    <w:rsid w:val="00D55374"/>
    <w:rsid w:val="00D56695"/>
    <w:rsid w:val="00D56F9C"/>
    <w:rsid w:val="00D571B6"/>
    <w:rsid w:val="00D57801"/>
    <w:rsid w:val="00D600C7"/>
    <w:rsid w:val="00D607E7"/>
    <w:rsid w:val="00D60F42"/>
    <w:rsid w:val="00D61DCC"/>
    <w:rsid w:val="00D62069"/>
    <w:rsid w:val="00D62671"/>
    <w:rsid w:val="00D6285B"/>
    <w:rsid w:val="00D63091"/>
    <w:rsid w:val="00D633DB"/>
    <w:rsid w:val="00D635AD"/>
    <w:rsid w:val="00D63F73"/>
    <w:rsid w:val="00D64698"/>
    <w:rsid w:val="00D64AB1"/>
    <w:rsid w:val="00D64D84"/>
    <w:rsid w:val="00D653D4"/>
    <w:rsid w:val="00D654B8"/>
    <w:rsid w:val="00D65523"/>
    <w:rsid w:val="00D65639"/>
    <w:rsid w:val="00D65A29"/>
    <w:rsid w:val="00D65CDC"/>
    <w:rsid w:val="00D65DE6"/>
    <w:rsid w:val="00D661E8"/>
    <w:rsid w:val="00D661EB"/>
    <w:rsid w:val="00D66B16"/>
    <w:rsid w:val="00D66FF2"/>
    <w:rsid w:val="00D67477"/>
    <w:rsid w:val="00D6754A"/>
    <w:rsid w:val="00D70B81"/>
    <w:rsid w:val="00D70C9D"/>
    <w:rsid w:val="00D71C1A"/>
    <w:rsid w:val="00D71FED"/>
    <w:rsid w:val="00D722D3"/>
    <w:rsid w:val="00D72808"/>
    <w:rsid w:val="00D729FF"/>
    <w:rsid w:val="00D72E15"/>
    <w:rsid w:val="00D7343D"/>
    <w:rsid w:val="00D73503"/>
    <w:rsid w:val="00D7363C"/>
    <w:rsid w:val="00D737B1"/>
    <w:rsid w:val="00D73D66"/>
    <w:rsid w:val="00D73EDF"/>
    <w:rsid w:val="00D7444E"/>
    <w:rsid w:val="00D7499D"/>
    <w:rsid w:val="00D74E0D"/>
    <w:rsid w:val="00D74ECC"/>
    <w:rsid w:val="00D75059"/>
    <w:rsid w:val="00D75209"/>
    <w:rsid w:val="00D75C67"/>
    <w:rsid w:val="00D75E40"/>
    <w:rsid w:val="00D764DE"/>
    <w:rsid w:val="00D7653E"/>
    <w:rsid w:val="00D76956"/>
    <w:rsid w:val="00D76D25"/>
    <w:rsid w:val="00D76E41"/>
    <w:rsid w:val="00D771CA"/>
    <w:rsid w:val="00D7742C"/>
    <w:rsid w:val="00D8013D"/>
    <w:rsid w:val="00D80253"/>
    <w:rsid w:val="00D80378"/>
    <w:rsid w:val="00D80B99"/>
    <w:rsid w:val="00D80DB8"/>
    <w:rsid w:val="00D81292"/>
    <w:rsid w:val="00D81E74"/>
    <w:rsid w:val="00D82136"/>
    <w:rsid w:val="00D8271D"/>
    <w:rsid w:val="00D82B19"/>
    <w:rsid w:val="00D82DF2"/>
    <w:rsid w:val="00D82ECF"/>
    <w:rsid w:val="00D831B5"/>
    <w:rsid w:val="00D833FF"/>
    <w:rsid w:val="00D835F0"/>
    <w:rsid w:val="00D8378D"/>
    <w:rsid w:val="00D83F32"/>
    <w:rsid w:val="00D84223"/>
    <w:rsid w:val="00D8429B"/>
    <w:rsid w:val="00D8433A"/>
    <w:rsid w:val="00D845E9"/>
    <w:rsid w:val="00D853DE"/>
    <w:rsid w:val="00D85FC7"/>
    <w:rsid w:val="00D8613C"/>
    <w:rsid w:val="00D86985"/>
    <w:rsid w:val="00D86E67"/>
    <w:rsid w:val="00D87422"/>
    <w:rsid w:val="00D87659"/>
    <w:rsid w:val="00D8794B"/>
    <w:rsid w:val="00D87B1C"/>
    <w:rsid w:val="00D87E5F"/>
    <w:rsid w:val="00D9037A"/>
    <w:rsid w:val="00D90840"/>
    <w:rsid w:val="00D909F0"/>
    <w:rsid w:val="00D90BCC"/>
    <w:rsid w:val="00D90D50"/>
    <w:rsid w:val="00D91089"/>
    <w:rsid w:val="00D9139A"/>
    <w:rsid w:val="00D9192B"/>
    <w:rsid w:val="00D9193B"/>
    <w:rsid w:val="00D91C69"/>
    <w:rsid w:val="00D920D4"/>
    <w:rsid w:val="00D92332"/>
    <w:rsid w:val="00D92892"/>
    <w:rsid w:val="00D92958"/>
    <w:rsid w:val="00D92F36"/>
    <w:rsid w:val="00D9327A"/>
    <w:rsid w:val="00D93B99"/>
    <w:rsid w:val="00D93EF1"/>
    <w:rsid w:val="00D93FA4"/>
    <w:rsid w:val="00D942C2"/>
    <w:rsid w:val="00D94376"/>
    <w:rsid w:val="00D94484"/>
    <w:rsid w:val="00D94489"/>
    <w:rsid w:val="00D95474"/>
    <w:rsid w:val="00D957BF"/>
    <w:rsid w:val="00D95A5C"/>
    <w:rsid w:val="00D95B75"/>
    <w:rsid w:val="00D95CB1"/>
    <w:rsid w:val="00D95ECB"/>
    <w:rsid w:val="00D9604D"/>
    <w:rsid w:val="00D972A6"/>
    <w:rsid w:val="00D978F3"/>
    <w:rsid w:val="00DA0D10"/>
    <w:rsid w:val="00DA0DF3"/>
    <w:rsid w:val="00DA12D0"/>
    <w:rsid w:val="00DA1C45"/>
    <w:rsid w:val="00DA203D"/>
    <w:rsid w:val="00DA23AC"/>
    <w:rsid w:val="00DA286C"/>
    <w:rsid w:val="00DA2878"/>
    <w:rsid w:val="00DA2CE8"/>
    <w:rsid w:val="00DA32B0"/>
    <w:rsid w:val="00DA3407"/>
    <w:rsid w:val="00DA34C0"/>
    <w:rsid w:val="00DA4009"/>
    <w:rsid w:val="00DA47DF"/>
    <w:rsid w:val="00DA481B"/>
    <w:rsid w:val="00DA4C46"/>
    <w:rsid w:val="00DA59CB"/>
    <w:rsid w:val="00DA5C82"/>
    <w:rsid w:val="00DA61B7"/>
    <w:rsid w:val="00DA6592"/>
    <w:rsid w:val="00DA6CA6"/>
    <w:rsid w:val="00DA749A"/>
    <w:rsid w:val="00DA765C"/>
    <w:rsid w:val="00DA7B7C"/>
    <w:rsid w:val="00DA7C8B"/>
    <w:rsid w:val="00DB0B54"/>
    <w:rsid w:val="00DB0E6D"/>
    <w:rsid w:val="00DB13DA"/>
    <w:rsid w:val="00DB225B"/>
    <w:rsid w:val="00DB2CB3"/>
    <w:rsid w:val="00DB2DF6"/>
    <w:rsid w:val="00DB32DC"/>
    <w:rsid w:val="00DB330A"/>
    <w:rsid w:val="00DB39F0"/>
    <w:rsid w:val="00DB3AEC"/>
    <w:rsid w:val="00DB3DBF"/>
    <w:rsid w:val="00DB3E17"/>
    <w:rsid w:val="00DB4291"/>
    <w:rsid w:val="00DB4984"/>
    <w:rsid w:val="00DB4E4B"/>
    <w:rsid w:val="00DB5215"/>
    <w:rsid w:val="00DB61F1"/>
    <w:rsid w:val="00DB6BDC"/>
    <w:rsid w:val="00DB6C3C"/>
    <w:rsid w:val="00DB6EEC"/>
    <w:rsid w:val="00DB773D"/>
    <w:rsid w:val="00DB77FA"/>
    <w:rsid w:val="00DB7AD6"/>
    <w:rsid w:val="00DB7C1C"/>
    <w:rsid w:val="00DB7F4E"/>
    <w:rsid w:val="00DC0168"/>
    <w:rsid w:val="00DC05D8"/>
    <w:rsid w:val="00DC05E6"/>
    <w:rsid w:val="00DC0A3D"/>
    <w:rsid w:val="00DC0A6D"/>
    <w:rsid w:val="00DC0AEF"/>
    <w:rsid w:val="00DC0D10"/>
    <w:rsid w:val="00DC0F68"/>
    <w:rsid w:val="00DC0FAF"/>
    <w:rsid w:val="00DC11C5"/>
    <w:rsid w:val="00DC1719"/>
    <w:rsid w:val="00DC1743"/>
    <w:rsid w:val="00DC17C1"/>
    <w:rsid w:val="00DC1EC6"/>
    <w:rsid w:val="00DC2061"/>
    <w:rsid w:val="00DC281E"/>
    <w:rsid w:val="00DC2F03"/>
    <w:rsid w:val="00DC32D2"/>
    <w:rsid w:val="00DC389D"/>
    <w:rsid w:val="00DC4218"/>
    <w:rsid w:val="00DC5ABE"/>
    <w:rsid w:val="00DC6B0F"/>
    <w:rsid w:val="00DC7567"/>
    <w:rsid w:val="00DC7BB9"/>
    <w:rsid w:val="00DC7D77"/>
    <w:rsid w:val="00DC7FE2"/>
    <w:rsid w:val="00DD0272"/>
    <w:rsid w:val="00DD03F4"/>
    <w:rsid w:val="00DD08F1"/>
    <w:rsid w:val="00DD0C0E"/>
    <w:rsid w:val="00DD0E12"/>
    <w:rsid w:val="00DD16C6"/>
    <w:rsid w:val="00DD186F"/>
    <w:rsid w:val="00DD1FA6"/>
    <w:rsid w:val="00DD249D"/>
    <w:rsid w:val="00DD24DE"/>
    <w:rsid w:val="00DD28AD"/>
    <w:rsid w:val="00DD34E2"/>
    <w:rsid w:val="00DD3512"/>
    <w:rsid w:val="00DD3685"/>
    <w:rsid w:val="00DD3A9A"/>
    <w:rsid w:val="00DD3C24"/>
    <w:rsid w:val="00DD4478"/>
    <w:rsid w:val="00DD4ADD"/>
    <w:rsid w:val="00DD4B55"/>
    <w:rsid w:val="00DD4F2D"/>
    <w:rsid w:val="00DD556D"/>
    <w:rsid w:val="00DD5E29"/>
    <w:rsid w:val="00DD6C4B"/>
    <w:rsid w:val="00DD6D95"/>
    <w:rsid w:val="00DD71FC"/>
    <w:rsid w:val="00DD723C"/>
    <w:rsid w:val="00DD766C"/>
    <w:rsid w:val="00DD7A31"/>
    <w:rsid w:val="00DD7B45"/>
    <w:rsid w:val="00DE003F"/>
    <w:rsid w:val="00DE00A6"/>
    <w:rsid w:val="00DE0CD3"/>
    <w:rsid w:val="00DE15C8"/>
    <w:rsid w:val="00DE2B11"/>
    <w:rsid w:val="00DE2E35"/>
    <w:rsid w:val="00DE2EE0"/>
    <w:rsid w:val="00DE2FE7"/>
    <w:rsid w:val="00DE3562"/>
    <w:rsid w:val="00DE372B"/>
    <w:rsid w:val="00DE436B"/>
    <w:rsid w:val="00DE4DDE"/>
    <w:rsid w:val="00DE53A7"/>
    <w:rsid w:val="00DE5839"/>
    <w:rsid w:val="00DE5B18"/>
    <w:rsid w:val="00DE5B58"/>
    <w:rsid w:val="00DE5C6F"/>
    <w:rsid w:val="00DE5D47"/>
    <w:rsid w:val="00DE6129"/>
    <w:rsid w:val="00DE632A"/>
    <w:rsid w:val="00DE654C"/>
    <w:rsid w:val="00DE67E2"/>
    <w:rsid w:val="00DE6A31"/>
    <w:rsid w:val="00DE7229"/>
    <w:rsid w:val="00DE72DA"/>
    <w:rsid w:val="00DE7300"/>
    <w:rsid w:val="00DE76FF"/>
    <w:rsid w:val="00DE7750"/>
    <w:rsid w:val="00DE7C23"/>
    <w:rsid w:val="00DF0243"/>
    <w:rsid w:val="00DF0EBF"/>
    <w:rsid w:val="00DF0FF9"/>
    <w:rsid w:val="00DF1230"/>
    <w:rsid w:val="00DF1295"/>
    <w:rsid w:val="00DF1512"/>
    <w:rsid w:val="00DF1516"/>
    <w:rsid w:val="00DF17B3"/>
    <w:rsid w:val="00DF1E5B"/>
    <w:rsid w:val="00DF2132"/>
    <w:rsid w:val="00DF3088"/>
    <w:rsid w:val="00DF38ED"/>
    <w:rsid w:val="00DF45F6"/>
    <w:rsid w:val="00DF4694"/>
    <w:rsid w:val="00DF4931"/>
    <w:rsid w:val="00DF4EB0"/>
    <w:rsid w:val="00DF5289"/>
    <w:rsid w:val="00DF544B"/>
    <w:rsid w:val="00DF5673"/>
    <w:rsid w:val="00DF5A8B"/>
    <w:rsid w:val="00DF6B14"/>
    <w:rsid w:val="00DF7163"/>
    <w:rsid w:val="00DF73EA"/>
    <w:rsid w:val="00DF7A42"/>
    <w:rsid w:val="00DF7AD8"/>
    <w:rsid w:val="00DF7BF3"/>
    <w:rsid w:val="00DF7F8D"/>
    <w:rsid w:val="00E00444"/>
    <w:rsid w:val="00E005C2"/>
    <w:rsid w:val="00E00E7C"/>
    <w:rsid w:val="00E018D4"/>
    <w:rsid w:val="00E01C68"/>
    <w:rsid w:val="00E02470"/>
    <w:rsid w:val="00E02D21"/>
    <w:rsid w:val="00E03013"/>
    <w:rsid w:val="00E03261"/>
    <w:rsid w:val="00E034A3"/>
    <w:rsid w:val="00E0398F"/>
    <w:rsid w:val="00E0472E"/>
    <w:rsid w:val="00E04811"/>
    <w:rsid w:val="00E050B7"/>
    <w:rsid w:val="00E051BD"/>
    <w:rsid w:val="00E05958"/>
    <w:rsid w:val="00E05C60"/>
    <w:rsid w:val="00E05E56"/>
    <w:rsid w:val="00E06301"/>
    <w:rsid w:val="00E071D0"/>
    <w:rsid w:val="00E07715"/>
    <w:rsid w:val="00E078D3"/>
    <w:rsid w:val="00E100B7"/>
    <w:rsid w:val="00E1026C"/>
    <w:rsid w:val="00E110E5"/>
    <w:rsid w:val="00E1184A"/>
    <w:rsid w:val="00E11930"/>
    <w:rsid w:val="00E11F1F"/>
    <w:rsid w:val="00E1229E"/>
    <w:rsid w:val="00E12F2D"/>
    <w:rsid w:val="00E131A3"/>
    <w:rsid w:val="00E131AB"/>
    <w:rsid w:val="00E13234"/>
    <w:rsid w:val="00E13925"/>
    <w:rsid w:val="00E13B74"/>
    <w:rsid w:val="00E13E0A"/>
    <w:rsid w:val="00E1415E"/>
    <w:rsid w:val="00E14314"/>
    <w:rsid w:val="00E147D1"/>
    <w:rsid w:val="00E14D52"/>
    <w:rsid w:val="00E15A6C"/>
    <w:rsid w:val="00E15C6F"/>
    <w:rsid w:val="00E16412"/>
    <w:rsid w:val="00E164D4"/>
    <w:rsid w:val="00E165EA"/>
    <w:rsid w:val="00E16ABC"/>
    <w:rsid w:val="00E16D63"/>
    <w:rsid w:val="00E16FDD"/>
    <w:rsid w:val="00E17BBB"/>
    <w:rsid w:val="00E2027C"/>
    <w:rsid w:val="00E20730"/>
    <w:rsid w:val="00E20DAE"/>
    <w:rsid w:val="00E212D0"/>
    <w:rsid w:val="00E2140C"/>
    <w:rsid w:val="00E21E23"/>
    <w:rsid w:val="00E2244D"/>
    <w:rsid w:val="00E2257C"/>
    <w:rsid w:val="00E22888"/>
    <w:rsid w:val="00E2294C"/>
    <w:rsid w:val="00E22EB5"/>
    <w:rsid w:val="00E23B06"/>
    <w:rsid w:val="00E23DAC"/>
    <w:rsid w:val="00E24D6B"/>
    <w:rsid w:val="00E24D78"/>
    <w:rsid w:val="00E25052"/>
    <w:rsid w:val="00E250B2"/>
    <w:rsid w:val="00E2527C"/>
    <w:rsid w:val="00E2551B"/>
    <w:rsid w:val="00E25697"/>
    <w:rsid w:val="00E25FA1"/>
    <w:rsid w:val="00E2674A"/>
    <w:rsid w:val="00E26BC2"/>
    <w:rsid w:val="00E301F4"/>
    <w:rsid w:val="00E308F3"/>
    <w:rsid w:val="00E30902"/>
    <w:rsid w:val="00E30F9D"/>
    <w:rsid w:val="00E31536"/>
    <w:rsid w:val="00E31644"/>
    <w:rsid w:val="00E3215E"/>
    <w:rsid w:val="00E3272A"/>
    <w:rsid w:val="00E329EE"/>
    <w:rsid w:val="00E32CD3"/>
    <w:rsid w:val="00E3311E"/>
    <w:rsid w:val="00E33377"/>
    <w:rsid w:val="00E333CF"/>
    <w:rsid w:val="00E341BE"/>
    <w:rsid w:val="00E34897"/>
    <w:rsid w:val="00E352A5"/>
    <w:rsid w:val="00E353F9"/>
    <w:rsid w:val="00E3565D"/>
    <w:rsid w:val="00E356E3"/>
    <w:rsid w:val="00E35916"/>
    <w:rsid w:val="00E35C26"/>
    <w:rsid w:val="00E35C49"/>
    <w:rsid w:val="00E3616B"/>
    <w:rsid w:val="00E364B9"/>
    <w:rsid w:val="00E369D2"/>
    <w:rsid w:val="00E36AD9"/>
    <w:rsid w:val="00E36D2A"/>
    <w:rsid w:val="00E370BA"/>
    <w:rsid w:val="00E3726C"/>
    <w:rsid w:val="00E377A6"/>
    <w:rsid w:val="00E40814"/>
    <w:rsid w:val="00E40FC6"/>
    <w:rsid w:val="00E4107A"/>
    <w:rsid w:val="00E41736"/>
    <w:rsid w:val="00E4232E"/>
    <w:rsid w:val="00E4245C"/>
    <w:rsid w:val="00E42775"/>
    <w:rsid w:val="00E42839"/>
    <w:rsid w:val="00E4366D"/>
    <w:rsid w:val="00E4386B"/>
    <w:rsid w:val="00E44139"/>
    <w:rsid w:val="00E44640"/>
    <w:rsid w:val="00E44741"/>
    <w:rsid w:val="00E44A3D"/>
    <w:rsid w:val="00E44CE2"/>
    <w:rsid w:val="00E44FAE"/>
    <w:rsid w:val="00E4527A"/>
    <w:rsid w:val="00E453A4"/>
    <w:rsid w:val="00E4573B"/>
    <w:rsid w:val="00E4580F"/>
    <w:rsid w:val="00E45B1D"/>
    <w:rsid w:val="00E45CBB"/>
    <w:rsid w:val="00E4604D"/>
    <w:rsid w:val="00E46150"/>
    <w:rsid w:val="00E4635A"/>
    <w:rsid w:val="00E465C3"/>
    <w:rsid w:val="00E46658"/>
    <w:rsid w:val="00E468F6"/>
    <w:rsid w:val="00E47264"/>
    <w:rsid w:val="00E472F0"/>
    <w:rsid w:val="00E477A6"/>
    <w:rsid w:val="00E50ACF"/>
    <w:rsid w:val="00E5169C"/>
    <w:rsid w:val="00E51EA3"/>
    <w:rsid w:val="00E52083"/>
    <w:rsid w:val="00E52A6D"/>
    <w:rsid w:val="00E534F0"/>
    <w:rsid w:val="00E53872"/>
    <w:rsid w:val="00E54A85"/>
    <w:rsid w:val="00E55321"/>
    <w:rsid w:val="00E565B0"/>
    <w:rsid w:val="00E56849"/>
    <w:rsid w:val="00E56A1A"/>
    <w:rsid w:val="00E57422"/>
    <w:rsid w:val="00E579A8"/>
    <w:rsid w:val="00E57AC4"/>
    <w:rsid w:val="00E57D51"/>
    <w:rsid w:val="00E60379"/>
    <w:rsid w:val="00E6055C"/>
    <w:rsid w:val="00E609F0"/>
    <w:rsid w:val="00E61337"/>
    <w:rsid w:val="00E6189E"/>
    <w:rsid w:val="00E61CB0"/>
    <w:rsid w:val="00E62122"/>
    <w:rsid w:val="00E62955"/>
    <w:rsid w:val="00E62CB1"/>
    <w:rsid w:val="00E63138"/>
    <w:rsid w:val="00E6339B"/>
    <w:rsid w:val="00E634B2"/>
    <w:rsid w:val="00E63965"/>
    <w:rsid w:val="00E63F5A"/>
    <w:rsid w:val="00E64757"/>
    <w:rsid w:val="00E6480D"/>
    <w:rsid w:val="00E64A2D"/>
    <w:rsid w:val="00E64AEF"/>
    <w:rsid w:val="00E652EE"/>
    <w:rsid w:val="00E6558F"/>
    <w:rsid w:val="00E6588E"/>
    <w:rsid w:val="00E65BA6"/>
    <w:rsid w:val="00E65D87"/>
    <w:rsid w:val="00E65EC7"/>
    <w:rsid w:val="00E662B6"/>
    <w:rsid w:val="00E665EE"/>
    <w:rsid w:val="00E66644"/>
    <w:rsid w:val="00E66727"/>
    <w:rsid w:val="00E6697C"/>
    <w:rsid w:val="00E67273"/>
    <w:rsid w:val="00E672C7"/>
    <w:rsid w:val="00E6730E"/>
    <w:rsid w:val="00E67B55"/>
    <w:rsid w:val="00E67EDA"/>
    <w:rsid w:val="00E7125B"/>
    <w:rsid w:val="00E7185C"/>
    <w:rsid w:val="00E71F91"/>
    <w:rsid w:val="00E7223F"/>
    <w:rsid w:val="00E722A5"/>
    <w:rsid w:val="00E72500"/>
    <w:rsid w:val="00E72550"/>
    <w:rsid w:val="00E72798"/>
    <w:rsid w:val="00E7312A"/>
    <w:rsid w:val="00E732F5"/>
    <w:rsid w:val="00E7349F"/>
    <w:rsid w:val="00E738BB"/>
    <w:rsid w:val="00E73D6A"/>
    <w:rsid w:val="00E740E7"/>
    <w:rsid w:val="00E748D0"/>
    <w:rsid w:val="00E74A63"/>
    <w:rsid w:val="00E74E09"/>
    <w:rsid w:val="00E751CD"/>
    <w:rsid w:val="00E75A90"/>
    <w:rsid w:val="00E75E0D"/>
    <w:rsid w:val="00E762AE"/>
    <w:rsid w:val="00E76486"/>
    <w:rsid w:val="00E7661D"/>
    <w:rsid w:val="00E767A0"/>
    <w:rsid w:val="00E770FF"/>
    <w:rsid w:val="00E7797B"/>
    <w:rsid w:val="00E77B69"/>
    <w:rsid w:val="00E807CD"/>
    <w:rsid w:val="00E808A3"/>
    <w:rsid w:val="00E80C35"/>
    <w:rsid w:val="00E813FD"/>
    <w:rsid w:val="00E814AD"/>
    <w:rsid w:val="00E81C78"/>
    <w:rsid w:val="00E82D5C"/>
    <w:rsid w:val="00E83369"/>
    <w:rsid w:val="00E83425"/>
    <w:rsid w:val="00E84415"/>
    <w:rsid w:val="00E84879"/>
    <w:rsid w:val="00E85009"/>
    <w:rsid w:val="00E85575"/>
    <w:rsid w:val="00E85823"/>
    <w:rsid w:val="00E8583A"/>
    <w:rsid w:val="00E858EB"/>
    <w:rsid w:val="00E85B82"/>
    <w:rsid w:val="00E85DB3"/>
    <w:rsid w:val="00E85FE7"/>
    <w:rsid w:val="00E8623E"/>
    <w:rsid w:val="00E86319"/>
    <w:rsid w:val="00E8640C"/>
    <w:rsid w:val="00E8642A"/>
    <w:rsid w:val="00E8648D"/>
    <w:rsid w:val="00E86597"/>
    <w:rsid w:val="00E8659E"/>
    <w:rsid w:val="00E869CA"/>
    <w:rsid w:val="00E86E31"/>
    <w:rsid w:val="00E871D8"/>
    <w:rsid w:val="00E87414"/>
    <w:rsid w:val="00E87569"/>
    <w:rsid w:val="00E90FBB"/>
    <w:rsid w:val="00E914B2"/>
    <w:rsid w:val="00E9173F"/>
    <w:rsid w:val="00E91BEF"/>
    <w:rsid w:val="00E91EF3"/>
    <w:rsid w:val="00E925FD"/>
    <w:rsid w:val="00E9277E"/>
    <w:rsid w:val="00E92947"/>
    <w:rsid w:val="00E932BB"/>
    <w:rsid w:val="00E93F12"/>
    <w:rsid w:val="00E93FC1"/>
    <w:rsid w:val="00E94726"/>
    <w:rsid w:val="00E9489D"/>
    <w:rsid w:val="00E94EEE"/>
    <w:rsid w:val="00E9557B"/>
    <w:rsid w:val="00E95E54"/>
    <w:rsid w:val="00E96168"/>
    <w:rsid w:val="00E96380"/>
    <w:rsid w:val="00E96774"/>
    <w:rsid w:val="00E9686F"/>
    <w:rsid w:val="00E96BE0"/>
    <w:rsid w:val="00E9753C"/>
    <w:rsid w:val="00E97C10"/>
    <w:rsid w:val="00E97D45"/>
    <w:rsid w:val="00E97DAE"/>
    <w:rsid w:val="00E97DBA"/>
    <w:rsid w:val="00EA08E5"/>
    <w:rsid w:val="00EA1223"/>
    <w:rsid w:val="00EA123E"/>
    <w:rsid w:val="00EA135A"/>
    <w:rsid w:val="00EA1DEC"/>
    <w:rsid w:val="00EA2187"/>
    <w:rsid w:val="00EA21A8"/>
    <w:rsid w:val="00EA220E"/>
    <w:rsid w:val="00EA2421"/>
    <w:rsid w:val="00EA2EB1"/>
    <w:rsid w:val="00EA33E4"/>
    <w:rsid w:val="00EA3409"/>
    <w:rsid w:val="00EA352A"/>
    <w:rsid w:val="00EA3A17"/>
    <w:rsid w:val="00EA3E67"/>
    <w:rsid w:val="00EA414F"/>
    <w:rsid w:val="00EA4942"/>
    <w:rsid w:val="00EA4E34"/>
    <w:rsid w:val="00EA520A"/>
    <w:rsid w:val="00EA5758"/>
    <w:rsid w:val="00EA6019"/>
    <w:rsid w:val="00EA6584"/>
    <w:rsid w:val="00EA688A"/>
    <w:rsid w:val="00EA68ED"/>
    <w:rsid w:val="00EA6B65"/>
    <w:rsid w:val="00EA6D36"/>
    <w:rsid w:val="00EA6D7E"/>
    <w:rsid w:val="00EA6F8F"/>
    <w:rsid w:val="00EA70FC"/>
    <w:rsid w:val="00EA7BFA"/>
    <w:rsid w:val="00EB0AA6"/>
    <w:rsid w:val="00EB0DC8"/>
    <w:rsid w:val="00EB188A"/>
    <w:rsid w:val="00EB21A8"/>
    <w:rsid w:val="00EB24BE"/>
    <w:rsid w:val="00EB2596"/>
    <w:rsid w:val="00EB2B12"/>
    <w:rsid w:val="00EB2E5B"/>
    <w:rsid w:val="00EB31B4"/>
    <w:rsid w:val="00EB35AB"/>
    <w:rsid w:val="00EB361A"/>
    <w:rsid w:val="00EB3C0E"/>
    <w:rsid w:val="00EB456C"/>
    <w:rsid w:val="00EB4B88"/>
    <w:rsid w:val="00EB4D88"/>
    <w:rsid w:val="00EB58AF"/>
    <w:rsid w:val="00EB5F47"/>
    <w:rsid w:val="00EB617E"/>
    <w:rsid w:val="00EB6448"/>
    <w:rsid w:val="00EB6C34"/>
    <w:rsid w:val="00EB6E10"/>
    <w:rsid w:val="00EB6F0E"/>
    <w:rsid w:val="00EB75C4"/>
    <w:rsid w:val="00EB75DD"/>
    <w:rsid w:val="00EB7BE4"/>
    <w:rsid w:val="00EC0386"/>
    <w:rsid w:val="00EC11F7"/>
    <w:rsid w:val="00EC1F7B"/>
    <w:rsid w:val="00EC25EF"/>
    <w:rsid w:val="00EC2637"/>
    <w:rsid w:val="00EC287F"/>
    <w:rsid w:val="00EC2D53"/>
    <w:rsid w:val="00EC40C2"/>
    <w:rsid w:val="00EC42E1"/>
    <w:rsid w:val="00EC47B8"/>
    <w:rsid w:val="00EC4925"/>
    <w:rsid w:val="00EC66B0"/>
    <w:rsid w:val="00EC7A31"/>
    <w:rsid w:val="00EC7B6E"/>
    <w:rsid w:val="00ED01CF"/>
    <w:rsid w:val="00ED0375"/>
    <w:rsid w:val="00ED0555"/>
    <w:rsid w:val="00ED0977"/>
    <w:rsid w:val="00ED15CF"/>
    <w:rsid w:val="00ED181E"/>
    <w:rsid w:val="00ED1989"/>
    <w:rsid w:val="00ED214A"/>
    <w:rsid w:val="00ED225B"/>
    <w:rsid w:val="00ED273D"/>
    <w:rsid w:val="00ED2A32"/>
    <w:rsid w:val="00ED2C44"/>
    <w:rsid w:val="00ED2ECB"/>
    <w:rsid w:val="00ED3068"/>
    <w:rsid w:val="00ED340A"/>
    <w:rsid w:val="00ED3615"/>
    <w:rsid w:val="00ED3C30"/>
    <w:rsid w:val="00ED3D97"/>
    <w:rsid w:val="00ED43C5"/>
    <w:rsid w:val="00ED4A78"/>
    <w:rsid w:val="00ED4E53"/>
    <w:rsid w:val="00ED4F18"/>
    <w:rsid w:val="00ED507B"/>
    <w:rsid w:val="00ED5109"/>
    <w:rsid w:val="00ED5146"/>
    <w:rsid w:val="00ED592C"/>
    <w:rsid w:val="00ED5A5A"/>
    <w:rsid w:val="00ED6104"/>
    <w:rsid w:val="00ED65A0"/>
    <w:rsid w:val="00ED6E63"/>
    <w:rsid w:val="00ED7669"/>
    <w:rsid w:val="00ED77AA"/>
    <w:rsid w:val="00ED77EF"/>
    <w:rsid w:val="00ED7F37"/>
    <w:rsid w:val="00EE01F4"/>
    <w:rsid w:val="00EE05FB"/>
    <w:rsid w:val="00EE064C"/>
    <w:rsid w:val="00EE0786"/>
    <w:rsid w:val="00EE154C"/>
    <w:rsid w:val="00EE1B84"/>
    <w:rsid w:val="00EE1D3F"/>
    <w:rsid w:val="00EE1D78"/>
    <w:rsid w:val="00EE211B"/>
    <w:rsid w:val="00EE2133"/>
    <w:rsid w:val="00EE2430"/>
    <w:rsid w:val="00EE2CAB"/>
    <w:rsid w:val="00EE2CDF"/>
    <w:rsid w:val="00EE3055"/>
    <w:rsid w:val="00EE3265"/>
    <w:rsid w:val="00EE379A"/>
    <w:rsid w:val="00EE3C94"/>
    <w:rsid w:val="00EE3D54"/>
    <w:rsid w:val="00EE4EAF"/>
    <w:rsid w:val="00EE54B6"/>
    <w:rsid w:val="00EE5669"/>
    <w:rsid w:val="00EE5925"/>
    <w:rsid w:val="00EE5926"/>
    <w:rsid w:val="00EE5BA7"/>
    <w:rsid w:val="00EE61AB"/>
    <w:rsid w:val="00EE620D"/>
    <w:rsid w:val="00EE6714"/>
    <w:rsid w:val="00EE69EC"/>
    <w:rsid w:val="00EE7339"/>
    <w:rsid w:val="00EF0395"/>
    <w:rsid w:val="00EF09A2"/>
    <w:rsid w:val="00EF0B5C"/>
    <w:rsid w:val="00EF0C57"/>
    <w:rsid w:val="00EF1A1D"/>
    <w:rsid w:val="00EF1F28"/>
    <w:rsid w:val="00EF322C"/>
    <w:rsid w:val="00EF3242"/>
    <w:rsid w:val="00EF32CC"/>
    <w:rsid w:val="00EF3EE4"/>
    <w:rsid w:val="00EF53C1"/>
    <w:rsid w:val="00EF5555"/>
    <w:rsid w:val="00EF5664"/>
    <w:rsid w:val="00EF59AB"/>
    <w:rsid w:val="00EF5AC9"/>
    <w:rsid w:val="00EF5DB7"/>
    <w:rsid w:val="00EF6647"/>
    <w:rsid w:val="00EF7447"/>
    <w:rsid w:val="00EF7541"/>
    <w:rsid w:val="00EF78FD"/>
    <w:rsid w:val="00EF7D9B"/>
    <w:rsid w:val="00EF7FF1"/>
    <w:rsid w:val="00F00072"/>
    <w:rsid w:val="00F00518"/>
    <w:rsid w:val="00F00899"/>
    <w:rsid w:val="00F00C51"/>
    <w:rsid w:val="00F00E02"/>
    <w:rsid w:val="00F00F32"/>
    <w:rsid w:val="00F0126D"/>
    <w:rsid w:val="00F014CA"/>
    <w:rsid w:val="00F0233C"/>
    <w:rsid w:val="00F02D4E"/>
    <w:rsid w:val="00F03B79"/>
    <w:rsid w:val="00F03D06"/>
    <w:rsid w:val="00F03E7A"/>
    <w:rsid w:val="00F04090"/>
    <w:rsid w:val="00F047D4"/>
    <w:rsid w:val="00F04ECD"/>
    <w:rsid w:val="00F05007"/>
    <w:rsid w:val="00F05149"/>
    <w:rsid w:val="00F05186"/>
    <w:rsid w:val="00F0555C"/>
    <w:rsid w:val="00F0559C"/>
    <w:rsid w:val="00F0643E"/>
    <w:rsid w:val="00F0650B"/>
    <w:rsid w:val="00F06532"/>
    <w:rsid w:val="00F06750"/>
    <w:rsid w:val="00F06CDD"/>
    <w:rsid w:val="00F074FB"/>
    <w:rsid w:val="00F10A8C"/>
    <w:rsid w:val="00F10E8C"/>
    <w:rsid w:val="00F10ED5"/>
    <w:rsid w:val="00F10F3B"/>
    <w:rsid w:val="00F11700"/>
    <w:rsid w:val="00F117DF"/>
    <w:rsid w:val="00F11AFD"/>
    <w:rsid w:val="00F11FA1"/>
    <w:rsid w:val="00F122CF"/>
    <w:rsid w:val="00F12A4A"/>
    <w:rsid w:val="00F12BCE"/>
    <w:rsid w:val="00F1344E"/>
    <w:rsid w:val="00F134AF"/>
    <w:rsid w:val="00F13BF7"/>
    <w:rsid w:val="00F13FD2"/>
    <w:rsid w:val="00F140B5"/>
    <w:rsid w:val="00F14105"/>
    <w:rsid w:val="00F14171"/>
    <w:rsid w:val="00F141BB"/>
    <w:rsid w:val="00F14C51"/>
    <w:rsid w:val="00F14ED4"/>
    <w:rsid w:val="00F153B9"/>
    <w:rsid w:val="00F15C6B"/>
    <w:rsid w:val="00F15D0E"/>
    <w:rsid w:val="00F15F16"/>
    <w:rsid w:val="00F161C1"/>
    <w:rsid w:val="00F162AB"/>
    <w:rsid w:val="00F166FF"/>
    <w:rsid w:val="00F1680C"/>
    <w:rsid w:val="00F17722"/>
    <w:rsid w:val="00F17977"/>
    <w:rsid w:val="00F17B96"/>
    <w:rsid w:val="00F17C3C"/>
    <w:rsid w:val="00F17D87"/>
    <w:rsid w:val="00F17E0C"/>
    <w:rsid w:val="00F206E5"/>
    <w:rsid w:val="00F20BEF"/>
    <w:rsid w:val="00F20C66"/>
    <w:rsid w:val="00F216C3"/>
    <w:rsid w:val="00F221FD"/>
    <w:rsid w:val="00F22301"/>
    <w:rsid w:val="00F22C5A"/>
    <w:rsid w:val="00F232EA"/>
    <w:rsid w:val="00F237EA"/>
    <w:rsid w:val="00F2388A"/>
    <w:rsid w:val="00F23E35"/>
    <w:rsid w:val="00F245FE"/>
    <w:rsid w:val="00F24C83"/>
    <w:rsid w:val="00F24CD0"/>
    <w:rsid w:val="00F25B16"/>
    <w:rsid w:val="00F25E51"/>
    <w:rsid w:val="00F25F72"/>
    <w:rsid w:val="00F2673D"/>
    <w:rsid w:val="00F270FB"/>
    <w:rsid w:val="00F271FB"/>
    <w:rsid w:val="00F27475"/>
    <w:rsid w:val="00F27B6D"/>
    <w:rsid w:val="00F27CCF"/>
    <w:rsid w:val="00F30395"/>
    <w:rsid w:val="00F30427"/>
    <w:rsid w:val="00F305DA"/>
    <w:rsid w:val="00F30767"/>
    <w:rsid w:val="00F3166F"/>
    <w:rsid w:val="00F31A69"/>
    <w:rsid w:val="00F31D7B"/>
    <w:rsid w:val="00F320CB"/>
    <w:rsid w:val="00F3250B"/>
    <w:rsid w:val="00F32972"/>
    <w:rsid w:val="00F329A6"/>
    <w:rsid w:val="00F329B1"/>
    <w:rsid w:val="00F32E3C"/>
    <w:rsid w:val="00F331B2"/>
    <w:rsid w:val="00F331EC"/>
    <w:rsid w:val="00F33340"/>
    <w:rsid w:val="00F3356E"/>
    <w:rsid w:val="00F336F7"/>
    <w:rsid w:val="00F339A7"/>
    <w:rsid w:val="00F339BA"/>
    <w:rsid w:val="00F33CFF"/>
    <w:rsid w:val="00F33DA4"/>
    <w:rsid w:val="00F33FC3"/>
    <w:rsid w:val="00F34EF1"/>
    <w:rsid w:val="00F352FC"/>
    <w:rsid w:val="00F3549F"/>
    <w:rsid w:val="00F35A46"/>
    <w:rsid w:val="00F35CAC"/>
    <w:rsid w:val="00F35D5D"/>
    <w:rsid w:val="00F3619C"/>
    <w:rsid w:val="00F374D0"/>
    <w:rsid w:val="00F37EFB"/>
    <w:rsid w:val="00F403FA"/>
    <w:rsid w:val="00F40F3E"/>
    <w:rsid w:val="00F40FC8"/>
    <w:rsid w:val="00F41219"/>
    <w:rsid w:val="00F420ED"/>
    <w:rsid w:val="00F42A48"/>
    <w:rsid w:val="00F42C11"/>
    <w:rsid w:val="00F42D64"/>
    <w:rsid w:val="00F42F5D"/>
    <w:rsid w:val="00F43140"/>
    <w:rsid w:val="00F441FD"/>
    <w:rsid w:val="00F4427A"/>
    <w:rsid w:val="00F443BF"/>
    <w:rsid w:val="00F46112"/>
    <w:rsid w:val="00F46239"/>
    <w:rsid w:val="00F4640E"/>
    <w:rsid w:val="00F4654C"/>
    <w:rsid w:val="00F46789"/>
    <w:rsid w:val="00F46883"/>
    <w:rsid w:val="00F47227"/>
    <w:rsid w:val="00F47994"/>
    <w:rsid w:val="00F47F56"/>
    <w:rsid w:val="00F47FF3"/>
    <w:rsid w:val="00F50590"/>
    <w:rsid w:val="00F51564"/>
    <w:rsid w:val="00F516E2"/>
    <w:rsid w:val="00F51D1C"/>
    <w:rsid w:val="00F5271F"/>
    <w:rsid w:val="00F529A5"/>
    <w:rsid w:val="00F52F40"/>
    <w:rsid w:val="00F538CC"/>
    <w:rsid w:val="00F53C91"/>
    <w:rsid w:val="00F54C31"/>
    <w:rsid w:val="00F54F94"/>
    <w:rsid w:val="00F570C5"/>
    <w:rsid w:val="00F572C9"/>
    <w:rsid w:val="00F601C4"/>
    <w:rsid w:val="00F60268"/>
    <w:rsid w:val="00F604BD"/>
    <w:rsid w:val="00F6069E"/>
    <w:rsid w:val="00F615F0"/>
    <w:rsid w:val="00F61909"/>
    <w:rsid w:val="00F61D1B"/>
    <w:rsid w:val="00F620A0"/>
    <w:rsid w:val="00F62242"/>
    <w:rsid w:val="00F62F3B"/>
    <w:rsid w:val="00F63684"/>
    <w:rsid w:val="00F63A76"/>
    <w:rsid w:val="00F63B06"/>
    <w:rsid w:val="00F63EF7"/>
    <w:rsid w:val="00F63F02"/>
    <w:rsid w:val="00F6456D"/>
    <w:rsid w:val="00F6471E"/>
    <w:rsid w:val="00F64BD6"/>
    <w:rsid w:val="00F652D9"/>
    <w:rsid w:val="00F65760"/>
    <w:rsid w:val="00F65F4D"/>
    <w:rsid w:val="00F66312"/>
    <w:rsid w:val="00F668B3"/>
    <w:rsid w:val="00F66CCE"/>
    <w:rsid w:val="00F67075"/>
    <w:rsid w:val="00F678CE"/>
    <w:rsid w:val="00F67E7C"/>
    <w:rsid w:val="00F70442"/>
    <w:rsid w:val="00F70448"/>
    <w:rsid w:val="00F71318"/>
    <w:rsid w:val="00F7177D"/>
    <w:rsid w:val="00F72269"/>
    <w:rsid w:val="00F729CA"/>
    <w:rsid w:val="00F72B14"/>
    <w:rsid w:val="00F731DD"/>
    <w:rsid w:val="00F732A0"/>
    <w:rsid w:val="00F733B4"/>
    <w:rsid w:val="00F734D9"/>
    <w:rsid w:val="00F7380C"/>
    <w:rsid w:val="00F7438F"/>
    <w:rsid w:val="00F7449E"/>
    <w:rsid w:val="00F74840"/>
    <w:rsid w:val="00F75132"/>
    <w:rsid w:val="00F7515B"/>
    <w:rsid w:val="00F75D67"/>
    <w:rsid w:val="00F75FE1"/>
    <w:rsid w:val="00F760FD"/>
    <w:rsid w:val="00F76209"/>
    <w:rsid w:val="00F76320"/>
    <w:rsid w:val="00F76D9F"/>
    <w:rsid w:val="00F7713F"/>
    <w:rsid w:val="00F772E5"/>
    <w:rsid w:val="00F77577"/>
    <w:rsid w:val="00F776DA"/>
    <w:rsid w:val="00F779A7"/>
    <w:rsid w:val="00F77B92"/>
    <w:rsid w:val="00F77EFC"/>
    <w:rsid w:val="00F77FD8"/>
    <w:rsid w:val="00F805D8"/>
    <w:rsid w:val="00F80B42"/>
    <w:rsid w:val="00F80D7D"/>
    <w:rsid w:val="00F812A7"/>
    <w:rsid w:val="00F8139B"/>
    <w:rsid w:val="00F81C74"/>
    <w:rsid w:val="00F81DBD"/>
    <w:rsid w:val="00F820BD"/>
    <w:rsid w:val="00F82642"/>
    <w:rsid w:val="00F8394A"/>
    <w:rsid w:val="00F83EB1"/>
    <w:rsid w:val="00F842C3"/>
    <w:rsid w:val="00F8431E"/>
    <w:rsid w:val="00F8455F"/>
    <w:rsid w:val="00F85096"/>
    <w:rsid w:val="00F850C9"/>
    <w:rsid w:val="00F860B3"/>
    <w:rsid w:val="00F86EF8"/>
    <w:rsid w:val="00F87768"/>
    <w:rsid w:val="00F87B65"/>
    <w:rsid w:val="00F87C17"/>
    <w:rsid w:val="00F903DD"/>
    <w:rsid w:val="00F90686"/>
    <w:rsid w:val="00F90B9D"/>
    <w:rsid w:val="00F90C66"/>
    <w:rsid w:val="00F91003"/>
    <w:rsid w:val="00F916A1"/>
    <w:rsid w:val="00F91AD0"/>
    <w:rsid w:val="00F91FD3"/>
    <w:rsid w:val="00F92029"/>
    <w:rsid w:val="00F9205C"/>
    <w:rsid w:val="00F92492"/>
    <w:rsid w:val="00F927FB"/>
    <w:rsid w:val="00F936B7"/>
    <w:rsid w:val="00F938FE"/>
    <w:rsid w:val="00F93B3A"/>
    <w:rsid w:val="00F93EA4"/>
    <w:rsid w:val="00F940FF"/>
    <w:rsid w:val="00F94935"/>
    <w:rsid w:val="00F94C54"/>
    <w:rsid w:val="00F94C61"/>
    <w:rsid w:val="00F94D0A"/>
    <w:rsid w:val="00F951D6"/>
    <w:rsid w:val="00F956A5"/>
    <w:rsid w:val="00F9571F"/>
    <w:rsid w:val="00F95DA7"/>
    <w:rsid w:val="00F95EC2"/>
    <w:rsid w:val="00F963BA"/>
    <w:rsid w:val="00F96796"/>
    <w:rsid w:val="00F968DD"/>
    <w:rsid w:val="00F96AF2"/>
    <w:rsid w:val="00F97080"/>
    <w:rsid w:val="00F97486"/>
    <w:rsid w:val="00F9799C"/>
    <w:rsid w:val="00F97BCB"/>
    <w:rsid w:val="00FA0034"/>
    <w:rsid w:val="00FA043F"/>
    <w:rsid w:val="00FA13C9"/>
    <w:rsid w:val="00FA186F"/>
    <w:rsid w:val="00FA19C2"/>
    <w:rsid w:val="00FA1CA9"/>
    <w:rsid w:val="00FA2040"/>
    <w:rsid w:val="00FA2140"/>
    <w:rsid w:val="00FA248E"/>
    <w:rsid w:val="00FA2734"/>
    <w:rsid w:val="00FA2CBF"/>
    <w:rsid w:val="00FA2CD6"/>
    <w:rsid w:val="00FA3C7A"/>
    <w:rsid w:val="00FA45B1"/>
    <w:rsid w:val="00FA4AF3"/>
    <w:rsid w:val="00FA50B1"/>
    <w:rsid w:val="00FA5352"/>
    <w:rsid w:val="00FA61A4"/>
    <w:rsid w:val="00FA63F8"/>
    <w:rsid w:val="00FA641D"/>
    <w:rsid w:val="00FA6A3F"/>
    <w:rsid w:val="00FA6B74"/>
    <w:rsid w:val="00FA78C0"/>
    <w:rsid w:val="00FA7AA4"/>
    <w:rsid w:val="00FA7ADA"/>
    <w:rsid w:val="00FA7CAE"/>
    <w:rsid w:val="00FB09C4"/>
    <w:rsid w:val="00FB1529"/>
    <w:rsid w:val="00FB167B"/>
    <w:rsid w:val="00FB176B"/>
    <w:rsid w:val="00FB2707"/>
    <w:rsid w:val="00FB29D2"/>
    <w:rsid w:val="00FB2CA4"/>
    <w:rsid w:val="00FB4110"/>
    <w:rsid w:val="00FB42BD"/>
    <w:rsid w:val="00FB481B"/>
    <w:rsid w:val="00FB4F8F"/>
    <w:rsid w:val="00FB518B"/>
    <w:rsid w:val="00FB51D2"/>
    <w:rsid w:val="00FB52CA"/>
    <w:rsid w:val="00FB6119"/>
    <w:rsid w:val="00FB67C2"/>
    <w:rsid w:val="00FB6865"/>
    <w:rsid w:val="00FB6E16"/>
    <w:rsid w:val="00FB71C7"/>
    <w:rsid w:val="00FB73B5"/>
    <w:rsid w:val="00FB7697"/>
    <w:rsid w:val="00FB788C"/>
    <w:rsid w:val="00FC0011"/>
    <w:rsid w:val="00FC0093"/>
    <w:rsid w:val="00FC023C"/>
    <w:rsid w:val="00FC03EE"/>
    <w:rsid w:val="00FC08D7"/>
    <w:rsid w:val="00FC0B0E"/>
    <w:rsid w:val="00FC0F37"/>
    <w:rsid w:val="00FC1148"/>
    <w:rsid w:val="00FC1206"/>
    <w:rsid w:val="00FC149F"/>
    <w:rsid w:val="00FC1859"/>
    <w:rsid w:val="00FC1E13"/>
    <w:rsid w:val="00FC2474"/>
    <w:rsid w:val="00FC2A8D"/>
    <w:rsid w:val="00FC309B"/>
    <w:rsid w:val="00FC31D9"/>
    <w:rsid w:val="00FC3C0C"/>
    <w:rsid w:val="00FC3CEA"/>
    <w:rsid w:val="00FC4255"/>
    <w:rsid w:val="00FC42B1"/>
    <w:rsid w:val="00FC46DF"/>
    <w:rsid w:val="00FC4B9E"/>
    <w:rsid w:val="00FC4C3C"/>
    <w:rsid w:val="00FC4DC8"/>
    <w:rsid w:val="00FC4F7E"/>
    <w:rsid w:val="00FC578C"/>
    <w:rsid w:val="00FC5A2A"/>
    <w:rsid w:val="00FC5CF9"/>
    <w:rsid w:val="00FC63E1"/>
    <w:rsid w:val="00FC69E8"/>
    <w:rsid w:val="00FC6B85"/>
    <w:rsid w:val="00FC6FB8"/>
    <w:rsid w:val="00FC6FFF"/>
    <w:rsid w:val="00FC722E"/>
    <w:rsid w:val="00FC7C4A"/>
    <w:rsid w:val="00FD00A0"/>
    <w:rsid w:val="00FD0B07"/>
    <w:rsid w:val="00FD0B3E"/>
    <w:rsid w:val="00FD0C59"/>
    <w:rsid w:val="00FD1FA8"/>
    <w:rsid w:val="00FD2368"/>
    <w:rsid w:val="00FD274E"/>
    <w:rsid w:val="00FD2C04"/>
    <w:rsid w:val="00FD35E7"/>
    <w:rsid w:val="00FD39A7"/>
    <w:rsid w:val="00FD3B8A"/>
    <w:rsid w:val="00FD3C79"/>
    <w:rsid w:val="00FD4DAA"/>
    <w:rsid w:val="00FD5087"/>
    <w:rsid w:val="00FD509D"/>
    <w:rsid w:val="00FD5BC7"/>
    <w:rsid w:val="00FD6121"/>
    <w:rsid w:val="00FD69C1"/>
    <w:rsid w:val="00FD6EA9"/>
    <w:rsid w:val="00FD7333"/>
    <w:rsid w:val="00FD7A84"/>
    <w:rsid w:val="00FD7F0A"/>
    <w:rsid w:val="00FE0D89"/>
    <w:rsid w:val="00FE0E00"/>
    <w:rsid w:val="00FE1A25"/>
    <w:rsid w:val="00FE29F9"/>
    <w:rsid w:val="00FE2DEB"/>
    <w:rsid w:val="00FE32C0"/>
    <w:rsid w:val="00FE3305"/>
    <w:rsid w:val="00FE33B2"/>
    <w:rsid w:val="00FE360A"/>
    <w:rsid w:val="00FE37B0"/>
    <w:rsid w:val="00FE3EEE"/>
    <w:rsid w:val="00FE400E"/>
    <w:rsid w:val="00FE45FF"/>
    <w:rsid w:val="00FE4AB9"/>
    <w:rsid w:val="00FE5898"/>
    <w:rsid w:val="00FE5F39"/>
    <w:rsid w:val="00FE6161"/>
    <w:rsid w:val="00FE637D"/>
    <w:rsid w:val="00FE67B0"/>
    <w:rsid w:val="00FE6B30"/>
    <w:rsid w:val="00FE6FA4"/>
    <w:rsid w:val="00FE7FE9"/>
    <w:rsid w:val="00FF0040"/>
    <w:rsid w:val="00FF068E"/>
    <w:rsid w:val="00FF0720"/>
    <w:rsid w:val="00FF0A42"/>
    <w:rsid w:val="00FF0AE9"/>
    <w:rsid w:val="00FF1023"/>
    <w:rsid w:val="00FF1039"/>
    <w:rsid w:val="00FF19AF"/>
    <w:rsid w:val="00FF1E86"/>
    <w:rsid w:val="00FF1E8D"/>
    <w:rsid w:val="00FF2566"/>
    <w:rsid w:val="00FF2D61"/>
    <w:rsid w:val="00FF32FF"/>
    <w:rsid w:val="00FF3478"/>
    <w:rsid w:val="00FF3A6A"/>
    <w:rsid w:val="00FF3B1D"/>
    <w:rsid w:val="00FF3BF2"/>
    <w:rsid w:val="00FF4029"/>
    <w:rsid w:val="00FF4209"/>
    <w:rsid w:val="00FF42F0"/>
    <w:rsid w:val="00FF46A5"/>
    <w:rsid w:val="00FF4ED4"/>
    <w:rsid w:val="00FF4F86"/>
    <w:rsid w:val="00FF5085"/>
    <w:rsid w:val="00FF6CC6"/>
    <w:rsid w:val="00FF70B2"/>
    <w:rsid w:val="00FF7723"/>
    <w:rsid w:val="00FF78F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fc9">
      <v:fill color="white"/>
      <v:stroke color="#fc9"/>
    </o:shapedefaults>
    <o:shapelayout v:ext="edit">
      <o:idmap v:ext="edit" data="1"/>
    </o:shapelayout>
  </w:shapeDefaults>
  <w:decimalSymbol w:val=","/>
  <w:listSeparator w:val=";"/>
  <w14:docId w14:val="6FC1B581"/>
  <w15:docId w15:val="{B3D0B828-29C0-4354-8BFB-AF4E4F34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6FE8"/>
    <w:rPr>
      <w:rFonts w:ascii="Arial" w:hAnsi="Arial"/>
      <w:sz w:val="22"/>
      <w:lang w:eastAsia="en-GB"/>
    </w:rPr>
  </w:style>
  <w:style w:type="paragraph" w:styleId="Titre1">
    <w:name w:val="heading 1"/>
    <w:basedOn w:val="Normal"/>
    <w:next w:val="Normal"/>
    <w:link w:val="Titre1Car"/>
    <w:qFormat/>
    <w:rsid w:val="00E2257C"/>
    <w:pPr>
      <w:keepNext/>
      <w:pageBreakBefore/>
      <w:numPr>
        <w:numId w:val="12"/>
      </w:numPr>
      <w:shd w:val="clear" w:color="auto" w:fill="FF9900"/>
      <w:outlineLvl w:val="0"/>
    </w:pPr>
    <w:rPr>
      <w:b/>
      <w:caps/>
      <w:color w:val="FFFFFF"/>
      <w:sz w:val="24"/>
      <w:szCs w:val="24"/>
      <w:lang w:val="x-none"/>
    </w:rPr>
  </w:style>
  <w:style w:type="paragraph" w:styleId="Titre2">
    <w:name w:val="heading 2"/>
    <w:basedOn w:val="Normal"/>
    <w:next w:val="Normal"/>
    <w:link w:val="Titre2Car"/>
    <w:qFormat/>
    <w:rsid w:val="00E2257C"/>
    <w:pPr>
      <w:keepNext/>
      <w:numPr>
        <w:ilvl w:val="1"/>
        <w:numId w:val="12"/>
      </w:numPr>
      <w:shd w:val="clear" w:color="auto" w:fill="E6E6E6"/>
      <w:outlineLvl w:val="1"/>
    </w:pPr>
    <w:rPr>
      <w:b/>
      <w:caps/>
      <w:color w:val="FFFFFF"/>
      <w:sz w:val="24"/>
      <w:szCs w:val="24"/>
      <w:lang w:val="x-none"/>
    </w:rPr>
  </w:style>
  <w:style w:type="paragraph" w:styleId="Titre3">
    <w:name w:val="heading 3"/>
    <w:basedOn w:val="Normal"/>
    <w:next w:val="Normal"/>
    <w:qFormat/>
    <w:rsid w:val="00E2257C"/>
    <w:pPr>
      <w:keepNext/>
      <w:numPr>
        <w:ilvl w:val="2"/>
        <w:numId w:val="12"/>
      </w:numPr>
      <w:shd w:val="clear" w:color="auto" w:fill="F3F3F3"/>
      <w:spacing w:before="120" w:after="120"/>
      <w:outlineLvl w:val="2"/>
    </w:pPr>
    <w:rPr>
      <w:b/>
      <w:sz w:val="20"/>
    </w:rPr>
  </w:style>
  <w:style w:type="paragraph" w:styleId="Titre4">
    <w:name w:val="heading 4"/>
    <w:basedOn w:val="Normal"/>
    <w:next w:val="Normal"/>
    <w:link w:val="Titre4Car"/>
    <w:qFormat/>
    <w:rsid w:val="00E2257C"/>
    <w:pPr>
      <w:keepNext/>
      <w:numPr>
        <w:ilvl w:val="3"/>
        <w:numId w:val="12"/>
      </w:numPr>
      <w:shd w:val="clear" w:color="auto" w:fill="F3F3F3"/>
      <w:spacing w:before="240" w:after="60"/>
      <w:outlineLvl w:val="3"/>
    </w:pPr>
    <w:rPr>
      <w:b/>
      <w:caps/>
      <w:color w:val="FFFFFF"/>
      <w:sz w:val="24"/>
      <w:szCs w:val="24"/>
      <w:lang w:val="x-none"/>
    </w:rPr>
  </w:style>
  <w:style w:type="paragraph" w:styleId="Titre5">
    <w:name w:val="heading 5"/>
    <w:basedOn w:val="Normal"/>
    <w:next w:val="Normal"/>
    <w:qFormat/>
    <w:rsid w:val="00424DDD"/>
    <w:pPr>
      <w:keepNext/>
      <w:outlineLvl w:val="4"/>
    </w:pPr>
    <w:rPr>
      <w:i/>
      <w:u w:val="single"/>
      <w:lang w:val="en-GB"/>
    </w:rPr>
  </w:style>
  <w:style w:type="paragraph" w:styleId="Titre6">
    <w:name w:val="heading 6"/>
    <w:basedOn w:val="Normal"/>
    <w:next w:val="Normal"/>
    <w:qFormat/>
    <w:rsid w:val="00E2257C"/>
    <w:pPr>
      <w:numPr>
        <w:ilvl w:val="5"/>
        <w:numId w:val="12"/>
      </w:numPr>
      <w:spacing w:before="240" w:after="60"/>
      <w:outlineLvl w:val="5"/>
    </w:pPr>
    <w:rPr>
      <w:i/>
    </w:rPr>
  </w:style>
  <w:style w:type="paragraph" w:styleId="Titre7">
    <w:name w:val="heading 7"/>
    <w:basedOn w:val="Normal"/>
    <w:next w:val="Normal"/>
    <w:qFormat/>
    <w:rsid w:val="00E2257C"/>
    <w:pPr>
      <w:numPr>
        <w:ilvl w:val="6"/>
        <w:numId w:val="12"/>
      </w:numPr>
      <w:spacing w:before="240" w:after="60"/>
      <w:outlineLvl w:val="6"/>
    </w:pPr>
  </w:style>
  <w:style w:type="paragraph" w:styleId="Titre8">
    <w:name w:val="heading 8"/>
    <w:basedOn w:val="Normal"/>
    <w:next w:val="Normal"/>
    <w:qFormat/>
    <w:rsid w:val="00E2257C"/>
    <w:pPr>
      <w:numPr>
        <w:ilvl w:val="7"/>
        <w:numId w:val="12"/>
      </w:numPr>
      <w:spacing w:before="240" w:after="60"/>
      <w:outlineLvl w:val="7"/>
    </w:pPr>
    <w:rPr>
      <w:i/>
    </w:rPr>
  </w:style>
  <w:style w:type="paragraph" w:styleId="Titre9">
    <w:name w:val="heading 9"/>
    <w:basedOn w:val="Normal"/>
    <w:next w:val="Normal"/>
    <w:qFormat/>
    <w:rsid w:val="00E2257C"/>
    <w:pPr>
      <w:numPr>
        <w:ilvl w:val="8"/>
        <w:numId w:val="1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harCharChar">
    <w:name w:val="Char Char Char"/>
    <w:basedOn w:val="Normal"/>
    <w:rsid w:val="003D22D8"/>
    <w:pPr>
      <w:spacing w:after="160" w:line="240" w:lineRule="exact"/>
    </w:pPr>
    <w:rPr>
      <w:rFonts w:ascii="Verdana" w:hAnsi="Verdana"/>
      <w:sz w:val="20"/>
      <w:u w:val="single"/>
      <w:lang w:val="en-US" w:eastAsia="en-US"/>
    </w:rPr>
  </w:style>
  <w:style w:type="paragraph" w:styleId="Pieddepage">
    <w:name w:val="footer"/>
    <w:basedOn w:val="Normal"/>
    <w:pPr>
      <w:tabs>
        <w:tab w:val="center" w:pos="4320"/>
        <w:tab w:val="right" w:pos="8640"/>
      </w:tabs>
    </w:pPr>
  </w:style>
  <w:style w:type="character" w:customStyle="1" w:styleId="TableauCar">
    <w:name w:val="Tableau Car"/>
    <w:link w:val="Tableau"/>
    <w:rsid w:val="00255790"/>
    <w:rPr>
      <w:snapToGrid w:val="0"/>
      <w:color w:val="000000"/>
      <w:sz w:val="24"/>
      <w:szCs w:val="24"/>
      <w:lang w:val="fr-FR" w:eastAsia="fr-FR" w:bidi="ar-SA"/>
    </w:rPr>
  </w:style>
  <w:style w:type="paragraph" w:customStyle="1" w:styleId="Tableau">
    <w:name w:val="Tableau"/>
    <w:aliases w:val="8 pt"/>
    <w:basedOn w:val="Normal"/>
    <w:link w:val="TableauCar"/>
    <w:rsid w:val="00F3250B"/>
    <w:pPr>
      <w:keepNext/>
      <w:keepLines/>
      <w:tabs>
        <w:tab w:val="left" w:pos="639"/>
      </w:tabs>
      <w:spacing w:before="60" w:after="60"/>
      <w:jc w:val="both"/>
    </w:pPr>
    <w:rPr>
      <w:rFonts w:ascii="Times New Roman" w:hAnsi="Times New Roman"/>
      <w:snapToGrid w:val="0"/>
      <w:color w:val="000000"/>
      <w:sz w:val="24"/>
      <w:szCs w:val="24"/>
      <w:lang w:eastAsia="fr-FR"/>
    </w:rPr>
  </w:style>
  <w:style w:type="paragraph" w:customStyle="1" w:styleId="GuidancenotesCharCharCharCharCharChar">
    <w:name w:val="Guidance notes Char Char Char Char Char Char"/>
    <w:basedOn w:val="Normal"/>
    <w:next w:val="Normal"/>
    <w:link w:val="GuidancenotesCharCharCharCharCharCharChar"/>
    <w:pPr>
      <w:spacing w:after="240"/>
    </w:pPr>
    <w:rPr>
      <w:i/>
      <w:noProof/>
      <w:color w:val="0000FF"/>
      <w:sz w:val="20"/>
      <w:lang w:val="en-GB"/>
    </w:rPr>
  </w:style>
  <w:style w:type="character" w:customStyle="1" w:styleId="GuidancenotesCharCharCharCharCharCharChar">
    <w:name w:val="Guidance notes Char Char Char Char Char Char Char"/>
    <w:link w:val="GuidancenotesCharCharCharCharCharChar"/>
    <w:rsid w:val="00772F72"/>
    <w:rPr>
      <w:rFonts w:ascii="Arial" w:hAnsi="Arial"/>
      <w:i/>
      <w:noProof/>
      <w:color w:val="0000FF"/>
      <w:lang w:val="en-GB" w:eastAsia="en-GB" w:bidi="ar-SA"/>
    </w:rPr>
  </w:style>
  <w:style w:type="paragraph" w:styleId="Lgende">
    <w:name w:val="caption"/>
    <w:basedOn w:val="Normal"/>
    <w:next w:val="Normal"/>
    <w:qFormat/>
    <w:rsid w:val="00D259B4"/>
    <w:rPr>
      <w:rFonts w:ascii="Times New Roman" w:hAnsi="Times New Roman"/>
      <w:b/>
      <w:bCs/>
      <w:sz w:val="20"/>
      <w:lang w:eastAsia="fr-FR"/>
    </w:rPr>
  </w:style>
  <w:style w:type="character" w:styleId="Marquedecommentaire">
    <w:name w:val="annotation reference"/>
    <w:semiHidden/>
    <w:rPr>
      <w:sz w:val="16"/>
    </w:rPr>
  </w:style>
  <w:style w:type="paragraph" w:styleId="Commentaire">
    <w:name w:val="annotation text"/>
    <w:basedOn w:val="Normal"/>
    <w:semiHidden/>
  </w:style>
  <w:style w:type="paragraph" w:styleId="Tabledesillustrations">
    <w:name w:val="table of figures"/>
    <w:basedOn w:val="Normal"/>
    <w:next w:val="Normal"/>
    <w:uiPriority w:val="99"/>
    <w:rsid w:val="00B75EDF"/>
  </w:style>
  <w:style w:type="character" w:styleId="Lienhypertexte">
    <w:name w:val="Hyperlink"/>
    <w:uiPriority w:val="99"/>
    <w:rPr>
      <w:color w:val="0000FF"/>
      <w:u w:val="single"/>
    </w:rPr>
  </w:style>
  <w:style w:type="character" w:styleId="Numrodepage">
    <w:name w:val="page number"/>
    <w:rPr>
      <w:rFonts w:ascii="Arial" w:hAnsi="Arial"/>
    </w:rPr>
  </w:style>
  <w:style w:type="paragraph" w:styleId="TM1">
    <w:name w:val="toc 1"/>
    <w:basedOn w:val="Normal"/>
    <w:next w:val="Normal"/>
    <w:autoRedefine/>
    <w:uiPriority w:val="39"/>
    <w:qFormat/>
    <w:rsid w:val="00114518"/>
    <w:pPr>
      <w:spacing w:before="120"/>
    </w:pPr>
    <w:rPr>
      <w:rFonts w:ascii="Times New Roman" w:hAnsi="Times New Roman"/>
      <w:b/>
      <w:bCs/>
      <w:i/>
      <w:iCs/>
      <w:sz w:val="24"/>
      <w:szCs w:val="24"/>
    </w:rPr>
  </w:style>
  <w:style w:type="paragraph" w:styleId="TM2">
    <w:name w:val="toc 2"/>
    <w:basedOn w:val="Normal"/>
    <w:next w:val="Normal"/>
    <w:autoRedefine/>
    <w:uiPriority w:val="39"/>
    <w:qFormat/>
    <w:rsid w:val="005F6A3F"/>
    <w:pPr>
      <w:spacing w:before="120"/>
      <w:ind w:left="220"/>
    </w:pPr>
    <w:rPr>
      <w:rFonts w:ascii="Times New Roman" w:hAnsi="Times New Roman"/>
      <w:b/>
      <w:bCs/>
      <w:szCs w:val="22"/>
    </w:rPr>
  </w:style>
  <w:style w:type="paragraph" w:styleId="TM3">
    <w:name w:val="toc 3"/>
    <w:basedOn w:val="Normal"/>
    <w:next w:val="Normal"/>
    <w:autoRedefine/>
    <w:uiPriority w:val="39"/>
    <w:qFormat/>
    <w:rsid w:val="002E3548"/>
    <w:pPr>
      <w:tabs>
        <w:tab w:val="left" w:pos="1100"/>
        <w:tab w:val="right" w:leader="dot" w:pos="9344"/>
      </w:tabs>
    </w:pPr>
    <w:rPr>
      <w:rFonts w:ascii="Times New Roman" w:hAnsi="Times New Roman"/>
      <w:sz w:val="20"/>
    </w:rPr>
  </w:style>
  <w:style w:type="paragraph" w:customStyle="1" w:styleId="Normaljustifi">
    <w:name w:val="Normal+justifié"/>
    <w:basedOn w:val="Normal"/>
    <w:rsid w:val="00A118E0"/>
    <w:pPr>
      <w:autoSpaceDE w:val="0"/>
      <w:autoSpaceDN w:val="0"/>
      <w:adjustRightInd w:val="0"/>
    </w:pPr>
    <w:rPr>
      <w:rFonts w:ascii="Times New Roman" w:hAnsi="Times New Roman"/>
      <w:color w:val="000000"/>
      <w:sz w:val="24"/>
      <w:szCs w:val="24"/>
      <w:lang w:eastAsia="fr-FR"/>
    </w:rPr>
  </w:style>
  <w:style w:type="paragraph" w:customStyle="1" w:styleId="Table">
    <w:name w:val="Table"/>
    <w:basedOn w:val="Normal"/>
    <w:pPr>
      <w:spacing w:before="40"/>
    </w:pPr>
    <w:rPr>
      <w:rFonts w:ascii="Arial Narrow" w:hAnsi="Arial Narrow"/>
    </w:rPr>
  </w:style>
  <w:style w:type="paragraph" w:styleId="TM4">
    <w:name w:val="toc 4"/>
    <w:basedOn w:val="Normal"/>
    <w:next w:val="Normal"/>
    <w:autoRedefine/>
    <w:semiHidden/>
    <w:pPr>
      <w:ind w:left="660"/>
    </w:pPr>
    <w:rPr>
      <w:rFonts w:ascii="Times New Roman" w:hAnsi="Times New Roman"/>
      <w:sz w:val="20"/>
    </w:rPr>
  </w:style>
  <w:style w:type="paragraph" w:styleId="TM5">
    <w:name w:val="toc 5"/>
    <w:basedOn w:val="Normal"/>
    <w:next w:val="Normal"/>
    <w:autoRedefine/>
    <w:semiHidden/>
    <w:pPr>
      <w:ind w:left="880"/>
    </w:pPr>
    <w:rPr>
      <w:rFonts w:ascii="Times New Roman" w:hAnsi="Times New Roman"/>
      <w:sz w:val="20"/>
    </w:rPr>
  </w:style>
  <w:style w:type="paragraph" w:styleId="TM6">
    <w:name w:val="toc 6"/>
    <w:basedOn w:val="Normal"/>
    <w:next w:val="Normal"/>
    <w:autoRedefine/>
    <w:uiPriority w:val="39"/>
    <w:pPr>
      <w:ind w:left="1100"/>
    </w:pPr>
    <w:rPr>
      <w:rFonts w:ascii="Times New Roman" w:hAnsi="Times New Roman"/>
      <w:sz w:val="20"/>
    </w:rPr>
  </w:style>
  <w:style w:type="paragraph" w:styleId="TM7">
    <w:name w:val="toc 7"/>
    <w:basedOn w:val="Normal"/>
    <w:next w:val="Normal"/>
    <w:autoRedefine/>
    <w:uiPriority w:val="39"/>
    <w:pPr>
      <w:ind w:left="1320"/>
    </w:pPr>
    <w:rPr>
      <w:rFonts w:ascii="Times New Roman" w:hAnsi="Times New Roman"/>
      <w:sz w:val="20"/>
    </w:rPr>
  </w:style>
  <w:style w:type="paragraph" w:styleId="TM8">
    <w:name w:val="toc 8"/>
    <w:basedOn w:val="Normal"/>
    <w:next w:val="Normal"/>
    <w:autoRedefine/>
    <w:semiHidden/>
    <w:pPr>
      <w:ind w:left="1540"/>
    </w:pPr>
    <w:rPr>
      <w:rFonts w:ascii="Times New Roman" w:hAnsi="Times New Roman"/>
      <w:sz w:val="20"/>
    </w:rPr>
  </w:style>
  <w:style w:type="paragraph" w:styleId="TM9">
    <w:name w:val="toc 9"/>
    <w:basedOn w:val="Normal"/>
    <w:next w:val="Normal"/>
    <w:autoRedefine/>
    <w:semiHidden/>
    <w:pPr>
      <w:ind w:left="1760"/>
    </w:pPr>
    <w:rPr>
      <w:rFonts w:ascii="Times New Roman" w:hAnsi="Times New Roman"/>
      <w:sz w:val="20"/>
    </w:rPr>
  </w:style>
  <w:style w:type="paragraph" w:styleId="Retraitnormal">
    <w:name w:val="Normal Indent"/>
    <w:aliases w:val="Normal List,Retrait normal Car,Normal List Car,Retrait normal Car1 Car,Normal List Car Car,Retrait normal Car Car Car,Normal List Car1,Retrait normal Car Car1,Retrait normal Car1,Retrait normal Car Car,Retrait normal Car1 Car Car"/>
    <w:basedOn w:val="Normal"/>
    <w:link w:val="RetraitnormalCar2"/>
    <w:pPr>
      <w:ind w:left="720"/>
    </w:pPr>
    <w:rPr>
      <w:rFonts w:ascii="Arial Narrow" w:hAnsi="Arial Narrow"/>
      <w:sz w:val="24"/>
    </w:rPr>
  </w:style>
  <w:style w:type="paragraph" w:styleId="Textedebulles">
    <w:name w:val="Balloon Text"/>
    <w:basedOn w:val="Normal"/>
    <w:semiHidden/>
    <w:rsid w:val="00035BC6"/>
    <w:rPr>
      <w:rFonts w:ascii="Tahoma" w:hAnsi="Tahoma" w:cs="Tahoma"/>
      <w:sz w:val="16"/>
      <w:szCs w:val="16"/>
    </w:rPr>
  </w:style>
  <w:style w:type="paragraph" w:styleId="Objetducommentaire">
    <w:name w:val="annotation subject"/>
    <w:basedOn w:val="Commentaire"/>
    <w:next w:val="Commentaire"/>
    <w:semiHidden/>
    <w:rsid w:val="000D5F23"/>
    <w:rPr>
      <w:b/>
      <w:bCs/>
      <w:sz w:val="20"/>
    </w:rPr>
  </w:style>
  <w:style w:type="table" w:styleId="Grilledutableau">
    <w:name w:val="Table Grid"/>
    <w:basedOn w:val="TableauNormal"/>
    <w:rsid w:val="00933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Justified">
    <w:name w:val="Normal - Justified"/>
    <w:basedOn w:val="Normal"/>
    <w:rsid w:val="00211AF1"/>
    <w:pPr>
      <w:tabs>
        <w:tab w:val="left" w:pos="357"/>
        <w:tab w:val="left" w:pos="714"/>
        <w:tab w:val="left" w:pos="1072"/>
        <w:tab w:val="left" w:pos="1429"/>
      </w:tabs>
      <w:spacing w:after="120"/>
      <w:jc w:val="both"/>
    </w:pPr>
    <w:rPr>
      <w:sz w:val="20"/>
      <w:szCs w:val="24"/>
      <w:lang w:val="en-CA" w:eastAsia="en-US"/>
    </w:rPr>
  </w:style>
  <w:style w:type="table" w:customStyle="1" w:styleId="TableNoTotals">
    <w:name w:val="Table No Totals"/>
    <w:basedOn w:val="TableauNormal"/>
    <w:rsid w:val="00211AF1"/>
    <w:pPr>
      <w:spacing w:before="60" w:after="60"/>
      <w:contextualSpacing/>
    </w:pPr>
    <w:rPr>
      <w:rFonts w:ascii="Arial" w:hAnsi="Arial"/>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rPr>
      <w:tblPr/>
      <w:tcPr>
        <w:shd w:val="clear" w:color="auto" w:fill="CCCCCC"/>
      </w:tcPr>
    </w:tblStylePr>
    <w:tblStylePr w:type="firstCol">
      <w:rPr>
        <w:b/>
      </w:rPr>
    </w:tblStylePr>
  </w:style>
  <w:style w:type="paragraph" w:customStyle="1" w:styleId="DocumentDate">
    <w:name w:val="Document Date"/>
    <w:basedOn w:val="Normal"/>
    <w:autoRedefine/>
    <w:rsid w:val="00C231DE"/>
    <w:pPr>
      <w:widowControl w:val="0"/>
      <w:tabs>
        <w:tab w:val="left" w:pos="357"/>
        <w:tab w:val="left" w:pos="714"/>
        <w:tab w:val="left" w:pos="1072"/>
        <w:tab w:val="left" w:pos="1429"/>
      </w:tabs>
      <w:spacing w:after="120"/>
      <w:ind w:right="7"/>
      <w:jc w:val="center"/>
    </w:pPr>
    <w:rPr>
      <w:b/>
      <w:color w:val="FF003B"/>
      <w:sz w:val="32"/>
      <w:szCs w:val="32"/>
      <w:lang w:eastAsia="en-US"/>
    </w:rPr>
  </w:style>
  <w:style w:type="paragraph" w:customStyle="1" w:styleId="DocumentTitle">
    <w:name w:val="Document Title"/>
    <w:basedOn w:val="Normal"/>
    <w:rsid w:val="00211AF1"/>
    <w:pPr>
      <w:keepNext/>
      <w:keepLines/>
      <w:tabs>
        <w:tab w:val="left" w:pos="357"/>
        <w:tab w:val="left" w:pos="714"/>
        <w:tab w:val="left" w:pos="1072"/>
        <w:tab w:val="left" w:pos="1429"/>
      </w:tabs>
      <w:spacing w:after="180"/>
      <w:jc w:val="center"/>
    </w:pPr>
    <w:rPr>
      <w:b/>
      <w:caps/>
      <w:spacing w:val="10"/>
      <w:sz w:val="36"/>
      <w:szCs w:val="24"/>
      <w:lang w:val="en-CA" w:eastAsia="en-US"/>
    </w:rPr>
  </w:style>
  <w:style w:type="paragraph" w:styleId="En-tte">
    <w:name w:val="header"/>
    <w:aliases w:val="En-tête-1,En-tête-2,En-tête1,E.e,En-tête Car,TeteDePage,et,Header1,header odd,header,Header/Footer,Hyphen,header entry,HE,APNSHEADER2,ho,ITT i,L1 Header,first,heading one,Odd Header,h,header odd1,header odd2,header odd3,header odd4,header odd5"/>
    <w:basedOn w:val="Normal"/>
    <w:link w:val="En-tteCar1"/>
    <w:rsid w:val="00211AF1"/>
    <w:pPr>
      <w:tabs>
        <w:tab w:val="center" w:pos="4153"/>
        <w:tab w:val="right" w:pos="8306"/>
      </w:tabs>
    </w:pPr>
  </w:style>
  <w:style w:type="character" w:styleId="Lienhypertextesuivivisit">
    <w:name w:val="FollowedHyperlink"/>
    <w:rsid w:val="006406C1"/>
    <w:rPr>
      <w:color w:val="800080"/>
      <w:u w:val="single"/>
    </w:rPr>
  </w:style>
  <w:style w:type="paragraph" w:customStyle="1" w:styleId="Texte">
    <w:name w:val="Texte"/>
    <w:rsid w:val="00261A8A"/>
    <w:pPr>
      <w:jc w:val="both"/>
    </w:pPr>
    <w:rPr>
      <w:sz w:val="22"/>
    </w:rPr>
  </w:style>
  <w:style w:type="paragraph" w:styleId="Corpsdetexte">
    <w:name w:val="Body Text"/>
    <w:basedOn w:val="Normal"/>
    <w:rsid w:val="00AD6BF2"/>
    <w:pPr>
      <w:jc w:val="both"/>
    </w:pPr>
    <w:rPr>
      <w:rFonts w:cs="Arial"/>
      <w:sz w:val="20"/>
      <w:lang w:eastAsia="fr-FR"/>
    </w:rPr>
  </w:style>
  <w:style w:type="paragraph" w:customStyle="1" w:styleId="DocumentControlHeader">
    <w:name w:val="Document Control Header"/>
    <w:basedOn w:val="Normal"/>
    <w:rsid w:val="0089554A"/>
    <w:pPr>
      <w:spacing w:before="120"/>
    </w:pPr>
    <w:rPr>
      <w:rFonts w:cs="Arial"/>
      <w:b/>
      <w:bCs/>
      <w:sz w:val="20"/>
      <w:lang w:eastAsia="en-US"/>
    </w:rPr>
  </w:style>
  <w:style w:type="paragraph" w:customStyle="1" w:styleId="CharChar1CharCharCharCharCharCharCharCharCharCharCharCharCharCharCharCharCharChar">
    <w:name w:val="Char Char1 Char Char Char Char Char Char Char Char Char Char Char Char Char Char Char Char Char Char"/>
    <w:basedOn w:val="Normal"/>
    <w:semiHidden/>
    <w:rsid w:val="00F3250B"/>
    <w:pPr>
      <w:keepNext/>
      <w:tabs>
        <w:tab w:val="num" w:pos="425"/>
      </w:tabs>
      <w:autoSpaceDE w:val="0"/>
      <w:autoSpaceDN w:val="0"/>
      <w:adjustRightInd w:val="0"/>
      <w:spacing w:before="80" w:after="80"/>
      <w:ind w:hanging="425"/>
      <w:jc w:val="both"/>
    </w:pPr>
    <w:rPr>
      <w:rFonts w:ascii="Tahoma" w:eastAsia="SimSun" w:hAnsi="Tahoma" w:cs="Arial"/>
      <w:b/>
      <w:spacing w:val="-10"/>
      <w:kern w:val="2"/>
      <w:sz w:val="24"/>
      <w:szCs w:val="24"/>
      <w:lang w:val="en-US" w:eastAsia="zh-CN"/>
    </w:rPr>
  </w:style>
  <w:style w:type="paragraph" w:customStyle="1" w:styleId="Dfinition">
    <w:name w:val="Définition"/>
    <w:basedOn w:val="Normal"/>
    <w:rsid w:val="00254FB3"/>
    <w:pPr>
      <w:widowControl w:val="0"/>
      <w:tabs>
        <w:tab w:val="left" w:pos="284"/>
      </w:tabs>
      <w:spacing w:before="120" w:after="80"/>
      <w:jc w:val="both"/>
    </w:pPr>
    <w:rPr>
      <w:rFonts w:ascii="Helvetica 55 Roman" w:hAnsi="Helvetica 55 Roman"/>
      <w:b/>
      <w:bCs/>
      <w:sz w:val="24"/>
      <w:szCs w:val="24"/>
      <w:lang w:eastAsia="fr-FR"/>
    </w:rPr>
  </w:style>
  <w:style w:type="paragraph" w:customStyle="1" w:styleId="Style12ptGrasBlancJustifi">
    <w:name w:val="Style 12 pt Gras Blanc Justifié"/>
    <w:basedOn w:val="Normal"/>
    <w:rsid w:val="005417AC"/>
    <w:pPr>
      <w:shd w:val="clear" w:color="auto" w:fill="FF9900"/>
      <w:jc w:val="both"/>
    </w:pPr>
    <w:rPr>
      <w:b/>
      <w:bCs/>
      <w:color w:val="FFFFFF"/>
      <w:sz w:val="24"/>
    </w:rPr>
  </w:style>
  <w:style w:type="paragraph" w:customStyle="1" w:styleId="StyleTitre1Justifi">
    <w:name w:val="Style Titre 1 + Justifié"/>
    <w:basedOn w:val="Titre1"/>
    <w:rsid w:val="005417AC"/>
    <w:pPr>
      <w:jc w:val="both"/>
    </w:pPr>
    <w:rPr>
      <w:bCs/>
      <w:szCs w:val="20"/>
    </w:rPr>
  </w:style>
  <w:style w:type="paragraph" w:customStyle="1" w:styleId="CharChar">
    <w:name w:val="Char Char"/>
    <w:basedOn w:val="Normal"/>
    <w:rsid w:val="002F46F1"/>
    <w:pPr>
      <w:keepNext/>
      <w:tabs>
        <w:tab w:val="num" w:pos="425"/>
      </w:tabs>
      <w:autoSpaceDE w:val="0"/>
      <w:autoSpaceDN w:val="0"/>
      <w:adjustRightInd w:val="0"/>
      <w:spacing w:before="80" w:after="80"/>
      <w:ind w:hanging="425"/>
      <w:jc w:val="both"/>
    </w:pPr>
    <w:rPr>
      <w:rFonts w:ascii="Tahoma" w:eastAsia="SimSun" w:hAnsi="Tahoma" w:cs="Arial"/>
      <w:b/>
      <w:spacing w:val="-10"/>
      <w:kern w:val="2"/>
      <w:sz w:val="24"/>
      <w:szCs w:val="24"/>
      <w:lang w:val="en-US" w:eastAsia="zh-CN"/>
    </w:rPr>
  </w:style>
  <w:style w:type="numbering" w:customStyle="1" w:styleId="SecurityNotice">
    <w:name w:val="Security Notice"/>
    <w:basedOn w:val="Aucuneliste"/>
    <w:rsid w:val="00FC4DC8"/>
  </w:style>
  <w:style w:type="paragraph" w:customStyle="1" w:styleId="AideItalique">
    <w:name w:val="AideItalique"/>
    <w:basedOn w:val="Normal"/>
    <w:rsid w:val="00F529A5"/>
    <w:pPr>
      <w:jc w:val="both"/>
    </w:pPr>
    <w:rPr>
      <w:rFonts w:cs="Arial"/>
      <w:i/>
      <w:iCs/>
      <w:sz w:val="20"/>
      <w:lang w:eastAsia="fr-FR"/>
    </w:rPr>
  </w:style>
  <w:style w:type="paragraph" w:customStyle="1" w:styleId="NOTICE">
    <w:name w:val="NOTICE"/>
    <w:basedOn w:val="Normal"/>
    <w:next w:val="Normal"/>
    <w:rsid w:val="00E2257C"/>
    <w:pPr>
      <w:numPr>
        <w:ilvl w:val="4"/>
        <w:numId w:val="12"/>
      </w:numPr>
    </w:pPr>
    <w:rPr>
      <w:color w:val="000080"/>
    </w:rPr>
  </w:style>
  <w:style w:type="paragraph" w:customStyle="1" w:styleId="CharChar1">
    <w:name w:val="Char Char1"/>
    <w:basedOn w:val="Normal"/>
    <w:rsid w:val="00611E45"/>
    <w:pPr>
      <w:spacing w:after="160" w:line="240" w:lineRule="exact"/>
    </w:pPr>
    <w:rPr>
      <w:rFonts w:ascii="Verdana" w:hAnsi="Verdana"/>
      <w:sz w:val="20"/>
      <w:u w:val="single"/>
      <w:lang w:val="en-US" w:eastAsia="en-US"/>
    </w:rPr>
  </w:style>
  <w:style w:type="paragraph" w:customStyle="1" w:styleId="Style0">
    <w:name w:val="Style0"/>
    <w:rsid w:val="00B06360"/>
    <w:pPr>
      <w:autoSpaceDE w:val="0"/>
      <w:autoSpaceDN w:val="0"/>
      <w:adjustRightInd w:val="0"/>
    </w:pPr>
    <w:rPr>
      <w:rFonts w:ascii="Arial" w:hAnsi="Arial"/>
      <w:sz w:val="24"/>
      <w:szCs w:val="24"/>
      <w:lang w:val="en-GB" w:eastAsia="en-GB"/>
    </w:rPr>
  </w:style>
  <w:style w:type="numbering" w:customStyle="1" w:styleId="SecurityNotice1">
    <w:name w:val="Security Notice1"/>
    <w:basedOn w:val="Aucuneliste"/>
    <w:rsid w:val="00BC3F5E"/>
    <w:pPr>
      <w:numPr>
        <w:numId w:val="1"/>
      </w:numPr>
    </w:pPr>
  </w:style>
  <w:style w:type="paragraph" w:styleId="Adressedestinataire">
    <w:name w:val="envelope address"/>
    <w:basedOn w:val="Normal"/>
    <w:rsid w:val="00DB7F4E"/>
    <w:pPr>
      <w:framePr w:w="7938" w:h="1985" w:hRule="exact" w:hSpace="141" w:wrap="auto" w:hAnchor="page" w:xAlign="center" w:yAlign="bottom"/>
      <w:ind w:left="2835"/>
    </w:pPr>
    <w:rPr>
      <w:rFonts w:cs="Arial"/>
      <w:sz w:val="24"/>
      <w:szCs w:val="24"/>
    </w:rPr>
  </w:style>
  <w:style w:type="paragraph" w:styleId="Adresseexpditeur">
    <w:name w:val="envelope return"/>
    <w:basedOn w:val="Normal"/>
    <w:rsid w:val="00DB7F4E"/>
    <w:rPr>
      <w:rFonts w:cs="Arial"/>
      <w:sz w:val="20"/>
    </w:rPr>
  </w:style>
  <w:style w:type="paragraph" w:styleId="AdresseHTML">
    <w:name w:val="HTML Address"/>
    <w:basedOn w:val="Normal"/>
    <w:rsid w:val="00DB7F4E"/>
    <w:rPr>
      <w:i/>
      <w:iCs/>
    </w:rPr>
  </w:style>
  <w:style w:type="paragraph" w:styleId="Corpsdetexte2">
    <w:name w:val="Body Text 2"/>
    <w:basedOn w:val="Normal"/>
    <w:rsid w:val="00DB7F4E"/>
    <w:pPr>
      <w:spacing w:after="120" w:line="480" w:lineRule="auto"/>
    </w:pPr>
  </w:style>
  <w:style w:type="paragraph" w:styleId="Corpsdetexte3">
    <w:name w:val="Body Text 3"/>
    <w:basedOn w:val="Normal"/>
    <w:rsid w:val="00DB7F4E"/>
    <w:pPr>
      <w:spacing w:after="120"/>
    </w:pPr>
    <w:rPr>
      <w:sz w:val="16"/>
      <w:szCs w:val="16"/>
    </w:rPr>
  </w:style>
  <w:style w:type="paragraph" w:styleId="Date">
    <w:name w:val="Date"/>
    <w:basedOn w:val="Normal"/>
    <w:next w:val="Normal"/>
    <w:rsid w:val="00DB7F4E"/>
  </w:style>
  <w:style w:type="paragraph" w:styleId="En-ttedemessage">
    <w:name w:val="Message Header"/>
    <w:basedOn w:val="Normal"/>
    <w:rsid w:val="00DB7F4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Explorateurdedocuments">
    <w:name w:val="Document Map"/>
    <w:basedOn w:val="Normal"/>
    <w:semiHidden/>
    <w:rsid w:val="00DB7F4E"/>
    <w:pPr>
      <w:shd w:val="clear" w:color="auto" w:fill="000080"/>
    </w:pPr>
    <w:rPr>
      <w:rFonts w:ascii="Tahoma" w:hAnsi="Tahoma" w:cs="Tahoma"/>
      <w:sz w:val="20"/>
    </w:rPr>
  </w:style>
  <w:style w:type="paragraph" w:styleId="Formuledepolitesse">
    <w:name w:val="Closing"/>
    <w:basedOn w:val="Normal"/>
    <w:rsid w:val="00DB7F4E"/>
    <w:pPr>
      <w:ind w:left="4252"/>
    </w:pPr>
  </w:style>
  <w:style w:type="paragraph" w:styleId="Index1">
    <w:name w:val="index 1"/>
    <w:basedOn w:val="Normal"/>
    <w:next w:val="Normal"/>
    <w:autoRedefine/>
    <w:semiHidden/>
    <w:rsid w:val="00DB7F4E"/>
    <w:pPr>
      <w:ind w:left="220" w:hanging="220"/>
    </w:pPr>
  </w:style>
  <w:style w:type="paragraph" w:styleId="Index2">
    <w:name w:val="index 2"/>
    <w:basedOn w:val="Normal"/>
    <w:next w:val="Normal"/>
    <w:autoRedefine/>
    <w:semiHidden/>
    <w:rsid w:val="00DB7F4E"/>
    <w:pPr>
      <w:ind w:left="440" w:hanging="220"/>
    </w:pPr>
  </w:style>
  <w:style w:type="paragraph" w:styleId="Index3">
    <w:name w:val="index 3"/>
    <w:basedOn w:val="Normal"/>
    <w:next w:val="Normal"/>
    <w:autoRedefine/>
    <w:semiHidden/>
    <w:rsid w:val="00DB7F4E"/>
    <w:pPr>
      <w:ind w:left="660" w:hanging="220"/>
    </w:pPr>
  </w:style>
  <w:style w:type="paragraph" w:styleId="Index4">
    <w:name w:val="index 4"/>
    <w:basedOn w:val="Normal"/>
    <w:next w:val="Normal"/>
    <w:autoRedefine/>
    <w:semiHidden/>
    <w:rsid w:val="00DB7F4E"/>
    <w:pPr>
      <w:ind w:left="880" w:hanging="220"/>
    </w:pPr>
  </w:style>
  <w:style w:type="paragraph" w:styleId="Index5">
    <w:name w:val="index 5"/>
    <w:basedOn w:val="Normal"/>
    <w:next w:val="Normal"/>
    <w:autoRedefine/>
    <w:semiHidden/>
    <w:rsid w:val="00DB7F4E"/>
    <w:pPr>
      <w:ind w:left="1100" w:hanging="220"/>
    </w:pPr>
  </w:style>
  <w:style w:type="paragraph" w:styleId="Index6">
    <w:name w:val="index 6"/>
    <w:basedOn w:val="Normal"/>
    <w:next w:val="Normal"/>
    <w:autoRedefine/>
    <w:semiHidden/>
    <w:rsid w:val="00DB7F4E"/>
    <w:pPr>
      <w:ind w:left="1320" w:hanging="220"/>
    </w:pPr>
  </w:style>
  <w:style w:type="paragraph" w:styleId="Index7">
    <w:name w:val="index 7"/>
    <w:basedOn w:val="Normal"/>
    <w:next w:val="Normal"/>
    <w:autoRedefine/>
    <w:semiHidden/>
    <w:rsid w:val="00DB7F4E"/>
    <w:pPr>
      <w:ind w:left="1540" w:hanging="220"/>
    </w:pPr>
  </w:style>
  <w:style w:type="paragraph" w:styleId="Index8">
    <w:name w:val="index 8"/>
    <w:basedOn w:val="Normal"/>
    <w:next w:val="Normal"/>
    <w:autoRedefine/>
    <w:semiHidden/>
    <w:rsid w:val="00DB7F4E"/>
    <w:pPr>
      <w:ind w:left="1760" w:hanging="220"/>
    </w:pPr>
  </w:style>
  <w:style w:type="paragraph" w:styleId="Index9">
    <w:name w:val="index 9"/>
    <w:basedOn w:val="Normal"/>
    <w:next w:val="Normal"/>
    <w:autoRedefine/>
    <w:semiHidden/>
    <w:rsid w:val="00DB7F4E"/>
    <w:pPr>
      <w:ind w:left="1980" w:hanging="220"/>
    </w:pPr>
  </w:style>
  <w:style w:type="paragraph" w:styleId="Liste">
    <w:name w:val="List"/>
    <w:basedOn w:val="Normal"/>
    <w:rsid w:val="00DB7F4E"/>
    <w:pPr>
      <w:ind w:left="283" w:hanging="283"/>
    </w:pPr>
  </w:style>
  <w:style w:type="paragraph" w:styleId="Liste2">
    <w:name w:val="List 2"/>
    <w:basedOn w:val="Normal"/>
    <w:rsid w:val="00DB7F4E"/>
    <w:pPr>
      <w:ind w:left="566" w:hanging="283"/>
    </w:pPr>
  </w:style>
  <w:style w:type="paragraph" w:styleId="Liste3">
    <w:name w:val="List 3"/>
    <w:basedOn w:val="Normal"/>
    <w:rsid w:val="00DB7F4E"/>
    <w:pPr>
      <w:ind w:left="849" w:hanging="283"/>
    </w:pPr>
  </w:style>
  <w:style w:type="paragraph" w:styleId="Liste4">
    <w:name w:val="List 4"/>
    <w:basedOn w:val="Normal"/>
    <w:rsid w:val="00DB7F4E"/>
    <w:pPr>
      <w:ind w:left="1132" w:hanging="283"/>
    </w:pPr>
  </w:style>
  <w:style w:type="paragraph" w:styleId="Liste5">
    <w:name w:val="List 5"/>
    <w:basedOn w:val="Normal"/>
    <w:rsid w:val="00DB7F4E"/>
    <w:pPr>
      <w:ind w:left="1415" w:hanging="283"/>
    </w:pPr>
  </w:style>
  <w:style w:type="paragraph" w:styleId="Listenumros">
    <w:name w:val="List Number"/>
    <w:basedOn w:val="Normal"/>
    <w:rsid w:val="00DB7F4E"/>
    <w:pPr>
      <w:numPr>
        <w:numId w:val="2"/>
      </w:numPr>
    </w:pPr>
  </w:style>
  <w:style w:type="paragraph" w:styleId="Listenumros2">
    <w:name w:val="List Number 2"/>
    <w:basedOn w:val="Normal"/>
    <w:rsid w:val="00DB7F4E"/>
    <w:pPr>
      <w:numPr>
        <w:numId w:val="3"/>
      </w:numPr>
    </w:pPr>
  </w:style>
  <w:style w:type="paragraph" w:styleId="Listenumros3">
    <w:name w:val="List Number 3"/>
    <w:basedOn w:val="Normal"/>
    <w:rsid w:val="00DB7F4E"/>
    <w:pPr>
      <w:numPr>
        <w:numId w:val="4"/>
      </w:numPr>
    </w:pPr>
  </w:style>
  <w:style w:type="paragraph" w:styleId="Listenumros4">
    <w:name w:val="List Number 4"/>
    <w:basedOn w:val="Normal"/>
    <w:rsid w:val="00DB7F4E"/>
    <w:pPr>
      <w:numPr>
        <w:numId w:val="5"/>
      </w:numPr>
    </w:pPr>
  </w:style>
  <w:style w:type="paragraph" w:styleId="Listenumros5">
    <w:name w:val="List Number 5"/>
    <w:basedOn w:val="Normal"/>
    <w:rsid w:val="00DB7F4E"/>
    <w:pPr>
      <w:numPr>
        <w:numId w:val="6"/>
      </w:numPr>
    </w:pPr>
  </w:style>
  <w:style w:type="paragraph" w:styleId="Listepuces">
    <w:name w:val="List Bullet"/>
    <w:basedOn w:val="Normal"/>
    <w:rsid w:val="00DB7F4E"/>
    <w:pPr>
      <w:numPr>
        <w:numId w:val="7"/>
      </w:numPr>
    </w:pPr>
  </w:style>
  <w:style w:type="paragraph" w:styleId="Listepuces2">
    <w:name w:val="List Bullet 2"/>
    <w:basedOn w:val="Normal"/>
    <w:rsid w:val="00DB7F4E"/>
    <w:pPr>
      <w:numPr>
        <w:numId w:val="8"/>
      </w:numPr>
    </w:pPr>
  </w:style>
  <w:style w:type="paragraph" w:styleId="Listepuces3">
    <w:name w:val="List Bullet 3"/>
    <w:basedOn w:val="Normal"/>
    <w:rsid w:val="00DB7F4E"/>
    <w:pPr>
      <w:numPr>
        <w:numId w:val="9"/>
      </w:numPr>
    </w:pPr>
  </w:style>
  <w:style w:type="paragraph" w:styleId="Listepuces4">
    <w:name w:val="List Bullet 4"/>
    <w:basedOn w:val="Normal"/>
    <w:rsid w:val="00DB7F4E"/>
    <w:pPr>
      <w:numPr>
        <w:numId w:val="10"/>
      </w:numPr>
    </w:pPr>
  </w:style>
  <w:style w:type="paragraph" w:styleId="Listepuces5">
    <w:name w:val="List Bullet 5"/>
    <w:basedOn w:val="Normal"/>
    <w:rsid w:val="00DB7F4E"/>
    <w:pPr>
      <w:numPr>
        <w:numId w:val="11"/>
      </w:numPr>
    </w:pPr>
  </w:style>
  <w:style w:type="paragraph" w:styleId="Listecontinue">
    <w:name w:val="List Continue"/>
    <w:basedOn w:val="Normal"/>
    <w:rsid w:val="00DB7F4E"/>
    <w:pPr>
      <w:spacing w:after="120"/>
      <w:ind w:left="283"/>
    </w:pPr>
  </w:style>
  <w:style w:type="paragraph" w:styleId="Listecontinue2">
    <w:name w:val="List Continue 2"/>
    <w:basedOn w:val="Normal"/>
    <w:rsid w:val="00DB7F4E"/>
    <w:pPr>
      <w:spacing w:after="120"/>
      <w:ind w:left="566"/>
    </w:pPr>
  </w:style>
  <w:style w:type="paragraph" w:styleId="Listecontinue3">
    <w:name w:val="List Continue 3"/>
    <w:basedOn w:val="Normal"/>
    <w:rsid w:val="00DB7F4E"/>
    <w:pPr>
      <w:spacing w:after="120"/>
      <w:ind w:left="849"/>
    </w:pPr>
  </w:style>
  <w:style w:type="paragraph" w:styleId="Listecontinue4">
    <w:name w:val="List Continue 4"/>
    <w:basedOn w:val="Normal"/>
    <w:rsid w:val="00DB7F4E"/>
    <w:pPr>
      <w:spacing w:after="120"/>
      <w:ind w:left="1132"/>
    </w:pPr>
  </w:style>
  <w:style w:type="paragraph" w:styleId="Listecontinue5">
    <w:name w:val="List Continue 5"/>
    <w:basedOn w:val="Normal"/>
    <w:rsid w:val="00DB7F4E"/>
    <w:pPr>
      <w:spacing w:after="120"/>
      <w:ind w:left="1415"/>
    </w:pPr>
  </w:style>
  <w:style w:type="paragraph" w:styleId="NormalWeb">
    <w:name w:val="Normal (Web)"/>
    <w:basedOn w:val="Normal"/>
    <w:uiPriority w:val="99"/>
    <w:rsid w:val="00DB7F4E"/>
    <w:rPr>
      <w:rFonts w:ascii="Times New Roman" w:hAnsi="Times New Roman"/>
      <w:sz w:val="24"/>
      <w:szCs w:val="24"/>
    </w:rPr>
  </w:style>
  <w:style w:type="paragraph" w:styleId="Normalcentr">
    <w:name w:val="Block Text"/>
    <w:basedOn w:val="Normal"/>
    <w:rsid w:val="00DB7F4E"/>
    <w:pPr>
      <w:spacing w:after="120"/>
      <w:ind w:left="1440" w:right="1440"/>
    </w:pPr>
  </w:style>
  <w:style w:type="paragraph" w:styleId="Notedebasdepage">
    <w:name w:val="footnote text"/>
    <w:basedOn w:val="Normal"/>
    <w:link w:val="NotedebasdepageCar"/>
    <w:rsid w:val="00DB7F4E"/>
    <w:rPr>
      <w:sz w:val="20"/>
      <w:lang w:val="x-none"/>
    </w:rPr>
  </w:style>
  <w:style w:type="paragraph" w:styleId="Notedefin">
    <w:name w:val="endnote text"/>
    <w:basedOn w:val="Normal"/>
    <w:semiHidden/>
    <w:rsid w:val="00DB7F4E"/>
    <w:rPr>
      <w:sz w:val="20"/>
    </w:rPr>
  </w:style>
  <w:style w:type="paragraph" w:styleId="PrformatHTML">
    <w:name w:val="HTML Preformatted"/>
    <w:basedOn w:val="Normal"/>
    <w:link w:val="PrformatHTMLCar"/>
    <w:uiPriority w:val="99"/>
    <w:rsid w:val="00DB7F4E"/>
    <w:rPr>
      <w:rFonts w:ascii="Courier New" w:hAnsi="Courier New"/>
      <w:sz w:val="20"/>
      <w:lang w:val="x-none"/>
    </w:rPr>
  </w:style>
  <w:style w:type="paragraph" w:styleId="Retrait1religne">
    <w:name w:val="Body Text First Indent"/>
    <w:basedOn w:val="Corpsdetexte"/>
    <w:rsid w:val="00DB7F4E"/>
    <w:pPr>
      <w:spacing w:after="120"/>
      <w:ind w:firstLine="210"/>
      <w:jc w:val="left"/>
    </w:pPr>
    <w:rPr>
      <w:rFonts w:cs="Times New Roman"/>
      <w:sz w:val="22"/>
      <w:lang w:eastAsia="en-GB"/>
    </w:rPr>
  </w:style>
  <w:style w:type="paragraph" w:styleId="Retraitcorpsdetexte">
    <w:name w:val="Body Text Indent"/>
    <w:basedOn w:val="Normal"/>
    <w:rsid w:val="00DB7F4E"/>
    <w:pPr>
      <w:spacing w:after="120"/>
      <w:ind w:left="283"/>
    </w:pPr>
  </w:style>
  <w:style w:type="paragraph" w:styleId="Retraitcorpsdetexte2">
    <w:name w:val="Body Text Indent 2"/>
    <w:basedOn w:val="Normal"/>
    <w:rsid w:val="00DB7F4E"/>
    <w:pPr>
      <w:spacing w:after="120" w:line="480" w:lineRule="auto"/>
      <w:ind w:left="283"/>
    </w:pPr>
  </w:style>
  <w:style w:type="paragraph" w:styleId="Retraitcorpsdetexte3">
    <w:name w:val="Body Text Indent 3"/>
    <w:basedOn w:val="Normal"/>
    <w:rsid w:val="00DB7F4E"/>
    <w:pPr>
      <w:spacing w:after="120"/>
      <w:ind w:left="283"/>
    </w:pPr>
    <w:rPr>
      <w:sz w:val="16"/>
      <w:szCs w:val="16"/>
    </w:rPr>
  </w:style>
  <w:style w:type="paragraph" w:styleId="Retraitcorpset1relig">
    <w:name w:val="Body Text First Indent 2"/>
    <w:basedOn w:val="Retraitcorpsdetexte"/>
    <w:rsid w:val="00DB7F4E"/>
    <w:pPr>
      <w:ind w:firstLine="210"/>
    </w:pPr>
  </w:style>
  <w:style w:type="paragraph" w:styleId="Salutations">
    <w:name w:val="Salutation"/>
    <w:basedOn w:val="Normal"/>
    <w:next w:val="Normal"/>
    <w:rsid w:val="00DB7F4E"/>
  </w:style>
  <w:style w:type="paragraph" w:styleId="Signature">
    <w:name w:val="Signature"/>
    <w:basedOn w:val="Normal"/>
    <w:rsid w:val="00DB7F4E"/>
    <w:pPr>
      <w:ind w:left="4252"/>
    </w:pPr>
  </w:style>
  <w:style w:type="paragraph" w:styleId="Signaturelectronique">
    <w:name w:val="E-mail Signature"/>
    <w:basedOn w:val="Normal"/>
    <w:rsid w:val="00DB7F4E"/>
  </w:style>
  <w:style w:type="paragraph" w:styleId="Sous-titre">
    <w:name w:val="Subtitle"/>
    <w:basedOn w:val="Normal"/>
    <w:qFormat/>
    <w:rsid w:val="00DB7F4E"/>
    <w:pPr>
      <w:spacing w:after="60"/>
      <w:jc w:val="center"/>
      <w:outlineLvl w:val="1"/>
    </w:pPr>
    <w:rPr>
      <w:rFonts w:cs="Arial"/>
      <w:sz w:val="24"/>
      <w:szCs w:val="24"/>
    </w:rPr>
  </w:style>
  <w:style w:type="paragraph" w:styleId="Tabledesrfrencesjuridiques">
    <w:name w:val="table of authorities"/>
    <w:basedOn w:val="Normal"/>
    <w:next w:val="Normal"/>
    <w:semiHidden/>
    <w:rsid w:val="00DB7F4E"/>
    <w:pPr>
      <w:ind w:left="220" w:hanging="220"/>
    </w:pPr>
  </w:style>
  <w:style w:type="paragraph" w:styleId="Textebrut">
    <w:name w:val="Plain Text"/>
    <w:basedOn w:val="Normal"/>
    <w:rsid w:val="00DB7F4E"/>
    <w:rPr>
      <w:rFonts w:ascii="Courier New" w:hAnsi="Courier New" w:cs="Courier New"/>
      <w:sz w:val="20"/>
    </w:rPr>
  </w:style>
  <w:style w:type="paragraph" w:styleId="Textedemacro">
    <w:name w:val="macro"/>
    <w:semiHidden/>
    <w:rsid w:val="00DB7F4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GB"/>
    </w:rPr>
  </w:style>
  <w:style w:type="paragraph" w:styleId="Titre">
    <w:name w:val="Title"/>
    <w:basedOn w:val="Normal"/>
    <w:qFormat/>
    <w:rsid w:val="00DB7F4E"/>
    <w:pPr>
      <w:spacing w:before="240" w:after="60"/>
      <w:jc w:val="center"/>
      <w:outlineLvl w:val="0"/>
    </w:pPr>
    <w:rPr>
      <w:rFonts w:cs="Arial"/>
      <w:b/>
      <w:bCs/>
      <w:kern w:val="28"/>
      <w:sz w:val="32"/>
      <w:szCs w:val="32"/>
    </w:rPr>
  </w:style>
  <w:style w:type="paragraph" w:styleId="Titredenote">
    <w:name w:val="Note Heading"/>
    <w:basedOn w:val="Normal"/>
    <w:next w:val="Normal"/>
    <w:rsid w:val="00DB7F4E"/>
  </w:style>
  <w:style w:type="paragraph" w:styleId="Titreindex">
    <w:name w:val="index heading"/>
    <w:basedOn w:val="Normal"/>
    <w:next w:val="Index1"/>
    <w:semiHidden/>
    <w:rsid w:val="00DB7F4E"/>
    <w:rPr>
      <w:rFonts w:cs="Arial"/>
      <w:b/>
      <w:bCs/>
    </w:rPr>
  </w:style>
  <w:style w:type="paragraph" w:styleId="TitreTR">
    <w:name w:val="toa heading"/>
    <w:basedOn w:val="Normal"/>
    <w:next w:val="Normal"/>
    <w:semiHidden/>
    <w:rsid w:val="00DB7F4E"/>
    <w:pPr>
      <w:spacing w:before="120"/>
    </w:pPr>
    <w:rPr>
      <w:rFonts w:cs="Arial"/>
      <w:b/>
      <w:bCs/>
      <w:sz w:val="24"/>
      <w:szCs w:val="24"/>
    </w:rPr>
  </w:style>
  <w:style w:type="character" w:customStyle="1" w:styleId="comment">
    <w:name w:val="comment"/>
    <w:basedOn w:val="Policepardfaut"/>
    <w:rsid w:val="002D2566"/>
  </w:style>
  <w:style w:type="paragraph" w:customStyle="1" w:styleId="CharChar1CharCharCharCharCharCharCharCharCharCharCharCharCharCharCharCharCharChar0">
    <w:name w:val="Char Char1 Char Char Char Char Char Char Char Char Char Char Char Char Char Char Char Char Char Char"/>
    <w:basedOn w:val="Normal"/>
    <w:semiHidden/>
    <w:rsid w:val="00555F14"/>
    <w:pPr>
      <w:tabs>
        <w:tab w:val="num" w:pos="425"/>
      </w:tabs>
      <w:adjustRightInd w:val="0"/>
      <w:spacing w:before="80" w:after="80"/>
      <w:ind w:hanging="425"/>
      <w:jc w:val="both"/>
    </w:pPr>
    <w:rPr>
      <w:rFonts w:ascii="Tahoma" w:eastAsia="SimSun" w:hAnsi="Tahoma" w:cs="Arial"/>
      <w:b/>
      <w:spacing w:val="-10"/>
      <w:kern w:val="2"/>
      <w:sz w:val="24"/>
      <w:szCs w:val="24"/>
      <w:lang w:val="en-US" w:eastAsia="zh-CN"/>
    </w:rPr>
  </w:style>
  <w:style w:type="paragraph" w:customStyle="1" w:styleId="CharCharChar0">
    <w:name w:val="Char Char Char"/>
    <w:basedOn w:val="Normal"/>
    <w:rsid w:val="004C49C1"/>
    <w:pPr>
      <w:spacing w:after="160" w:line="240" w:lineRule="exact"/>
    </w:pPr>
    <w:rPr>
      <w:rFonts w:ascii="Verdana" w:hAnsi="Verdana"/>
      <w:sz w:val="20"/>
      <w:u w:val="single"/>
      <w:lang w:val="en-US" w:eastAsia="en-US"/>
    </w:rPr>
  </w:style>
  <w:style w:type="paragraph" w:customStyle="1" w:styleId="AQLParagraphe1">
    <w:name w:val="AQL_Paragraphe1"/>
    <w:link w:val="AQLParagraphe1Car"/>
    <w:rsid w:val="007A11C5"/>
    <w:pPr>
      <w:spacing w:before="240"/>
      <w:jc w:val="both"/>
    </w:pPr>
    <w:rPr>
      <w:rFonts w:ascii="Arial" w:hAnsi="Arial"/>
      <w:sz w:val="22"/>
      <w:szCs w:val="24"/>
    </w:rPr>
  </w:style>
  <w:style w:type="character" w:customStyle="1" w:styleId="AQLParagraphe1Car">
    <w:name w:val="AQL_Paragraphe1 Car"/>
    <w:link w:val="AQLParagraphe1"/>
    <w:rsid w:val="007A11C5"/>
    <w:rPr>
      <w:rFonts w:ascii="Arial" w:hAnsi="Arial"/>
      <w:sz w:val="22"/>
      <w:szCs w:val="24"/>
      <w:lang w:val="fr-FR" w:eastAsia="fr-FR" w:bidi="ar-SA"/>
    </w:rPr>
  </w:style>
  <w:style w:type="paragraph" w:customStyle="1" w:styleId="AQLListeAPuces1">
    <w:name w:val="AQL_ListeAPuces1"/>
    <w:rsid w:val="007A11C5"/>
    <w:pPr>
      <w:spacing w:before="120"/>
      <w:jc w:val="both"/>
    </w:pPr>
    <w:rPr>
      <w:rFonts w:ascii="Arial" w:hAnsi="Arial"/>
      <w:sz w:val="22"/>
      <w:szCs w:val="24"/>
    </w:rPr>
  </w:style>
  <w:style w:type="paragraph" w:customStyle="1" w:styleId="AQLListeDescriptive1">
    <w:name w:val="AQL_ListeDescriptive1"/>
    <w:rsid w:val="007A11C5"/>
    <w:pPr>
      <w:tabs>
        <w:tab w:val="num" w:pos="964"/>
      </w:tabs>
      <w:spacing w:before="240"/>
      <w:ind w:left="964" w:hanging="397"/>
      <w:jc w:val="both"/>
    </w:pPr>
    <w:rPr>
      <w:rFonts w:ascii="Arial" w:hAnsi="Arial"/>
      <w:sz w:val="22"/>
      <w:szCs w:val="24"/>
    </w:rPr>
  </w:style>
  <w:style w:type="paragraph" w:customStyle="1" w:styleId="AQLTitrePTC">
    <w:name w:val="AQL_TitrePTC"/>
    <w:rsid w:val="007A11C5"/>
    <w:pPr>
      <w:pBdr>
        <w:bottom w:val="single" w:sz="12" w:space="1" w:color="FF6600"/>
      </w:pBdr>
      <w:spacing w:before="240"/>
    </w:pPr>
    <w:rPr>
      <w:rFonts w:ascii="Verdana" w:hAnsi="Verdana"/>
      <w:b/>
      <w:color w:val="FF6600"/>
      <w:sz w:val="22"/>
      <w:szCs w:val="24"/>
    </w:rPr>
  </w:style>
  <w:style w:type="paragraph" w:customStyle="1" w:styleId="AQL-OBS">
    <w:name w:val="AQL-OBS"/>
    <w:basedOn w:val="AQLParagraphe1"/>
    <w:rsid w:val="007A11C5"/>
    <w:pPr>
      <w:numPr>
        <w:ilvl w:val="1"/>
        <w:numId w:val="13"/>
      </w:numPr>
    </w:pPr>
  </w:style>
  <w:style w:type="paragraph" w:customStyle="1" w:styleId="CorpstexteTitre2">
    <w:name w:val="Corps texte Titre 2"/>
    <w:basedOn w:val="Corpsdetexte"/>
    <w:rsid w:val="007A11C5"/>
    <w:pPr>
      <w:tabs>
        <w:tab w:val="left" w:pos="8789"/>
      </w:tabs>
      <w:overflowPunct w:val="0"/>
      <w:autoSpaceDE w:val="0"/>
      <w:autoSpaceDN w:val="0"/>
      <w:adjustRightInd w:val="0"/>
      <w:spacing w:before="60" w:after="120"/>
      <w:ind w:left="851"/>
      <w:textAlignment w:val="baseline"/>
    </w:pPr>
    <w:rPr>
      <w:rFonts w:cs="Times New Roman"/>
      <w:sz w:val="22"/>
    </w:rPr>
  </w:style>
  <w:style w:type="paragraph" w:customStyle="1" w:styleId="Sous-section">
    <w:name w:val="Sous-section"/>
    <w:basedOn w:val="Normal"/>
    <w:next w:val="Normal"/>
    <w:rsid w:val="00641628"/>
    <w:pPr>
      <w:keepNext/>
      <w:pBdr>
        <w:bottom w:val="single" w:sz="4" w:space="1" w:color="FF6600"/>
      </w:pBdr>
      <w:spacing w:before="120" w:after="60"/>
      <w:jc w:val="both"/>
    </w:pPr>
    <w:rPr>
      <w:b/>
      <w:color w:val="FF6600"/>
      <w:szCs w:val="22"/>
      <w:lang w:eastAsia="fr-FR"/>
    </w:rPr>
  </w:style>
  <w:style w:type="paragraph" w:customStyle="1" w:styleId="Pucesniv1">
    <w:name w:val="Puces niv1"/>
    <w:basedOn w:val="Normal"/>
    <w:link w:val="Pucesniv1CarCar"/>
    <w:rsid w:val="00DA765C"/>
    <w:pPr>
      <w:numPr>
        <w:numId w:val="14"/>
      </w:numPr>
      <w:spacing w:before="120"/>
      <w:contextualSpacing/>
      <w:jc w:val="both"/>
    </w:pPr>
    <w:rPr>
      <w:szCs w:val="22"/>
      <w:lang w:val="x-none" w:eastAsia="x-none"/>
    </w:rPr>
  </w:style>
  <w:style w:type="character" w:customStyle="1" w:styleId="Pucesniv1CarCar">
    <w:name w:val="Puces niv1 Car Car"/>
    <w:link w:val="Pucesniv1"/>
    <w:rsid w:val="00DA765C"/>
    <w:rPr>
      <w:rFonts w:ascii="Arial" w:hAnsi="Arial"/>
      <w:sz w:val="22"/>
      <w:szCs w:val="22"/>
      <w:lang w:val="x-none" w:eastAsia="x-none"/>
    </w:rPr>
  </w:style>
  <w:style w:type="character" w:customStyle="1" w:styleId="NotedebasdepageCar">
    <w:name w:val="Note de bas de page Car"/>
    <w:link w:val="Notedebasdepage"/>
    <w:rsid w:val="005E5547"/>
    <w:rPr>
      <w:rFonts w:ascii="Arial" w:hAnsi="Arial"/>
      <w:lang w:eastAsia="en-GB"/>
    </w:rPr>
  </w:style>
  <w:style w:type="character" w:styleId="Appelnotedebasdep">
    <w:name w:val="footnote reference"/>
    <w:rsid w:val="005E5547"/>
    <w:rPr>
      <w:vertAlign w:val="superscript"/>
    </w:rPr>
  </w:style>
  <w:style w:type="paragraph" w:customStyle="1" w:styleId="Pucesniv4">
    <w:name w:val="Puces niv4"/>
    <w:basedOn w:val="Normal"/>
    <w:rsid w:val="005E5547"/>
    <w:pPr>
      <w:numPr>
        <w:numId w:val="15"/>
      </w:numPr>
      <w:spacing w:before="60" w:after="60"/>
      <w:contextualSpacing/>
      <w:jc w:val="both"/>
    </w:pPr>
    <w:rPr>
      <w:szCs w:val="24"/>
      <w:lang w:eastAsia="fr-FR"/>
    </w:rPr>
  </w:style>
  <w:style w:type="character" w:customStyle="1" w:styleId="Titre1Car">
    <w:name w:val="Titre 1 Car"/>
    <w:link w:val="Titre1"/>
    <w:rsid w:val="005E5547"/>
    <w:rPr>
      <w:rFonts w:ascii="Arial" w:hAnsi="Arial"/>
      <w:b/>
      <w:caps/>
      <w:color w:val="FFFFFF"/>
      <w:sz w:val="24"/>
      <w:szCs w:val="24"/>
      <w:shd w:val="clear" w:color="auto" w:fill="FF9900"/>
      <w:lang w:val="x-none" w:eastAsia="en-GB"/>
    </w:rPr>
  </w:style>
  <w:style w:type="character" w:customStyle="1" w:styleId="Titre2Car">
    <w:name w:val="Titre 2 Car"/>
    <w:link w:val="Titre2"/>
    <w:rsid w:val="005E5547"/>
    <w:rPr>
      <w:rFonts w:ascii="Arial" w:hAnsi="Arial"/>
      <w:b/>
      <w:caps/>
      <w:color w:val="FFFFFF"/>
      <w:sz w:val="24"/>
      <w:szCs w:val="24"/>
      <w:shd w:val="clear" w:color="auto" w:fill="E6E6E6"/>
      <w:lang w:val="x-none" w:eastAsia="en-GB"/>
    </w:rPr>
  </w:style>
  <w:style w:type="character" w:customStyle="1" w:styleId="Titre4Car">
    <w:name w:val="Titre 4 Car"/>
    <w:link w:val="Titre4"/>
    <w:rsid w:val="005E5547"/>
    <w:rPr>
      <w:rFonts w:ascii="Arial" w:hAnsi="Arial"/>
      <w:b/>
      <w:caps/>
      <w:color w:val="FFFFFF"/>
      <w:sz w:val="24"/>
      <w:szCs w:val="24"/>
      <w:shd w:val="clear" w:color="auto" w:fill="F3F3F3"/>
      <w:lang w:val="x-none" w:eastAsia="en-GB"/>
    </w:rPr>
  </w:style>
  <w:style w:type="paragraph" w:customStyle="1" w:styleId="Miseenvaleur">
    <w:name w:val="Mise en valeur"/>
    <w:basedOn w:val="Normal"/>
    <w:next w:val="Normal"/>
    <w:link w:val="MiseenvaleurCar"/>
    <w:rsid w:val="005E5547"/>
    <w:pPr>
      <w:spacing w:before="120" w:after="120"/>
      <w:jc w:val="both"/>
    </w:pPr>
    <w:rPr>
      <w:b/>
      <w:color w:val="4D4D4D"/>
      <w:szCs w:val="24"/>
      <w:lang w:val="x-none" w:eastAsia="x-none"/>
    </w:rPr>
  </w:style>
  <w:style w:type="character" w:customStyle="1" w:styleId="MiseenvaleurCar">
    <w:name w:val="Mise en valeur Car"/>
    <w:link w:val="Miseenvaleur"/>
    <w:rsid w:val="005E5547"/>
    <w:rPr>
      <w:rFonts w:ascii="Arial" w:hAnsi="Arial"/>
      <w:b/>
      <w:color w:val="4D4D4D"/>
      <w:sz w:val="22"/>
      <w:szCs w:val="24"/>
    </w:rPr>
  </w:style>
  <w:style w:type="paragraph" w:customStyle="1" w:styleId="AnnexeA-AQL-OBS">
    <w:name w:val="Annexe A - AQL-OBS"/>
    <w:basedOn w:val="Normal"/>
    <w:next w:val="Normal"/>
    <w:rsid w:val="005E5547"/>
    <w:pPr>
      <w:keepNext/>
      <w:pageBreakBefore/>
      <w:tabs>
        <w:tab w:val="num" w:pos="2438"/>
      </w:tabs>
      <w:spacing w:before="720" w:after="120"/>
      <w:ind w:left="2438" w:hanging="2438"/>
      <w:jc w:val="both"/>
    </w:pPr>
    <w:rPr>
      <w:rFonts w:ascii="Verdana" w:hAnsi="Verdana"/>
      <w:b/>
      <w:caps/>
      <w:color w:val="FF6600"/>
      <w:sz w:val="36"/>
      <w:szCs w:val="36"/>
      <w:lang w:eastAsia="fr-FR"/>
    </w:rPr>
  </w:style>
  <w:style w:type="paragraph" w:customStyle="1" w:styleId="AnnexeA1-AQL-OBS">
    <w:name w:val="Annexe A1 - AQL-OBS"/>
    <w:basedOn w:val="AnnexeA-AQL-OBS"/>
    <w:next w:val="Normal"/>
    <w:rsid w:val="005E5547"/>
    <w:pPr>
      <w:pageBreakBefore w:val="0"/>
      <w:tabs>
        <w:tab w:val="clear" w:pos="2438"/>
        <w:tab w:val="num" w:pos="1134"/>
      </w:tabs>
      <w:spacing w:before="120"/>
      <w:ind w:left="1134" w:hanging="1134"/>
    </w:pPr>
    <w:rPr>
      <w:i/>
      <w:sz w:val="28"/>
    </w:rPr>
  </w:style>
  <w:style w:type="paragraph" w:customStyle="1" w:styleId="TitreFigure">
    <w:name w:val="Titre Figure"/>
    <w:basedOn w:val="Normal"/>
    <w:next w:val="Normal"/>
    <w:rsid w:val="005E5547"/>
    <w:pPr>
      <w:numPr>
        <w:numId w:val="19"/>
      </w:numPr>
      <w:spacing w:before="120" w:after="120"/>
      <w:jc w:val="center"/>
    </w:pPr>
    <w:rPr>
      <w:b/>
      <w:szCs w:val="24"/>
      <w:lang w:eastAsia="fr-FR"/>
    </w:rPr>
  </w:style>
  <w:style w:type="paragraph" w:customStyle="1" w:styleId="TitreTableau">
    <w:name w:val="Titre Tableau"/>
    <w:basedOn w:val="Normal"/>
    <w:next w:val="Normal"/>
    <w:rsid w:val="005E5547"/>
    <w:pPr>
      <w:numPr>
        <w:numId w:val="18"/>
      </w:numPr>
      <w:spacing w:before="120" w:after="120"/>
      <w:jc w:val="center"/>
    </w:pPr>
    <w:rPr>
      <w:b/>
      <w:szCs w:val="24"/>
      <w:lang w:eastAsia="fr-FR"/>
    </w:rPr>
  </w:style>
  <w:style w:type="paragraph" w:customStyle="1" w:styleId="Pucesniv2">
    <w:name w:val="Puces niv2"/>
    <w:basedOn w:val="Normal"/>
    <w:rsid w:val="005E5547"/>
    <w:pPr>
      <w:numPr>
        <w:numId w:val="16"/>
      </w:numPr>
      <w:spacing w:before="120"/>
      <w:contextualSpacing/>
      <w:jc w:val="both"/>
    </w:pPr>
    <w:rPr>
      <w:szCs w:val="22"/>
      <w:lang w:eastAsia="fr-FR"/>
    </w:rPr>
  </w:style>
  <w:style w:type="paragraph" w:customStyle="1" w:styleId="Pucesniv3">
    <w:name w:val="Puces niv3"/>
    <w:basedOn w:val="Normal"/>
    <w:rsid w:val="005E5547"/>
    <w:pPr>
      <w:numPr>
        <w:numId w:val="17"/>
      </w:numPr>
      <w:spacing w:before="120"/>
      <w:contextualSpacing/>
      <w:jc w:val="both"/>
    </w:pPr>
    <w:rPr>
      <w:szCs w:val="24"/>
      <w:lang w:eastAsia="fr-FR"/>
    </w:rPr>
  </w:style>
  <w:style w:type="table" w:customStyle="1" w:styleId="AQL-OBSTableau">
    <w:name w:val="AQL-OBS Tableau"/>
    <w:basedOn w:val="TableauNormal"/>
    <w:rsid w:val="005E5547"/>
    <w:rPr>
      <w:rFonts w:ascii="Arial" w:hAnsi="Arial"/>
      <w:sz w:val="18"/>
      <w:szCs w:val="22"/>
    </w:rPr>
    <w:tblPr>
      <w:jc w:val="center"/>
      <w:tblBorders>
        <w:top w:val="single" w:sz="8" w:space="0" w:color="4D4D4D"/>
        <w:left w:val="single" w:sz="8" w:space="0" w:color="4D4D4D"/>
        <w:bottom w:val="single" w:sz="8" w:space="0" w:color="4D4D4D"/>
        <w:right w:val="single" w:sz="8" w:space="0" w:color="4D4D4D"/>
        <w:insideH w:val="single" w:sz="8" w:space="0" w:color="4D4D4D"/>
        <w:insideV w:val="single" w:sz="8" w:space="0" w:color="4D4D4D"/>
      </w:tblBorders>
    </w:tblPr>
    <w:trPr>
      <w:cantSplit/>
      <w:jc w:val="center"/>
    </w:trPr>
    <w:tcPr>
      <w:vAlign w:val="center"/>
    </w:tcPr>
    <w:tblStylePr w:type="firstRow">
      <w:pPr>
        <w:wordWrap/>
        <w:spacing w:beforeLines="0" w:beforeAutospacing="0" w:afterLines="0" w:afterAutospacing="0" w:line="240" w:lineRule="auto"/>
        <w:ind w:leftChars="0" w:left="0" w:rightChars="0" w:right="0"/>
        <w:contextualSpacing w:val="0"/>
      </w:pPr>
      <w:rPr>
        <w:rFonts w:ascii="Arial" w:hAnsi="Arial"/>
        <w:b/>
        <w:caps w:val="0"/>
        <w:smallCaps w:val="0"/>
        <w:strike w:val="0"/>
        <w:dstrike w:val="0"/>
        <w:vanish w:val="0"/>
        <w:color w:val="auto"/>
        <w:spacing w:val="0"/>
        <w:w w:val="100"/>
        <w:kern w:val="0"/>
        <w:position w:val="0"/>
        <w:sz w:val="18"/>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insideV w:val="single" w:sz="8" w:space="0" w:color="FFFFFF"/>
        </w:tcBorders>
        <w:shd w:val="clear" w:color="auto" w:fill="4D4D4D"/>
      </w:tcPr>
    </w:tblStylePr>
  </w:style>
  <w:style w:type="paragraph" w:customStyle="1" w:styleId="Pucesniv1-Corpsdetexte">
    <w:name w:val="Puces niv1-Corps de texte"/>
    <w:basedOn w:val="Pucesniv1"/>
    <w:rsid w:val="005E5547"/>
    <w:pPr>
      <w:numPr>
        <w:numId w:val="0"/>
      </w:numPr>
      <w:tabs>
        <w:tab w:val="left" w:pos="720"/>
      </w:tabs>
      <w:ind w:left="720"/>
    </w:pPr>
  </w:style>
  <w:style w:type="paragraph" w:customStyle="1" w:styleId="Pucesniv2-Corpsdetexte">
    <w:name w:val="Puces niv2-Corps de texte"/>
    <w:basedOn w:val="Pucesniv2"/>
    <w:rsid w:val="005E5547"/>
    <w:pPr>
      <w:numPr>
        <w:numId w:val="0"/>
      </w:numPr>
      <w:ind w:left="1418"/>
    </w:pPr>
  </w:style>
  <w:style w:type="paragraph" w:customStyle="1" w:styleId="Pucesniv3-Corpsdetexte">
    <w:name w:val="Puces niv3-Corps de texte"/>
    <w:basedOn w:val="Pucesniv3"/>
    <w:rsid w:val="005E5547"/>
    <w:pPr>
      <w:numPr>
        <w:numId w:val="0"/>
      </w:numPr>
      <w:ind w:left="1797"/>
    </w:pPr>
  </w:style>
  <w:style w:type="paragraph" w:customStyle="1" w:styleId="Section">
    <w:name w:val="Section"/>
    <w:basedOn w:val="Normal"/>
    <w:next w:val="Normal"/>
    <w:link w:val="SectionCar"/>
    <w:rsid w:val="005E5547"/>
    <w:pPr>
      <w:keepNext/>
      <w:spacing w:before="240" w:after="120"/>
      <w:jc w:val="both"/>
    </w:pPr>
    <w:rPr>
      <w:b/>
      <w:caps/>
      <w:color w:val="4D4D4D"/>
      <w:sz w:val="28"/>
      <w:szCs w:val="24"/>
      <w:lang w:val="x-none" w:eastAsia="x-none"/>
    </w:rPr>
  </w:style>
  <w:style w:type="character" w:customStyle="1" w:styleId="SectionCar">
    <w:name w:val="Section Car"/>
    <w:link w:val="Section"/>
    <w:rsid w:val="005E5547"/>
    <w:rPr>
      <w:rFonts w:ascii="Arial" w:hAnsi="Arial"/>
      <w:b/>
      <w:caps/>
      <w:color w:val="4D4D4D"/>
      <w:sz w:val="28"/>
      <w:szCs w:val="24"/>
    </w:rPr>
  </w:style>
  <w:style w:type="paragraph" w:customStyle="1" w:styleId="Titre-section">
    <w:name w:val="Titre-section"/>
    <w:basedOn w:val="Section"/>
    <w:next w:val="Normal"/>
    <w:link w:val="Titre-sectionCar"/>
    <w:rsid w:val="005E5547"/>
    <w:rPr>
      <w:color w:val="FF6600"/>
      <w:sz w:val="36"/>
      <w:szCs w:val="40"/>
    </w:rPr>
  </w:style>
  <w:style w:type="character" w:customStyle="1" w:styleId="Titre-sectionCar">
    <w:name w:val="Titre-section Car"/>
    <w:link w:val="Titre-section"/>
    <w:rsid w:val="005E5547"/>
    <w:rPr>
      <w:rFonts w:ascii="Arial" w:hAnsi="Arial"/>
      <w:b/>
      <w:caps/>
      <w:color w:val="FF6600"/>
      <w:sz w:val="36"/>
      <w:szCs w:val="40"/>
    </w:rPr>
  </w:style>
  <w:style w:type="paragraph" w:customStyle="1" w:styleId="CartoucheContenu">
    <w:name w:val="Cartouche Contenu"/>
    <w:basedOn w:val="Normal"/>
    <w:rsid w:val="005E5547"/>
    <w:pPr>
      <w:spacing w:before="120"/>
    </w:pPr>
    <w:rPr>
      <w:rFonts w:ascii="Tahoma" w:hAnsi="Tahoma"/>
      <w:sz w:val="16"/>
      <w:lang w:eastAsia="fr-FR"/>
    </w:rPr>
  </w:style>
  <w:style w:type="paragraph" w:customStyle="1" w:styleId="CartoucheTitre">
    <w:name w:val="Cartouche Titre"/>
    <w:basedOn w:val="Normal"/>
    <w:rsid w:val="005E5547"/>
    <w:pPr>
      <w:spacing w:before="120"/>
    </w:pPr>
    <w:rPr>
      <w:rFonts w:ascii="Tahoma" w:hAnsi="Tahoma"/>
      <w:b/>
      <w:bCs/>
      <w:sz w:val="16"/>
      <w:lang w:eastAsia="fr-FR"/>
    </w:rPr>
  </w:style>
  <w:style w:type="table" w:customStyle="1" w:styleId="TableauOBS">
    <w:name w:val="Tableau OBS"/>
    <w:basedOn w:val="TableauNormal"/>
    <w:rsid w:val="005E5547"/>
    <w:rPr>
      <w:rFonts w:ascii="Arial" w:hAnsi="Arial"/>
    </w:rPr>
    <w:tblPr>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Pr>
    <w:tblStylePr w:type="firstRow">
      <w:rPr>
        <w:rFonts w:ascii="Arial" w:hAnsi="Arial"/>
        <w:sz w:val="20"/>
      </w:rPr>
      <w:tblPr/>
      <w:tcPr>
        <w:shd w:val="clear" w:color="auto" w:fill="E6E6E6"/>
      </w:tcPr>
    </w:tblStylePr>
  </w:style>
  <w:style w:type="paragraph" w:customStyle="1" w:styleId="CharChar0">
    <w:name w:val="Char Char"/>
    <w:basedOn w:val="Normal"/>
    <w:rsid w:val="005E5547"/>
    <w:pPr>
      <w:spacing w:after="160" w:line="240" w:lineRule="exact"/>
    </w:pPr>
    <w:rPr>
      <w:rFonts w:ascii="Verdana" w:hAnsi="Verdana"/>
      <w:sz w:val="24"/>
      <w:szCs w:val="24"/>
      <w:lang w:val="nl-BE" w:eastAsia="en-US"/>
    </w:rPr>
  </w:style>
  <w:style w:type="paragraph" w:customStyle="1" w:styleId="AQLNormal">
    <w:name w:val="AQL_Normal"/>
    <w:link w:val="AQLNormalCar"/>
    <w:uiPriority w:val="99"/>
    <w:rsid w:val="005E5547"/>
    <w:rPr>
      <w:rFonts w:ascii="Arial" w:hAnsi="Arial" w:cs="Arial"/>
      <w:sz w:val="22"/>
      <w:szCs w:val="22"/>
    </w:rPr>
  </w:style>
  <w:style w:type="character" w:customStyle="1" w:styleId="AQLNormalCar">
    <w:name w:val="AQL_Normal Car"/>
    <w:link w:val="AQLNormal"/>
    <w:uiPriority w:val="99"/>
    <w:locked/>
    <w:rsid w:val="005E5547"/>
    <w:rPr>
      <w:rFonts w:ascii="Arial" w:hAnsi="Arial" w:cs="Arial"/>
      <w:sz w:val="22"/>
      <w:szCs w:val="22"/>
      <w:lang w:val="fr-FR" w:eastAsia="fr-FR" w:bidi="ar-SA"/>
    </w:rPr>
  </w:style>
  <w:style w:type="paragraph" w:customStyle="1" w:styleId="AQLCartouche">
    <w:name w:val="AQL_Cartouche"/>
    <w:link w:val="AQLCartoucheCar"/>
    <w:rsid w:val="005E5547"/>
    <w:pPr>
      <w:keepNext/>
      <w:keepLines/>
      <w:jc w:val="both"/>
    </w:pPr>
    <w:rPr>
      <w:rFonts w:ascii="Arial" w:hAnsi="Arial" w:cs="Arial"/>
    </w:rPr>
  </w:style>
  <w:style w:type="character" w:customStyle="1" w:styleId="AQLCartoucheCar">
    <w:name w:val="AQL_Cartouche Car"/>
    <w:link w:val="AQLCartouche"/>
    <w:locked/>
    <w:rsid w:val="005E5547"/>
    <w:rPr>
      <w:rFonts w:ascii="Arial" w:hAnsi="Arial" w:cs="Arial"/>
      <w:lang w:val="fr-FR" w:eastAsia="fr-FR" w:bidi="ar-SA"/>
    </w:rPr>
  </w:style>
  <w:style w:type="paragraph" w:customStyle="1" w:styleId="OBSParagraphe1">
    <w:name w:val="OBS_Paragraphe1"/>
    <w:basedOn w:val="Normal"/>
    <w:rsid w:val="005E5547"/>
    <w:pPr>
      <w:spacing w:before="240"/>
      <w:jc w:val="both"/>
    </w:pPr>
    <w:rPr>
      <w:szCs w:val="24"/>
      <w:lang w:eastAsia="fr-FR"/>
    </w:rPr>
  </w:style>
  <w:style w:type="paragraph" w:customStyle="1" w:styleId="OBSListeAPuces1">
    <w:name w:val="OBS_ListeAPuces1"/>
    <w:basedOn w:val="Normal"/>
    <w:rsid w:val="005E5547"/>
    <w:pPr>
      <w:numPr>
        <w:numId w:val="20"/>
      </w:numPr>
      <w:spacing w:before="120"/>
      <w:jc w:val="both"/>
    </w:pPr>
    <w:rPr>
      <w:szCs w:val="24"/>
      <w:lang w:eastAsia="fr-FR"/>
    </w:rPr>
  </w:style>
  <w:style w:type="paragraph" w:customStyle="1" w:styleId="CarCarCarCar">
    <w:name w:val="Car Car Car Car"/>
    <w:basedOn w:val="Normal"/>
    <w:rsid w:val="005E5547"/>
    <w:pPr>
      <w:spacing w:after="160" w:line="240" w:lineRule="exact"/>
    </w:pPr>
    <w:rPr>
      <w:rFonts w:ascii="Verdana" w:hAnsi="Verdana"/>
      <w:sz w:val="24"/>
      <w:szCs w:val="24"/>
      <w:lang w:val="nl-BE" w:eastAsia="en-US"/>
    </w:rPr>
  </w:style>
  <w:style w:type="character" w:customStyle="1" w:styleId="PrformatHTMLCar">
    <w:name w:val="Préformaté HTML Car"/>
    <w:link w:val="PrformatHTML"/>
    <w:uiPriority w:val="99"/>
    <w:rsid w:val="005E5547"/>
    <w:rPr>
      <w:rFonts w:ascii="Courier New" w:hAnsi="Courier New" w:cs="Courier New"/>
      <w:lang w:eastAsia="en-GB"/>
    </w:rPr>
  </w:style>
  <w:style w:type="character" w:customStyle="1" w:styleId="header-title">
    <w:name w:val="header-title"/>
    <w:basedOn w:val="Policepardfaut"/>
    <w:rsid w:val="005E5547"/>
  </w:style>
  <w:style w:type="paragraph" w:styleId="Rvision">
    <w:name w:val="Revision"/>
    <w:hidden/>
    <w:uiPriority w:val="99"/>
    <w:semiHidden/>
    <w:rsid w:val="005E5547"/>
    <w:rPr>
      <w:rFonts w:ascii="Arial" w:hAnsi="Arial"/>
      <w:sz w:val="22"/>
      <w:szCs w:val="24"/>
    </w:rPr>
  </w:style>
  <w:style w:type="paragraph" w:customStyle="1" w:styleId="Car1Car">
    <w:name w:val="Car1 Car"/>
    <w:basedOn w:val="Normal"/>
    <w:rsid w:val="005E5547"/>
    <w:pPr>
      <w:spacing w:after="160" w:line="240" w:lineRule="exact"/>
    </w:pPr>
    <w:rPr>
      <w:rFonts w:ascii="Verdana" w:hAnsi="Verdana"/>
      <w:color w:val="008000"/>
      <w:sz w:val="24"/>
      <w:szCs w:val="24"/>
      <w:lang w:eastAsia="en-US"/>
    </w:rPr>
  </w:style>
  <w:style w:type="paragraph" w:customStyle="1" w:styleId="CarCarCar">
    <w:name w:val="Car Car Car"/>
    <w:basedOn w:val="Normal"/>
    <w:rsid w:val="005E5547"/>
    <w:pPr>
      <w:spacing w:after="160" w:line="240" w:lineRule="exact"/>
    </w:pPr>
    <w:rPr>
      <w:rFonts w:ascii="Verdana" w:hAnsi="Verdana"/>
      <w:sz w:val="24"/>
      <w:szCs w:val="24"/>
      <w:lang w:val="nl-BE" w:eastAsia="en-US"/>
    </w:rPr>
  </w:style>
  <w:style w:type="paragraph" w:customStyle="1" w:styleId="Listepucesbulle">
    <w:name w:val="Liste à puces.bulle"/>
    <w:basedOn w:val="Normal"/>
    <w:rsid w:val="005E5547"/>
    <w:pPr>
      <w:numPr>
        <w:numId w:val="21"/>
      </w:numPr>
      <w:jc w:val="both"/>
    </w:pPr>
    <w:rPr>
      <w:rFonts w:ascii="Times New Roman" w:hAnsi="Times New Roman"/>
      <w:szCs w:val="22"/>
      <w:lang w:eastAsia="fr-FR"/>
    </w:rPr>
  </w:style>
  <w:style w:type="paragraph" w:customStyle="1" w:styleId="Puces">
    <w:name w:val="Puces"/>
    <w:basedOn w:val="Normal"/>
    <w:autoRedefine/>
    <w:rsid w:val="005E5547"/>
    <w:pPr>
      <w:numPr>
        <w:numId w:val="22"/>
      </w:numPr>
    </w:pPr>
    <w:rPr>
      <w:rFonts w:cs="Arial"/>
      <w:szCs w:val="22"/>
      <w:lang w:eastAsia="fr-FR"/>
    </w:rPr>
  </w:style>
  <w:style w:type="paragraph" w:customStyle="1" w:styleId="Information">
    <w:name w:val="Information"/>
    <w:basedOn w:val="Normal"/>
    <w:next w:val="Normal"/>
    <w:link w:val="InformationCar"/>
    <w:rsid w:val="005E5547"/>
    <w:pPr>
      <w:keepNext/>
      <w:spacing w:before="60" w:after="60"/>
      <w:jc w:val="both"/>
    </w:pPr>
    <w:rPr>
      <w:i/>
      <w:color w:val="6666FF"/>
      <w:szCs w:val="24"/>
      <w:lang w:val="x-none" w:eastAsia="x-none"/>
    </w:rPr>
  </w:style>
  <w:style w:type="character" w:customStyle="1" w:styleId="InformationCar">
    <w:name w:val="Information Car"/>
    <w:link w:val="Information"/>
    <w:rsid w:val="005E5547"/>
    <w:rPr>
      <w:rFonts w:ascii="Arial" w:hAnsi="Arial"/>
      <w:i/>
      <w:color w:val="6666FF"/>
      <w:sz w:val="22"/>
      <w:szCs w:val="24"/>
    </w:rPr>
  </w:style>
  <w:style w:type="paragraph" w:customStyle="1" w:styleId="Pucesniv4-Corpsdetexte">
    <w:name w:val="Puces niv4-Corps de texte"/>
    <w:basedOn w:val="Pucesniv4"/>
    <w:rsid w:val="005E5547"/>
    <w:pPr>
      <w:numPr>
        <w:numId w:val="0"/>
      </w:numPr>
      <w:ind w:left="1928"/>
    </w:pPr>
  </w:style>
  <w:style w:type="character" w:customStyle="1" w:styleId="tx1">
    <w:name w:val="tx1"/>
    <w:rsid w:val="005E5547"/>
    <w:rPr>
      <w:b/>
      <w:bCs/>
    </w:rPr>
  </w:style>
  <w:style w:type="paragraph" w:customStyle="1" w:styleId="Car">
    <w:name w:val="Car"/>
    <w:basedOn w:val="Normal"/>
    <w:semiHidden/>
    <w:rsid w:val="005E5547"/>
    <w:pPr>
      <w:spacing w:before="240" w:after="160" w:line="240" w:lineRule="exact"/>
      <w:ind w:left="1418"/>
      <w:jc w:val="both"/>
    </w:pPr>
    <w:rPr>
      <w:rFonts w:ascii="Verdana" w:hAnsi="Verdana"/>
      <w:sz w:val="20"/>
      <w:lang w:eastAsia="fr-FR"/>
    </w:rPr>
  </w:style>
  <w:style w:type="character" w:styleId="Accentuation">
    <w:name w:val="Emphasis"/>
    <w:qFormat/>
    <w:rsid w:val="005E5547"/>
    <w:rPr>
      <w:i/>
      <w:iCs/>
    </w:rPr>
  </w:style>
  <w:style w:type="paragraph" w:styleId="Paragraphedeliste">
    <w:name w:val="List Paragraph"/>
    <w:basedOn w:val="Normal"/>
    <w:uiPriority w:val="34"/>
    <w:qFormat/>
    <w:rsid w:val="005E5547"/>
    <w:pPr>
      <w:spacing w:before="120" w:after="120"/>
      <w:ind w:left="720"/>
      <w:contextualSpacing/>
      <w:jc w:val="both"/>
    </w:pPr>
    <w:rPr>
      <w:szCs w:val="24"/>
      <w:lang w:eastAsia="fr-FR"/>
    </w:rPr>
  </w:style>
  <w:style w:type="paragraph" w:customStyle="1" w:styleId="AnnexeA11">
    <w:name w:val="Annexe A1.1"/>
    <w:basedOn w:val="AnnexeA1-AQL-OBS"/>
    <w:next w:val="Normal"/>
    <w:rsid w:val="005E5547"/>
    <w:pPr>
      <w:tabs>
        <w:tab w:val="clear" w:pos="1134"/>
        <w:tab w:val="num" w:pos="1418"/>
      </w:tabs>
      <w:spacing w:after="60"/>
      <w:ind w:left="1418" w:hanging="1418"/>
      <w:outlineLvl w:val="1"/>
    </w:pPr>
  </w:style>
  <w:style w:type="numbering" w:customStyle="1" w:styleId="ListeOBS">
    <w:name w:val="ListeOBS"/>
    <w:rsid w:val="005E5547"/>
    <w:pPr>
      <w:numPr>
        <w:numId w:val="23"/>
      </w:numPr>
    </w:pPr>
  </w:style>
  <w:style w:type="paragraph" w:customStyle="1" w:styleId="Titrefigure0">
    <w:name w:val="Titre figure"/>
    <w:basedOn w:val="Normal"/>
    <w:next w:val="Normal"/>
    <w:rsid w:val="00F329B1"/>
    <w:pPr>
      <w:keepLines/>
      <w:spacing w:before="180"/>
      <w:ind w:left="851"/>
      <w:jc w:val="center"/>
    </w:pPr>
    <w:rPr>
      <w:i/>
      <w:sz w:val="20"/>
      <w:lang w:eastAsia="fr-FR"/>
    </w:rPr>
  </w:style>
  <w:style w:type="character" w:customStyle="1" w:styleId="RetraitnormalCar2">
    <w:name w:val="Retrait normal Car2"/>
    <w:aliases w:val="Normal List Car2,Retrait normal Car Car2,Normal List Car Car1,Retrait normal Car1 Car Car1,Normal List Car Car Car,Retrait normal Car Car Car Car,Normal List Car1 Car,Retrait normal Car Car1 Car,Retrait normal Car1 Car1"/>
    <w:link w:val="Retraitnormal"/>
    <w:rsid w:val="00F329B1"/>
    <w:rPr>
      <w:rFonts w:ascii="Arial Narrow" w:hAnsi="Arial Narrow"/>
      <w:sz w:val="24"/>
      <w:lang w:val="fr-FR" w:eastAsia="en-GB" w:bidi="ar-SA"/>
    </w:rPr>
  </w:style>
  <w:style w:type="paragraph" w:customStyle="1" w:styleId="Enum1Tableau">
    <w:name w:val="Enum1 Tableau"/>
    <w:basedOn w:val="Normal"/>
    <w:link w:val="Enum1TableauCar"/>
    <w:rsid w:val="00F329B1"/>
    <w:pPr>
      <w:keepLines/>
      <w:numPr>
        <w:numId w:val="24"/>
      </w:numPr>
      <w:spacing w:before="120"/>
      <w:jc w:val="both"/>
    </w:pPr>
    <w:rPr>
      <w:sz w:val="20"/>
      <w:lang w:val="x-none" w:eastAsia="x-none"/>
    </w:rPr>
  </w:style>
  <w:style w:type="paragraph" w:customStyle="1" w:styleId="Enum3TableauTitre">
    <w:name w:val="Enum3 Tableau Titre"/>
    <w:basedOn w:val="Normal"/>
    <w:next w:val="Normal"/>
    <w:rsid w:val="00F329B1"/>
    <w:pPr>
      <w:keepNext/>
      <w:keepLines/>
      <w:numPr>
        <w:numId w:val="25"/>
      </w:numPr>
      <w:spacing w:before="60"/>
      <w:jc w:val="both"/>
    </w:pPr>
    <w:rPr>
      <w:rFonts w:ascii="Arial Gras" w:hAnsi="Arial Gras"/>
      <w:b/>
      <w:color w:val="808080"/>
      <w:sz w:val="20"/>
      <w:lang w:eastAsia="fr-FR"/>
    </w:rPr>
  </w:style>
  <w:style w:type="character" w:customStyle="1" w:styleId="Enum1TableauCar">
    <w:name w:val="Enum1 Tableau Car"/>
    <w:link w:val="Enum1Tableau"/>
    <w:rsid w:val="00F329B1"/>
    <w:rPr>
      <w:rFonts w:ascii="Arial" w:hAnsi="Arial"/>
      <w:lang w:val="x-none" w:eastAsia="x-none"/>
    </w:rPr>
  </w:style>
  <w:style w:type="character" w:styleId="lev">
    <w:name w:val="Strong"/>
    <w:uiPriority w:val="22"/>
    <w:qFormat/>
    <w:rsid w:val="009D7393"/>
    <w:rPr>
      <w:rFonts w:ascii="Times New Roman" w:hAnsi="Times New Roman" w:cs="Times New Roman" w:hint="default"/>
      <w:b/>
      <w:bCs/>
    </w:rPr>
  </w:style>
  <w:style w:type="paragraph" w:styleId="En-ttedetabledesmatires">
    <w:name w:val="TOC Heading"/>
    <w:basedOn w:val="Titre1"/>
    <w:next w:val="Normal"/>
    <w:uiPriority w:val="39"/>
    <w:semiHidden/>
    <w:unhideWhenUsed/>
    <w:qFormat/>
    <w:rsid w:val="001B7E40"/>
    <w:pPr>
      <w:keepLines/>
      <w:pageBreakBefore w:val="0"/>
      <w:numPr>
        <w:numId w:val="0"/>
      </w:numPr>
      <w:shd w:val="clear" w:color="auto" w:fill="auto"/>
      <w:spacing w:before="480" w:line="276" w:lineRule="auto"/>
      <w:outlineLvl w:val="9"/>
    </w:pPr>
    <w:rPr>
      <w:rFonts w:ascii="Cambria" w:hAnsi="Cambria"/>
      <w:bCs/>
      <w:caps w:val="0"/>
      <w:color w:val="365F91"/>
      <w:sz w:val="28"/>
      <w:szCs w:val="28"/>
      <w:lang w:eastAsia="en-US"/>
    </w:rPr>
  </w:style>
  <w:style w:type="paragraph" w:customStyle="1" w:styleId="Default">
    <w:name w:val="Default"/>
    <w:rsid w:val="00867DBE"/>
    <w:pPr>
      <w:autoSpaceDE w:val="0"/>
      <w:autoSpaceDN w:val="0"/>
      <w:adjustRightInd w:val="0"/>
    </w:pPr>
    <w:rPr>
      <w:rFonts w:ascii="Arial" w:hAnsi="Arial" w:cs="Arial"/>
      <w:color w:val="000000"/>
      <w:sz w:val="24"/>
      <w:szCs w:val="24"/>
    </w:rPr>
  </w:style>
  <w:style w:type="table" w:customStyle="1" w:styleId="Classique2">
    <w:name w:val="Classique 2"/>
    <w:basedOn w:val="TableauNormal"/>
    <w:rsid w:val="00F8776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Classique1">
    <w:name w:val="Classique 1"/>
    <w:basedOn w:val="TableauNormal"/>
    <w:rsid w:val="00F8776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rl">
    <w:name w:val="url"/>
    <w:basedOn w:val="Policepardfaut"/>
    <w:rsid w:val="006B2079"/>
  </w:style>
  <w:style w:type="character" w:customStyle="1" w:styleId="ip">
    <w:name w:val="ip"/>
    <w:basedOn w:val="Policepardfaut"/>
    <w:rsid w:val="006B2079"/>
  </w:style>
  <w:style w:type="character" w:customStyle="1" w:styleId="t1">
    <w:name w:val="t1"/>
    <w:basedOn w:val="Policepardfaut"/>
    <w:rsid w:val="00707F2F"/>
  </w:style>
  <w:style w:type="paragraph" w:customStyle="1" w:styleId="Aide">
    <w:name w:val="Aide"/>
    <w:basedOn w:val="Normal"/>
    <w:link w:val="AideCar"/>
    <w:rsid w:val="003862E1"/>
    <w:rPr>
      <w:i/>
      <w:sz w:val="18"/>
      <w:szCs w:val="18"/>
      <w:lang w:val="x-none" w:eastAsia="x-none"/>
    </w:rPr>
  </w:style>
  <w:style w:type="character" w:customStyle="1" w:styleId="AideCar">
    <w:name w:val="Aide Car"/>
    <w:link w:val="Aide"/>
    <w:rsid w:val="003862E1"/>
    <w:rPr>
      <w:rFonts w:ascii="Arial" w:hAnsi="Arial"/>
      <w:i/>
      <w:sz w:val="18"/>
      <w:szCs w:val="18"/>
    </w:rPr>
  </w:style>
  <w:style w:type="character" w:customStyle="1" w:styleId="st">
    <w:name w:val="st"/>
    <w:basedOn w:val="Policepardfaut"/>
    <w:rsid w:val="00186328"/>
  </w:style>
  <w:style w:type="character" w:customStyle="1" w:styleId="error">
    <w:name w:val="error"/>
    <w:rsid w:val="000E2B30"/>
  </w:style>
  <w:style w:type="character" w:customStyle="1" w:styleId="start-tag">
    <w:name w:val="start-tag"/>
    <w:rsid w:val="000E2B30"/>
  </w:style>
  <w:style w:type="character" w:customStyle="1" w:styleId="attribute-name">
    <w:name w:val="attribute-name"/>
    <w:rsid w:val="000E2B30"/>
  </w:style>
  <w:style w:type="character" w:customStyle="1" w:styleId="En-tteCar1">
    <w:name w:val="En-tête Car1"/>
    <w:aliases w:val="En-tête-1 Car,En-tête-2 Car,En-tête1 Car,E.e Car,En-tête Car Car,TeteDePage Car,et Car,Header1 Car,header odd Car,header Car,Header/Footer Car,Hyphen Car,header entry Car,HE Car,APNSHEADER2 Car,ho Car,ITT i Car,L1 Header Car,first Car,h Car"/>
    <w:basedOn w:val="Policepardfaut"/>
    <w:link w:val="En-tte"/>
    <w:locked/>
    <w:rsid w:val="007123FE"/>
    <w:rPr>
      <w:rFonts w:ascii="Arial" w:hAnsi="Arial"/>
      <w:sz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519">
      <w:bodyDiv w:val="1"/>
      <w:marLeft w:val="0"/>
      <w:marRight w:val="0"/>
      <w:marTop w:val="0"/>
      <w:marBottom w:val="0"/>
      <w:divBdr>
        <w:top w:val="none" w:sz="0" w:space="0" w:color="auto"/>
        <w:left w:val="none" w:sz="0" w:space="0" w:color="auto"/>
        <w:bottom w:val="none" w:sz="0" w:space="0" w:color="auto"/>
        <w:right w:val="none" w:sz="0" w:space="0" w:color="auto"/>
      </w:divBdr>
    </w:div>
    <w:div w:id="11273607">
      <w:bodyDiv w:val="1"/>
      <w:marLeft w:val="0"/>
      <w:marRight w:val="0"/>
      <w:marTop w:val="0"/>
      <w:marBottom w:val="0"/>
      <w:divBdr>
        <w:top w:val="none" w:sz="0" w:space="0" w:color="auto"/>
        <w:left w:val="none" w:sz="0" w:space="0" w:color="auto"/>
        <w:bottom w:val="none" w:sz="0" w:space="0" w:color="auto"/>
        <w:right w:val="none" w:sz="0" w:space="0" w:color="auto"/>
      </w:divBdr>
    </w:div>
    <w:div w:id="26689263">
      <w:bodyDiv w:val="1"/>
      <w:marLeft w:val="0"/>
      <w:marRight w:val="0"/>
      <w:marTop w:val="0"/>
      <w:marBottom w:val="0"/>
      <w:divBdr>
        <w:top w:val="none" w:sz="0" w:space="0" w:color="auto"/>
        <w:left w:val="none" w:sz="0" w:space="0" w:color="auto"/>
        <w:bottom w:val="none" w:sz="0" w:space="0" w:color="auto"/>
        <w:right w:val="none" w:sz="0" w:space="0" w:color="auto"/>
      </w:divBdr>
    </w:div>
    <w:div w:id="33042256">
      <w:bodyDiv w:val="1"/>
      <w:marLeft w:val="0"/>
      <w:marRight w:val="0"/>
      <w:marTop w:val="0"/>
      <w:marBottom w:val="0"/>
      <w:divBdr>
        <w:top w:val="none" w:sz="0" w:space="0" w:color="auto"/>
        <w:left w:val="none" w:sz="0" w:space="0" w:color="auto"/>
        <w:bottom w:val="none" w:sz="0" w:space="0" w:color="auto"/>
        <w:right w:val="none" w:sz="0" w:space="0" w:color="auto"/>
      </w:divBdr>
    </w:div>
    <w:div w:id="43141502">
      <w:bodyDiv w:val="1"/>
      <w:marLeft w:val="0"/>
      <w:marRight w:val="0"/>
      <w:marTop w:val="0"/>
      <w:marBottom w:val="0"/>
      <w:divBdr>
        <w:top w:val="none" w:sz="0" w:space="0" w:color="auto"/>
        <w:left w:val="none" w:sz="0" w:space="0" w:color="auto"/>
        <w:bottom w:val="none" w:sz="0" w:space="0" w:color="auto"/>
        <w:right w:val="none" w:sz="0" w:space="0" w:color="auto"/>
      </w:divBdr>
    </w:div>
    <w:div w:id="83500942">
      <w:bodyDiv w:val="1"/>
      <w:marLeft w:val="0"/>
      <w:marRight w:val="0"/>
      <w:marTop w:val="0"/>
      <w:marBottom w:val="0"/>
      <w:divBdr>
        <w:top w:val="none" w:sz="0" w:space="0" w:color="auto"/>
        <w:left w:val="none" w:sz="0" w:space="0" w:color="auto"/>
        <w:bottom w:val="none" w:sz="0" w:space="0" w:color="auto"/>
        <w:right w:val="none" w:sz="0" w:space="0" w:color="auto"/>
      </w:divBdr>
    </w:div>
    <w:div w:id="102574216">
      <w:bodyDiv w:val="1"/>
      <w:marLeft w:val="0"/>
      <w:marRight w:val="0"/>
      <w:marTop w:val="0"/>
      <w:marBottom w:val="0"/>
      <w:divBdr>
        <w:top w:val="none" w:sz="0" w:space="0" w:color="auto"/>
        <w:left w:val="none" w:sz="0" w:space="0" w:color="auto"/>
        <w:bottom w:val="none" w:sz="0" w:space="0" w:color="auto"/>
        <w:right w:val="none" w:sz="0" w:space="0" w:color="auto"/>
      </w:divBdr>
    </w:div>
    <w:div w:id="106003447">
      <w:bodyDiv w:val="1"/>
      <w:marLeft w:val="0"/>
      <w:marRight w:val="0"/>
      <w:marTop w:val="0"/>
      <w:marBottom w:val="0"/>
      <w:divBdr>
        <w:top w:val="none" w:sz="0" w:space="0" w:color="auto"/>
        <w:left w:val="none" w:sz="0" w:space="0" w:color="auto"/>
        <w:bottom w:val="none" w:sz="0" w:space="0" w:color="auto"/>
        <w:right w:val="none" w:sz="0" w:space="0" w:color="auto"/>
      </w:divBdr>
    </w:div>
    <w:div w:id="141511072">
      <w:bodyDiv w:val="1"/>
      <w:marLeft w:val="0"/>
      <w:marRight w:val="0"/>
      <w:marTop w:val="0"/>
      <w:marBottom w:val="0"/>
      <w:divBdr>
        <w:top w:val="none" w:sz="0" w:space="0" w:color="auto"/>
        <w:left w:val="none" w:sz="0" w:space="0" w:color="auto"/>
        <w:bottom w:val="none" w:sz="0" w:space="0" w:color="auto"/>
        <w:right w:val="none" w:sz="0" w:space="0" w:color="auto"/>
      </w:divBdr>
    </w:div>
    <w:div w:id="225070870">
      <w:bodyDiv w:val="1"/>
      <w:marLeft w:val="0"/>
      <w:marRight w:val="0"/>
      <w:marTop w:val="0"/>
      <w:marBottom w:val="0"/>
      <w:divBdr>
        <w:top w:val="none" w:sz="0" w:space="0" w:color="auto"/>
        <w:left w:val="none" w:sz="0" w:space="0" w:color="auto"/>
        <w:bottom w:val="none" w:sz="0" w:space="0" w:color="auto"/>
        <w:right w:val="none" w:sz="0" w:space="0" w:color="auto"/>
      </w:divBdr>
    </w:div>
    <w:div w:id="225772525">
      <w:bodyDiv w:val="1"/>
      <w:marLeft w:val="0"/>
      <w:marRight w:val="0"/>
      <w:marTop w:val="0"/>
      <w:marBottom w:val="0"/>
      <w:divBdr>
        <w:top w:val="none" w:sz="0" w:space="0" w:color="auto"/>
        <w:left w:val="none" w:sz="0" w:space="0" w:color="auto"/>
        <w:bottom w:val="none" w:sz="0" w:space="0" w:color="auto"/>
        <w:right w:val="none" w:sz="0" w:space="0" w:color="auto"/>
      </w:divBdr>
    </w:div>
    <w:div w:id="259071266">
      <w:bodyDiv w:val="1"/>
      <w:marLeft w:val="0"/>
      <w:marRight w:val="0"/>
      <w:marTop w:val="0"/>
      <w:marBottom w:val="0"/>
      <w:divBdr>
        <w:top w:val="none" w:sz="0" w:space="0" w:color="auto"/>
        <w:left w:val="none" w:sz="0" w:space="0" w:color="auto"/>
        <w:bottom w:val="none" w:sz="0" w:space="0" w:color="auto"/>
        <w:right w:val="none" w:sz="0" w:space="0" w:color="auto"/>
      </w:divBdr>
    </w:div>
    <w:div w:id="269240260">
      <w:bodyDiv w:val="1"/>
      <w:marLeft w:val="0"/>
      <w:marRight w:val="0"/>
      <w:marTop w:val="0"/>
      <w:marBottom w:val="0"/>
      <w:divBdr>
        <w:top w:val="none" w:sz="0" w:space="0" w:color="auto"/>
        <w:left w:val="none" w:sz="0" w:space="0" w:color="auto"/>
        <w:bottom w:val="none" w:sz="0" w:space="0" w:color="auto"/>
        <w:right w:val="none" w:sz="0" w:space="0" w:color="auto"/>
      </w:divBdr>
    </w:div>
    <w:div w:id="274794262">
      <w:bodyDiv w:val="1"/>
      <w:marLeft w:val="0"/>
      <w:marRight w:val="0"/>
      <w:marTop w:val="0"/>
      <w:marBottom w:val="0"/>
      <w:divBdr>
        <w:top w:val="none" w:sz="0" w:space="0" w:color="auto"/>
        <w:left w:val="none" w:sz="0" w:space="0" w:color="auto"/>
        <w:bottom w:val="none" w:sz="0" w:space="0" w:color="auto"/>
        <w:right w:val="none" w:sz="0" w:space="0" w:color="auto"/>
      </w:divBdr>
    </w:div>
    <w:div w:id="283193653">
      <w:bodyDiv w:val="1"/>
      <w:marLeft w:val="0"/>
      <w:marRight w:val="0"/>
      <w:marTop w:val="0"/>
      <w:marBottom w:val="0"/>
      <w:divBdr>
        <w:top w:val="none" w:sz="0" w:space="0" w:color="auto"/>
        <w:left w:val="none" w:sz="0" w:space="0" w:color="auto"/>
        <w:bottom w:val="none" w:sz="0" w:space="0" w:color="auto"/>
        <w:right w:val="none" w:sz="0" w:space="0" w:color="auto"/>
      </w:divBdr>
    </w:div>
    <w:div w:id="286620171">
      <w:bodyDiv w:val="1"/>
      <w:marLeft w:val="0"/>
      <w:marRight w:val="0"/>
      <w:marTop w:val="0"/>
      <w:marBottom w:val="0"/>
      <w:divBdr>
        <w:top w:val="none" w:sz="0" w:space="0" w:color="auto"/>
        <w:left w:val="none" w:sz="0" w:space="0" w:color="auto"/>
        <w:bottom w:val="none" w:sz="0" w:space="0" w:color="auto"/>
        <w:right w:val="none" w:sz="0" w:space="0" w:color="auto"/>
      </w:divBdr>
      <w:divsChild>
        <w:div w:id="324864597">
          <w:marLeft w:val="0"/>
          <w:marRight w:val="0"/>
          <w:marTop w:val="0"/>
          <w:marBottom w:val="0"/>
          <w:divBdr>
            <w:top w:val="none" w:sz="0" w:space="0" w:color="auto"/>
            <w:left w:val="none" w:sz="0" w:space="0" w:color="auto"/>
            <w:bottom w:val="none" w:sz="0" w:space="0" w:color="auto"/>
            <w:right w:val="none" w:sz="0" w:space="0" w:color="auto"/>
          </w:divBdr>
        </w:div>
        <w:div w:id="413356071">
          <w:marLeft w:val="0"/>
          <w:marRight w:val="0"/>
          <w:marTop w:val="0"/>
          <w:marBottom w:val="0"/>
          <w:divBdr>
            <w:top w:val="none" w:sz="0" w:space="0" w:color="auto"/>
            <w:left w:val="none" w:sz="0" w:space="0" w:color="auto"/>
            <w:bottom w:val="none" w:sz="0" w:space="0" w:color="auto"/>
            <w:right w:val="none" w:sz="0" w:space="0" w:color="auto"/>
          </w:divBdr>
        </w:div>
        <w:div w:id="476191997">
          <w:marLeft w:val="0"/>
          <w:marRight w:val="0"/>
          <w:marTop w:val="0"/>
          <w:marBottom w:val="0"/>
          <w:divBdr>
            <w:top w:val="none" w:sz="0" w:space="0" w:color="auto"/>
            <w:left w:val="none" w:sz="0" w:space="0" w:color="auto"/>
            <w:bottom w:val="none" w:sz="0" w:space="0" w:color="auto"/>
            <w:right w:val="none" w:sz="0" w:space="0" w:color="auto"/>
          </w:divBdr>
        </w:div>
        <w:div w:id="809060248">
          <w:marLeft w:val="0"/>
          <w:marRight w:val="0"/>
          <w:marTop w:val="0"/>
          <w:marBottom w:val="0"/>
          <w:divBdr>
            <w:top w:val="none" w:sz="0" w:space="0" w:color="auto"/>
            <w:left w:val="none" w:sz="0" w:space="0" w:color="auto"/>
            <w:bottom w:val="none" w:sz="0" w:space="0" w:color="auto"/>
            <w:right w:val="none" w:sz="0" w:space="0" w:color="auto"/>
          </w:divBdr>
        </w:div>
        <w:div w:id="1705902854">
          <w:marLeft w:val="0"/>
          <w:marRight w:val="0"/>
          <w:marTop w:val="0"/>
          <w:marBottom w:val="0"/>
          <w:divBdr>
            <w:top w:val="none" w:sz="0" w:space="0" w:color="auto"/>
            <w:left w:val="none" w:sz="0" w:space="0" w:color="auto"/>
            <w:bottom w:val="none" w:sz="0" w:space="0" w:color="auto"/>
            <w:right w:val="none" w:sz="0" w:space="0" w:color="auto"/>
          </w:divBdr>
        </w:div>
      </w:divsChild>
    </w:div>
    <w:div w:id="298337830">
      <w:bodyDiv w:val="1"/>
      <w:marLeft w:val="0"/>
      <w:marRight w:val="0"/>
      <w:marTop w:val="0"/>
      <w:marBottom w:val="0"/>
      <w:divBdr>
        <w:top w:val="none" w:sz="0" w:space="0" w:color="auto"/>
        <w:left w:val="none" w:sz="0" w:space="0" w:color="auto"/>
        <w:bottom w:val="none" w:sz="0" w:space="0" w:color="auto"/>
        <w:right w:val="none" w:sz="0" w:space="0" w:color="auto"/>
      </w:divBdr>
    </w:div>
    <w:div w:id="307588229">
      <w:bodyDiv w:val="1"/>
      <w:marLeft w:val="0"/>
      <w:marRight w:val="0"/>
      <w:marTop w:val="0"/>
      <w:marBottom w:val="0"/>
      <w:divBdr>
        <w:top w:val="none" w:sz="0" w:space="0" w:color="auto"/>
        <w:left w:val="none" w:sz="0" w:space="0" w:color="auto"/>
        <w:bottom w:val="none" w:sz="0" w:space="0" w:color="auto"/>
        <w:right w:val="none" w:sz="0" w:space="0" w:color="auto"/>
      </w:divBdr>
    </w:div>
    <w:div w:id="314186212">
      <w:bodyDiv w:val="1"/>
      <w:marLeft w:val="0"/>
      <w:marRight w:val="0"/>
      <w:marTop w:val="0"/>
      <w:marBottom w:val="0"/>
      <w:divBdr>
        <w:top w:val="none" w:sz="0" w:space="0" w:color="auto"/>
        <w:left w:val="none" w:sz="0" w:space="0" w:color="auto"/>
        <w:bottom w:val="none" w:sz="0" w:space="0" w:color="auto"/>
        <w:right w:val="none" w:sz="0" w:space="0" w:color="auto"/>
      </w:divBdr>
      <w:divsChild>
        <w:div w:id="1626932952">
          <w:marLeft w:val="0"/>
          <w:marRight w:val="0"/>
          <w:marTop w:val="0"/>
          <w:marBottom w:val="0"/>
          <w:divBdr>
            <w:top w:val="none" w:sz="0" w:space="0" w:color="auto"/>
            <w:left w:val="none" w:sz="0" w:space="0" w:color="auto"/>
            <w:bottom w:val="none" w:sz="0" w:space="0" w:color="auto"/>
            <w:right w:val="none" w:sz="0" w:space="0" w:color="auto"/>
          </w:divBdr>
          <w:divsChild>
            <w:div w:id="1208284">
              <w:marLeft w:val="0"/>
              <w:marRight w:val="0"/>
              <w:marTop w:val="0"/>
              <w:marBottom w:val="0"/>
              <w:divBdr>
                <w:top w:val="none" w:sz="0" w:space="0" w:color="auto"/>
                <w:left w:val="none" w:sz="0" w:space="0" w:color="auto"/>
                <w:bottom w:val="none" w:sz="0" w:space="0" w:color="auto"/>
                <w:right w:val="none" w:sz="0" w:space="0" w:color="auto"/>
              </w:divBdr>
            </w:div>
            <w:div w:id="31544368">
              <w:marLeft w:val="0"/>
              <w:marRight w:val="0"/>
              <w:marTop w:val="0"/>
              <w:marBottom w:val="0"/>
              <w:divBdr>
                <w:top w:val="none" w:sz="0" w:space="0" w:color="auto"/>
                <w:left w:val="none" w:sz="0" w:space="0" w:color="auto"/>
                <w:bottom w:val="none" w:sz="0" w:space="0" w:color="auto"/>
                <w:right w:val="none" w:sz="0" w:space="0" w:color="auto"/>
              </w:divBdr>
            </w:div>
            <w:div w:id="49113913">
              <w:marLeft w:val="0"/>
              <w:marRight w:val="0"/>
              <w:marTop w:val="0"/>
              <w:marBottom w:val="0"/>
              <w:divBdr>
                <w:top w:val="none" w:sz="0" w:space="0" w:color="auto"/>
                <w:left w:val="none" w:sz="0" w:space="0" w:color="auto"/>
                <w:bottom w:val="none" w:sz="0" w:space="0" w:color="auto"/>
                <w:right w:val="none" w:sz="0" w:space="0" w:color="auto"/>
              </w:divBdr>
            </w:div>
            <w:div w:id="148716040">
              <w:marLeft w:val="0"/>
              <w:marRight w:val="0"/>
              <w:marTop w:val="0"/>
              <w:marBottom w:val="0"/>
              <w:divBdr>
                <w:top w:val="none" w:sz="0" w:space="0" w:color="auto"/>
                <w:left w:val="none" w:sz="0" w:space="0" w:color="auto"/>
                <w:bottom w:val="none" w:sz="0" w:space="0" w:color="auto"/>
                <w:right w:val="none" w:sz="0" w:space="0" w:color="auto"/>
              </w:divBdr>
            </w:div>
            <w:div w:id="179249113">
              <w:marLeft w:val="0"/>
              <w:marRight w:val="0"/>
              <w:marTop w:val="0"/>
              <w:marBottom w:val="0"/>
              <w:divBdr>
                <w:top w:val="none" w:sz="0" w:space="0" w:color="auto"/>
                <w:left w:val="none" w:sz="0" w:space="0" w:color="auto"/>
                <w:bottom w:val="none" w:sz="0" w:space="0" w:color="auto"/>
                <w:right w:val="none" w:sz="0" w:space="0" w:color="auto"/>
              </w:divBdr>
            </w:div>
            <w:div w:id="388308820">
              <w:marLeft w:val="0"/>
              <w:marRight w:val="0"/>
              <w:marTop w:val="0"/>
              <w:marBottom w:val="0"/>
              <w:divBdr>
                <w:top w:val="none" w:sz="0" w:space="0" w:color="auto"/>
                <w:left w:val="none" w:sz="0" w:space="0" w:color="auto"/>
                <w:bottom w:val="none" w:sz="0" w:space="0" w:color="auto"/>
                <w:right w:val="none" w:sz="0" w:space="0" w:color="auto"/>
              </w:divBdr>
            </w:div>
            <w:div w:id="425926002">
              <w:marLeft w:val="0"/>
              <w:marRight w:val="0"/>
              <w:marTop w:val="0"/>
              <w:marBottom w:val="0"/>
              <w:divBdr>
                <w:top w:val="none" w:sz="0" w:space="0" w:color="auto"/>
                <w:left w:val="none" w:sz="0" w:space="0" w:color="auto"/>
                <w:bottom w:val="none" w:sz="0" w:space="0" w:color="auto"/>
                <w:right w:val="none" w:sz="0" w:space="0" w:color="auto"/>
              </w:divBdr>
            </w:div>
            <w:div w:id="651637175">
              <w:marLeft w:val="0"/>
              <w:marRight w:val="0"/>
              <w:marTop w:val="0"/>
              <w:marBottom w:val="0"/>
              <w:divBdr>
                <w:top w:val="none" w:sz="0" w:space="0" w:color="auto"/>
                <w:left w:val="none" w:sz="0" w:space="0" w:color="auto"/>
                <w:bottom w:val="none" w:sz="0" w:space="0" w:color="auto"/>
                <w:right w:val="none" w:sz="0" w:space="0" w:color="auto"/>
              </w:divBdr>
            </w:div>
            <w:div w:id="747383749">
              <w:marLeft w:val="0"/>
              <w:marRight w:val="0"/>
              <w:marTop w:val="0"/>
              <w:marBottom w:val="0"/>
              <w:divBdr>
                <w:top w:val="none" w:sz="0" w:space="0" w:color="auto"/>
                <w:left w:val="none" w:sz="0" w:space="0" w:color="auto"/>
                <w:bottom w:val="none" w:sz="0" w:space="0" w:color="auto"/>
                <w:right w:val="none" w:sz="0" w:space="0" w:color="auto"/>
              </w:divBdr>
            </w:div>
            <w:div w:id="824054776">
              <w:marLeft w:val="0"/>
              <w:marRight w:val="0"/>
              <w:marTop w:val="0"/>
              <w:marBottom w:val="0"/>
              <w:divBdr>
                <w:top w:val="none" w:sz="0" w:space="0" w:color="auto"/>
                <w:left w:val="none" w:sz="0" w:space="0" w:color="auto"/>
                <w:bottom w:val="none" w:sz="0" w:space="0" w:color="auto"/>
                <w:right w:val="none" w:sz="0" w:space="0" w:color="auto"/>
              </w:divBdr>
            </w:div>
            <w:div w:id="982202266">
              <w:marLeft w:val="0"/>
              <w:marRight w:val="0"/>
              <w:marTop w:val="0"/>
              <w:marBottom w:val="0"/>
              <w:divBdr>
                <w:top w:val="none" w:sz="0" w:space="0" w:color="auto"/>
                <w:left w:val="none" w:sz="0" w:space="0" w:color="auto"/>
                <w:bottom w:val="none" w:sz="0" w:space="0" w:color="auto"/>
                <w:right w:val="none" w:sz="0" w:space="0" w:color="auto"/>
              </w:divBdr>
            </w:div>
            <w:div w:id="1029263145">
              <w:marLeft w:val="0"/>
              <w:marRight w:val="0"/>
              <w:marTop w:val="0"/>
              <w:marBottom w:val="0"/>
              <w:divBdr>
                <w:top w:val="none" w:sz="0" w:space="0" w:color="auto"/>
                <w:left w:val="none" w:sz="0" w:space="0" w:color="auto"/>
                <w:bottom w:val="none" w:sz="0" w:space="0" w:color="auto"/>
                <w:right w:val="none" w:sz="0" w:space="0" w:color="auto"/>
              </w:divBdr>
            </w:div>
            <w:div w:id="1345672177">
              <w:marLeft w:val="0"/>
              <w:marRight w:val="0"/>
              <w:marTop w:val="0"/>
              <w:marBottom w:val="0"/>
              <w:divBdr>
                <w:top w:val="none" w:sz="0" w:space="0" w:color="auto"/>
                <w:left w:val="none" w:sz="0" w:space="0" w:color="auto"/>
                <w:bottom w:val="none" w:sz="0" w:space="0" w:color="auto"/>
                <w:right w:val="none" w:sz="0" w:space="0" w:color="auto"/>
              </w:divBdr>
            </w:div>
            <w:div w:id="1395936176">
              <w:marLeft w:val="0"/>
              <w:marRight w:val="0"/>
              <w:marTop w:val="0"/>
              <w:marBottom w:val="0"/>
              <w:divBdr>
                <w:top w:val="none" w:sz="0" w:space="0" w:color="auto"/>
                <w:left w:val="none" w:sz="0" w:space="0" w:color="auto"/>
                <w:bottom w:val="none" w:sz="0" w:space="0" w:color="auto"/>
                <w:right w:val="none" w:sz="0" w:space="0" w:color="auto"/>
              </w:divBdr>
            </w:div>
            <w:div w:id="1458061302">
              <w:marLeft w:val="0"/>
              <w:marRight w:val="0"/>
              <w:marTop w:val="0"/>
              <w:marBottom w:val="0"/>
              <w:divBdr>
                <w:top w:val="none" w:sz="0" w:space="0" w:color="auto"/>
                <w:left w:val="none" w:sz="0" w:space="0" w:color="auto"/>
                <w:bottom w:val="none" w:sz="0" w:space="0" w:color="auto"/>
                <w:right w:val="none" w:sz="0" w:space="0" w:color="auto"/>
              </w:divBdr>
            </w:div>
            <w:div w:id="1480682384">
              <w:marLeft w:val="0"/>
              <w:marRight w:val="0"/>
              <w:marTop w:val="0"/>
              <w:marBottom w:val="0"/>
              <w:divBdr>
                <w:top w:val="none" w:sz="0" w:space="0" w:color="auto"/>
                <w:left w:val="none" w:sz="0" w:space="0" w:color="auto"/>
                <w:bottom w:val="none" w:sz="0" w:space="0" w:color="auto"/>
                <w:right w:val="none" w:sz="0" w:space="0" w:color="auto"/>
              </w:divBdr>
            </w:div>
            <w:div w:id="1511799754">
              <w:marLeft w:val="0"/>
              <w:marRight w:val="0"/>
              <w:marTop w:val="0"/>
              <w:marBottom w:val="0"/>
              <w:divBdr>
                <w:top w:val="none" w:sz="0" w:space="0" w:color="auto"/>
                <w:left w:val="none" w:sz="0" w:space="0" w:color="auto"/>
                <w:bottom w:val="none" w:sz="0" w:space="0" w:color="auto"/>
                <w:right w:val="none" w:sz="0" w:space="0" w:color="auto"/>
              </w:divBdr>
            </w:div>
            <w:div w:id="1530728029">
              <w:marLeft w:val="0"/>
              <w:marRight w:val="0"/>
              <w:marTop w:val="0"/>
              <w:marBottom w:val="0"/>
              <w:divBdr>
                <w:top w:val="none" w:sz="0" w:space="0" w:color="auto"/>
                <w:left w:val="none" w:sz="0" w:space="0" w:color="auto"/>
                <w:bottom w:val="none" w:sz="0" w:space="0" w:color="auto"/>
                <w:right w:val="none" w:sz="0" w:space="0" w:color="auto"/>
              </w:divBdr>
            </w:div>
            <w:div w:id="1579554654">
              <w:marLeft w:val="0"/>
              <w:marRight w:val="0"/>
              <w:marTop w:val="0"/>
              <w:marBottom w:val="0"/>
              <w:divBdr>
                <w:top w:val="none" w:sz="0" w:space="0" w:color="auto"/>
                <w:left w:val="none" w:sz="0" w:space="0" w:color="auto"/>
                <w:bottom w:val="none" w:sz="0" w:space="0" w:color="auto"/>
                <w:right w:val="none" w:sz="0" w:space="0" w:color="auto"/>
              </w:divBdr>
            </w:div>
            <w:div w:id="1767843586">
              <w:marLeft w:val="0"/>
              <w:marRight w:val="0"/>
              <w:marTop w:val="0"/>
              <w:marBottom w:val="0"/>
              <w:divBdr>
                <w:top w:val="none" w:sz="0" w:space="0" w:color="auto"/>
                <w:left w:val="none" w:sz="0" w:space="0" w:color="auto"/>
                <w:bottom w:val="none" w:sz="0" w:space="0" w:color="auto"/>
                <w:right w:val="none" w:sz="0" w:space="0" w:color="auto"/>
              </w:divBdr>
            </w:div>
            <w:div w:id="1852600252">
              <w:marLeft w:val="0"/>
              <w:marRight w:val="0"/>
              <w:marTop w:val="0"/>
              <w:marBottom w:val="0"/>
              <w:divBdr>
                <w:top w:val="none" w:sz="0" w:space="0" w:color="auto"/>
                <w:left w:val="none" w:sz="0" w:space="0" w:color="auto"/>
                <w:bottom w:val="none" w:sz="0" w:space="0" w:color="auto"/>
                <w:right w:val="none" w:sz="0" w:space="0" w:color="auto"/>
              </w:divBdr>
            </w:div>
            <w:div w:id="1859156066">
              <w:marLeft w:val="0"/>
              <w:marRight w:val="0"/>
              <w:marTop w:val="0"/>
              <w:marBottom w:val="0"/>
              <w:divBdr>
                <w:top w:val="none" w:sz="0" w:space="0" w:color="auto"/>
                <w:left w:val="none" w:sz="0" w:space="0" w:color="auto"/>
                <w:bottom w:val="none" w:sz="0" w:space="0" w:color="auto"/>
                <w:right w:val="none" w:sz="0" w:space="0" w:color="auto"/>
              </w:divBdr>
            </w:div>
            <w:div w:id="20872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5971">
      <w:bodyDiv w:val="1"/>
      <w:marLeft w:val="0"/>
      <w:marRight w:val="0"/>
      <w:marTop w:val="0"/>
      <w:marBottom w:val="0"/>
      <w:divBdr>
        <w:top w:val="none" w:sz="0" w:space="0" w:color="auto"/>
        <w:left w:val="none" w:sz="0" w:space="0" w:color="auto"/>
        <w:bottom w:val="none" w:sz="0" w:space="0" w:color="auto"/>
        <w:right w:val="none" w:sz="0" w:space="0" w:color="auto"/>
      </w:divBdr>
    </w:div>
    <w:div w:id="338196162">
      <w:bodyDiv w:val="1"/>
      <w:marLeft w:val="27"/>
      <w:marRight w:val="27"/>
      <w:marTop w:val="0"/>
      <w:marBottom w:val="0"/>
      <w:divBdr>
        <w:top w:val="none" w:sz="0" w:space="0" w:color="auto"/>
        <w:left w:val="none" w:sz="0" w:space="0" w:color="auto"/>
        <w:bottom w:val="none" w:sz="0" w:space="0" w:color="auto"/>
        <w:right w:val="none" w:sz="0" w:space="0" w:color="auto"/>
      </w:divBdr>
      <w:divsChild>
        <w:div w:id="2020427208">
          <w:marLeft w:val="0"/>
          <w:marRight w:val="0"/>
          <w:marTop w:val="0"/>
          <w:marBottom w:val="0"/>
          <w:divBdr>
            <w:top w:val="none" w:sz="0" w:space="0" w:color="auto"/>
            <w:left w:val="none" w:sz="0" w:space="0" w:color="auto"/>
            <w:bottom w:val="none" w:sz="0" w:space="0" w:color="auto"/>
            <w:right w:val="none" w:sz="0" w:space="0" w:color="auto"/>
          </w:divBdr>
          <w:divsChild>
            <w:div w:id="1819765414">
              <w:marLeft w:val="0"/>
              <w:marRight w:val="0"/>
              <w:marTop w:val="0"/>
              <w:marBottom w:val="0"/>
              <w:divBdr>
                <w:top w:val="none" w:sz="0" w:space="0" w:color="auto"/>
                <w:left w:val="none" w:sz="0" w:space="0" w:color="auto"/>
                <w:bottom w:val="none" w:sz="0" w:space="0" w:color="auto"/>
                <w:right w:val="none" w:sz="0" w:space="0" w:color="auto"/>
              </w:divBdr>
              <w:divsChild>
                <w:div w:id="2084793558">
                  <w:marLeft w:val="163"/>
                  <w:marRight w:val="0"/>
                  <w:marTop w:val="0"/>
                  <w:marBottom w:val="0"/>
                  <w:divBdr>
                    <w:top w:val="none" w:sz="0" w:space="0" w:color="auto"/>
                    <w:left w:val="none" w:sz="0" w:space="0" w:color="auto"/>
                    <w:bottom w:val="none" w:sz="0" w:space="0" w:color="auto"/>
                    <w:right w:val="none" w:sz="0" w:space="0" w:color="auto"/>
                  </w:divBdr>
                  <w:divsChild>
                    <w:div w:id="16198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069096">
      <w:bodyDiv w:val="1"/>
      <w:marLeft w:val="0"/>
      <w:marRight w:val="0"/>
      <w:marTop w:val="0"/>
      <w:marBottom w:val="0"/>
      <w:divBdr>
        <w:top w:val="none" w:sz="0" w:space="0" w:color="auto"/>
        <w:left w:val="none" w:sz="0" w:space="0" w:color="auto"/>
        <w:bottom w:val="none" w:sz="0" w:space="0" w:color="auto"/>
        <w:right w:val="none" w:sz="0" w:space="0" w:color="auto"/>
      </w:divBdr>
    </w:div>
    <w:div w:id="356858968">
      <w:bodyDiv w:val="1"/>
      <w:marLeft w:val="0"/>
      <w:marRight w:val="0"/>
      <w:marTop w:val="0"/>
      <w:marBottom w:val="0"/>
      <w:divBdr>
        <w:top w:val="none" w:sz="0" w:space="0" w:color="auto"/>
        <w:left w:val="none" w:sz="0" w:space="0" w:color="auto"/>
        <w:bottom w:val="none" w:sz="0" w:space="0" w:color="auto"/>
        <w:right w:val="none" w:sz="0" w:space="0" w:color="auto"/>
      </w:divBdr>
    </w:div>
    <w:div w:id="386732436">
      <w:bodyDiv w:val="1"/>
      <w:marLeft w:val="0"/>
      <w:marRight w:val="0"/>
      <w:marTop w:val="0"/>
      <w:marBottom w:val="0"/>
      <w:divBdr>
        <w:top w:val="none" w:sz="0" w:space="0" w:color="auto"/>
        <w:left w:val="none" w:sz="0" w:space="0" w:color="auto"/>
        <w:bottom w:val="none" w:sz="0" w:space="0" w:color="auto"/>
        <w:right w:val="none" w:sz="0" w:space="0" w:color="auto"/>
      </w:divBdr>
    </w:div>
    <w:div w:id="391736518">
      <w:bodyDiv w:val="1"/>
      <w:marLeft w:val="0"/>
      <w:marRight w:val="0"/>
      <w:marTop w:val="0"/>
      <w:marBottom w:val="0"/>
      <w:divBdr>
        <w:top w:val="none" w:sz="0" w:space="0" w:color="auto"/>
        <w:left w:val="none" w:sz="0" w:space="0" w:color="auto"/>
        <w:bottom w:val="none" w:sz="0" w:space="0" w:color="auto"/>
        <w:right w:val="none" w:sz="0" w:space="0" w:color="auto"/>
      </w:divBdr>
    </w:div>
    <w:div w:id="395858567">
      <w:bodyDiv w:val="1"/>
      <w:marLeft w:val="0"/>
      <w:marRight w:val="0"/>
      <w:marTop w:val="0"/>
      <w:marBottom w:val="0"/>
      <w:divBdr>
        <w:top w:val="none" w:sz="0" w:space="0" w:color="auto"/>
        <w:left w:val="none" w:sz="0" w:space="0" w:color="auto"/>
        <w:bottom w:val="none" w:sz="0" w:space="0" w:color="auto"/>
        <w:right w:val="none" w:sz="0" w:space="0" w:color="auto"/>
      </w:divBdr>
    </w:div>
    <w:div w:id="401417928">
      <w:bodyDiv w:val="1"/>
      <w:marLeft w:val="0"/>
      <w:marRight w:val="0"/>
      <w:marTop w:val="0"/>
      <w:marBottom w:val="0"/>
      <w:divBdr>
        <w:top w:val="none" w:sz="0" w:space="0" w:color="auto"/>
        <w:left w:val="none" w:sz="0" w:space="0" w:color="auto"/>
        <w:bottom w:val="none" w:sz="0" w:space="0" w:color="auto"/>
        <w:right w:val="none" w:sz="0" w:space="0" w:color="auto"/>
      </w:divBdr>
    </w:div>
    <w:div w:id="401609535">
      <w:bodyDiv w:val="1"/>
      <w:marLeft w:val="0"/>
      <w:marRight w:val="0"/>
      <w:marTop w:val="0"/>
      <w:marBottom w:val="0"/>
      <w:divBdr>
        <w:top w:val="none" w:sz="0" w:space="0" w:color="auto"/>
        <w:left w:val="none" w:sz="0" w:space="0" w:color="auto"/>
        <w:bottom w:val="none" w:sz="0" w:space="0" w:color="auto"/>
        <w:right w:val="none" w:sz="0" w:space="0" w:color="auto"/>
      </w:divBdr>
    </w:div>
    <w:div w:id="403186871">
      <w:bodyDiv w:val="1"/>
      <w:marLeft w:val="0"/>
      <w:marRight w:val="0"/>
      <w:marTop w:val="0"/>
      <w:marBottom w:val="0"/>
      <w:divBdr>
        <w:top w:val="none" w:sz="0" w:space="0" w:color="auto"/>
        <w:left w:val="none" w:sz="0" w:space="0" w:color="auto"/>
        <w:bottom w:val="none" w:sz="0" w:space="0" w:color="auto"/>
        <w:right w:val="none" w:sz="0" w:space="0" w:color="auto"/>
      </w:divBdr>
    </w:div>
    <w:div w:id="410470520">
      <w:bodyDiv w:val="1"/>
      <w:marLeft w:val="0"/>
      <w:marRight w:val="0"/>
      <w:marTop w:val="0"/>
      <w:marBottom w:val="0"/>
      <w:divBdr>
        <w:top w:val="none" w:sz="0" w:space="0" w:color="auto"/>
        <w:left w:val="none" w:sz="0" w:space="0" w:color="auto"/>
        <w:bottom w:val="none" w:sz="0" w:space="0" w:color="auto"/>
        <w:right w:val="none" w:sz="0" w:space="0" w:color="auto"/>
      </w:divBdr>
    </w:div>
    <w:div w:id="418984884">
      <w:bodyDiv w:val="1"/>
      <w:marLeft w:val="0"/>
      <w:marRight w:val="0"/>
      <w:marTop w:val="0"/>
      <w:marBottom w:val="0"/>
      <w:divBdr>
        <w:top w:val="none" w:sz="0" w:space="0" w:color="auto"/>
        <w:left w:val="none" w:sz="0" w:space="0" w:color="auto"/>
        <w:bottom w:val="none" w:sz="0" w:space="0" w:color="auto"/>
        <w:right w:val="none" w:sz="0" w:space="0" w:color="auto"/>
      </w:divBdr>
    </w:div>
    <w:div w:id="441191744">
      <w:bodyDiv w:val="1"/>
      <w:marLeft w:val="0"/>
      <w:marRight w:val="0"/>
      <w:marTop w:val="0"/>
      <w:marBottom w:val="0"/>
      <w:divBdr>
        <w:top w:val="none" w:sz="0" w:space="0" w:color="auto"/>
        <w:left w:val="none" w:sz="0" w:space="0" w:color="auto"/>
        <w:bottom w:val="none" w:sz="0" w:space="0" w:color="auto"/>
        <w:right w:val="none" w:sz="0" w:space="0" w:color="auto"/>
      </w:divBdr>
    </w:div>
    <w:div w:id="446002845">
      <w:bodyDiv w:val="1"/>
      <w:marLeft w:val="0"/>
      <w:marRight w:val="0"/>
      <w:marTop w:val="0"/>
      <w:marBottom w:val="0"/>
      <w:divBdr>
        <w:top w:val="none" w:sz="0" w:space="0" w:color="auto"/>
        <w:left w:val="none" w:sz="0" w:space="0" w:color="auto"/>
        <w:bottom w:val="none" w:sz="0" w:space="0" w:color="auto"/>
        <w:right w:val="none" w:sz="0" w:space="0" w:color="auto"/>
      </w:divBdr>
    </w:div>
    <w:div w:id="463229844">
      <w:bodyDiv w:val="1"/>
      <w:marLeft w:val="0"/>
      <w:marRight w:val="0"/>
      <w:marTop w:val="0"/>
      <w:marBottom w:val="0"/>
      <w:divBdr>
        <w:top w:val="none" w:sz="0" w:space="0" w:color="auto"/>
        <w:left w:val="none" w:sz="0" w:space="0" w:color="auto"/>
        <w:bottom w:val="none" w:sz="0" w:space="0" w:color="auto"/>
        <w:right w:val="none" w:sz="0" w:space="0" w:color="auto"/>
      </w:divBdr>
    </w:div>
    <w:div w:id="474181334">
      <w:bodyDiv w:val="1"/>
      <w:marLeft w:val="0"/>
      <w:marRight w:val="0"/>
      <w:marTop w:val="0"/>
      <w:marBottom w:val="0"/>
      <w:divBdr>
        <w:top w:val="none" w:sz="0" w:space="0" w:color="auto"/>
        <w:left w:val="none" w:sz="0" w:space="0" w:color="auto"/>
        <w:bottom w:val="none" w:sz="0" w:space="0" w:color="auto"/>
        <w:right w:val="none" w:sz="0" w:space="0" w:color="auto"/>
      </w:divBdr>
    </w:div>
    <w:div w:id="500196879">
      <w:bodyDiv w:val="1"/>
      <w:marLeft w:val="0"/>
      <w:marRight w:val="0"/>
      <w:marTop w:val="0"/>
      <w:marBottom w:val="0"/>
      <w:divBdr>
        <w:top w:val="none" w:sz="0" w:space="0" w:color="auto"/>
        <w:left w:val="none" w:sz="0" w:space="0" w:color="auto"/>
        <w:bottom w:val="none" w:sz="0" w:space="0" w:color="auto"/>
        <w:right w:val="none" w:sz="0" w:space="0" w:color="auto"/>
      </w:divBdr>
      <w:divsChild>
        <w:div w:id="42403745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0613313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285912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16425685">
      <w:bodyDiv w:val="1"/>
      <w:marLeft w:val="0"/>
      <w:marRight w:val="0"/>
      <w:marTop w:val="0"/>
      <w:marBottom w:val="0"/>
      <w:divBdr>
        <w:top w:val="none" w:sz="0" w:space="0" w:color="auto"/>
        <w:left w:val="none" w:sz="0" w:space="0" w:color="auto"/>
        <w:bottom w:val="none" w:sz="0" w:space="0" w:color="auto"/>
        <w:right w:val="none" w:sz="0" w:space="0" w:color="auto"/>
      </w:divBdr>
    </w:div>
    <w:div w:id="529999507">
      <w:bodyDiv w:val="1"/>
      <w:marLeft w:val="0"/>
      <w:marRight w:val="0"/>
      <w:marTop w:val="0"/>
      <w:marBottom w:val="0"/>
      <w:divBdr>
        <w:top w:val="none" w:sz="0" w:space="0" w:color="auto"/>
        <w:left w:val="none" w:sz="0" w:space="0" w:color="auto"/>
        <w:bottom w:val="none" w:sz="0" w:space="0" w:color="auto"/>
        <w:right w:val="none" w:sz="0" w:space="0" w:color="auto"/>
      </w:divBdr>
      <w:divsChild>
        <w:div w:id="1371345205">
          <w:marLeft w:val="0"/>
          <w:marRight w:val="0"/>
          <w:marTop w:val="0"/>
          <w:marBottom w:val="0"/>
          <w:divBdr>
            <w:top w:val="none" w:sz="0" w:space="0" w:color="auto"/>
            <w:left w:val="none" w:sz="0" w:space="0" w:color="auto"/>
            <w:bottom w:val="none" w:sz="0" w:space="0" w:color="auto"/>
            <w:right w:val="none" w:sz="0" w:space="0" w:color="auto"/>
          </w:divBdr>
          <w:divsChild>
            <w:div w:id="24209288">
              <w:marLeft w:val="0"/>
              <w:marRight w:val="0"/>
              <w:marTop w:val="0"/>
              <w:marBottom w:val="0"/>
              <w:divBdr>
                <w:top w:val="none" w:sz="0" w:space="0" w:color="auto"/>
                <w:left w:val="none" w:sz="0" w:space="0" w:color="auto"/>
                <w:bottom w:val="none" w:sz="0" w:space="0" w:color="auto"/>
                <w:right w:val="none" w:sz="0" w:space="0" w:color="auto"/>
              </w:divBdr>
            </w:div>
            <w:div w:id="82537517">
              <w:marLeft w:val="0"/>
              <w:marRight w:val="0"/>
              <w:marTop w:val="0"/>
              <w:marBottom w:val="0"/>
              <w:divBdr>
                <w:top w:val="none" w:sz="0" w:space="0" w:color="auto"/>
                <w:left w:val="none" w:sz="0" w:space="0" w:color="auto"/>
                <w:bottom w:val="none" w:sz="0" w:space="0" w:color="auto"/>
                <w:right w:val="none" w:sz="0" w:space="0" w:color="auto"/>
              </w:divBdr>
            </w:div>
            <w:div w:id="113207974">
              <w:marLeft w:val="0"/>
              <w:marRight w:val="0"/>
              <w:marTop w:val="0"/>
              <w:marBottom w:val="0"/>
              <w:divBdr>
                <w:top w:val="none" w:sz="0" w:space="0" w:color="auto"/>
                <w:left w:val="none" w:sz="0" w:space="0" w:color="auto"/>
                <w:bottom w:val="none" w:sz="0" w:space="0" w:color="auto"/>
                <w:right w:val="none" w:sz="0" w:space="0" w:color="auto"/>
              </w:divBdr>
            </w:div>
            <w:div w:id="447360360">
              <w:marLeft w:val="0"/>
              <w:marRight w:val="0"/>
              <w:marTop w:val="0"/>
              <w:marBottom w:val="0"/>
              <w:divBdr>
                <w:top w:val="none" w:sz="0" w:space="0" w:color="auto"/>
                <w:left w:val="none" w:sz="0" w:space="0" w:color="auto"/>
                <w:bottom w:val="none" w:sz="0" w:space="0" w:color="auto"/>
                <w:right w:val="none" w:sz="0" w:space="0" w:color="auto"/>
              </w:divBdr>
            </w:div>
            <w:div w:id="869951482">
              <w:marLeft w:val="0"/>
              <w:marRight w:val="0"/>
              <w:marTop w:val="0"/>
              <w:marBottom w:val="0"/>
              <w:divBdr>
                <w:top w:val="none" w:sz="0" w:space="0" w:color="auto"/>
                <w:left w:val="none" w:sz="0" w:space="0" w:color="auto"/>
                <w:bottom w:val="none" w:sz="0" w:space="0" w:color="auto"/>
                <w:right w:val="none" w:sz="0" w:space="0" w:color="auto"/>
              </w:divBdr>
            </w:div>
            <w:div w:id="2038852190">
              <w:marLeft w:val="0"/>
              <w:marRight w:val="0"/>
              <w:marTop w:val="0"/>
              <w:marBottom w:val="0"/>
              <w:divBdr>
                <w:top w:val="none" w:sz="0" w:space="0" w:color="auto"/>
                <w:left w:val="none" w:sz="0" w:space="0" w:color="auto"/>
                <w:bottom w:val="none" w:sz="0" w:space="0" w:color="auto"/>
                <w:right w:val="none" w:sz="0" w:space="0" w:color="auto"/>
              </w:divBdr>
            </w:div>
            <w:div w:id="21418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8386">
      <w:bodyDiv w:val="1"/>
      <w:marLeft w:val="0"/>
      <w:marRight w:val="0"/>
      <w:marTop w:val="0"/>
      <w:marBottom w:val="0"/>
      <w:divBdr>
        <w:top w:val="none" w:sz="0" w:space="0" w:color="auto"/>
        <w:left w:val="none" w:sz="0" w:space="0" w:color="auto"/>
        <w:bottom w:val="none" w:sz="0" w:space="0" w:color="auto"/>
        <w:right w:val="none" w:sz="0" w:space="0" w:color="auto"/>
      </w:divBdr>
    </w:div>
    <w:div w:id="618411991">
      <w:bodyDiv w:val="1"/>
      <w:marLeft w:val="0"/>
      <w:marRight w:val="0"/>
      <w:marTop w:val="0"/>
      <w:marBottom w:val="0"/>
      <w:divBdr>
        <w:top w:val="none" w:sz="0" w:space="0" w:color="auto"/>
        <w:left w:val="none" w:sz="0" w:space="0" w:color="auto"/>
        <w:bottom w:val="none" w:sz="0" w:space="0" w:color="auto"/>
        <w:right w:val="none" w:sz="0" w:space="0" w:color="auto"/>
      </w:divBdr>
    </w:div>
    <w:div w:id="650908610">
      <w:bodyDiv w:val="1"/>
      <w:marLeft w:val="0"/>
      <w:marRight w:val="0"/>
      <w:marTop w:val="0"/>
      <w:marBottom w:val="0"/>
      <w:divBdr>
        <w:top w:val="none" w:sz="0" w:space="0" w:color="auto"/>
        <w:left w:val="none" w:sz="0" w:space="0" w:color="auto"/>
        <w:bottom w:val="none" w:sz="0" w:space="0" w:color="auto"/>
        <w:right w:val="none" w:sz="0" w:space="0" w:color="auto"/>
      </w:divBdr>
    </w:div>
    <w:div w:id="675570927">
      <w:bodyDiv w:val="1"/>
      <w:marLeft w:val="0"/>
      <w:marRight w:val="0"/>
      <w:marTop w:val="0"/>
      <w:marBottom w:val="0"/>
      <w:divBdr>
        <w:top w:val="none" w:sz="0" w:space="0" w:color="auto"/>
        <w:left w:val="none" w:sz="0" w:space="0" w:color="auto"/>
        <w:bottom w:val="none" w:sz="0" w:space="0" w:color="auto"/>
        <w:right w:val="none" w:sz="0" w:space="0" w:color="auto"/>
      </w:divBdr>
      <w:divsChild>
        <w:div w:id="1723091340">
          <w:marLeft w:val="0"/>
          <w:marRight w:val="0"/>
          <w:marTop w:val="0"/>
          <w:marBottom w:val="0"/>
          <w:divBdr>
            <w:top w:val="none" w:sz="0" w:space="0" w:color="auto"/>
            <w:left w:val="none" w:sz="0" w:space="0" w:color="auto"/>
            <w:bottom w:val="none" w:sz="0" w:space="0" w:color="auto"/>
            <w:right w:val="none" w:sz="0" w:space="0" w:color="auto"/>
          </w:divBdr>
          <w:divsChild>
            <w:div w:id="16053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4469">
      <w:bodyDiv w:val="1"/>
      <w:marLeft w:val="0"/>
      <w:marRight w:val="0"/>
      <w:marTop w:val="0"/>
      <w:marBottom w:val="0"/>
      <w:divBdr>
        <w:top w:val="none" w:sz="0" w:space="0" w:color="auto"/>
        <w:left w:val="none" w:sz="0" w:space="0" w:color="auto"/>
        <w:bottom w:val="none" w:sz="0" w:space="0" w:color="auto"/>
        <w:right w:val="none" w:sz="0" w:space="0" w:color="auto"/>
      </w:divBdr>
    </w:div>
    <w:div w:id="702172721">
      <w:bodyDiv w:val="1"/>
      <w:marLeft w:val="0"/>
      <w:marRight w:val="0"/>
      <w:marTop w:val="0"/>
      <w:marBottom w:val="0"/>
      <w:divBdr>
        <w:top w:val="none" w:sz="0" w:space="0" w:color="auto"/>
        <w:left w:val="none" w:sz="0" w:space="0" w:color="auto"/>
        <w:bottom w:val="none" w:sz="0" w:space="0" w:color="auto"/>
        <w:right w:val="none" w:sz="0" w:space="0" w:color="auto"/>
      </w:divBdr>
    </w:div>
    <w:div w:id="712198185">
      <w:bodyDiv w:val="1"/>
      <w:marLeft w:val="0"/>
      <w:marRight w:val="0"/>
      <w:marTop w:val="0"/>
      <w:marBottom w:val="0"/>
      <w:divBdr>
        <w:top w:val="none" w:sz="0" w:space="0" w:color="auto"/>
        <w:left w:val="none" w:sz="0" w:space="0" w:color="auto"/>
        <w:bottom w:val="none" w:sz="0" w:space="0" w:color="auto"/>
        <w:right w:val="none" w:sz="0" w:space="0" w:color="auto"/>
      </w:divBdr>
    </w:div>
    <w:div w:id="715354892">
      <w:bodyDiv w:val="1"/>
      <w:marLeft w:val="0"/>
      <w:marRight w:val="0"/>
      <w:marTop w:val="0"/>
      <w:marBottom w:val="0"/>
      <w:divBdr>
        <w:top w:val="none" w:sz="0" w:space="0" w:color="auto"/>
        <w:left w:val="none" w:sz="0" w:space="0" w:color="auto"/>
        <w:bottom w:val="none" w:sz="0" w:space="0" w:color="auto"/>
        <w:right w:val="none" w:sz="0" w:space="0" w:color="auto"/>
      </w:divBdr>
    </w:div>
    <w:div w:id="724529005">
      <w:bodyDiv w:val="1"/>
      <w:marLeft w:val="0"/>
      <w:marRight w:val="0"/>
      <w:marTop w:val="0"/>
      <w:marBottom w:val="0"/>
      <w:divBdr>
        <w:top w:val="none" w:sz="0" w:space="0" w:color="auto"/>
        <w:left w:val="none" w:sz="0" w:space="0" w:color="auto"/>
        <w:bottom w:val="none" w:sz="0" w:space="0" w:color="auto"/>
        <w:right w:val="none" w:sz="0" w:space="0" w:color="auto"/>
      </w:divBdr>
      <w:divsChild>
        <w:div w:id="1153331452">
          <w:marLeft w:val="0"/>
          <w:marRight w:val="0"/>
          <w:marTop w:val="0"/>
          <w:marBottom w:val="0"/>
          <w:divBdr>
            <w:top w:val="none" w:sz="0" w:space="0" w:color="auto"/>
            <w:left w:val="none" w:sz="0" w:space="0" w:color="auto"/>
            <w:bottom w:val="none" w:sz="0" w:space="0" w:color="auto"/>
            <w:right w:val="none" w:sz="0" w:space="0" w:color="auto"/>
          </w:divBdr>
          <w:divsChild>
            <w:div w:id="18404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2651">
      <w:bodyDiv w:val="1"/>
      <w:marLeft w:val="0"/>
      <w:marRight w:val="0"/>
      <w:marTop w:val="0"/>
      <w:marBottom w:val="0"/>
      <w:divBdr>
        <w:top w:val="none" w:sz="0" w:space="0" w:color="auto"/>
        <w:left w:val="none" w:sz="0" w:space="0" w:color="auto"/>
        <w:bottom w:val="none" w:sz="0" w:space="0" w:color="auto"/>
        <w:right w:val="none" w:sz="0" w:space="0" w:color="auto"/>
      </w:divBdr>
    </w:div>
    <w:div w:id="735009490">
      <w:bodyDiv w:val="1"/>
      <w:marLeft w:val="0"/>
      <w:marRight w:val="0"/>
      <w:marTop w:val="0"/>
      <w:marBottom w:val="0"/>
      <w:divBdr>
        <w:top w:val="none" w:sz="0" w:space="0" w:color="auto"/>
        <w:left w:val="none" w:sz="0" w:space="0" w:color="auto"/>
        <w:bottom w:val="none" w:sz="0" w:space="0" w:color="auto"/>
        <w:right w:val="none" w:sz="0" w:space="0" w:color="auto"/>
      </w:divBdr>
    </w:div>
    <w:div w:id="741609332">
      <w:bodyDiv w:val="1"/>
      <w:marLeft w:val="0"/>
      <w:marRight w:val="0"/>
      <w:marTop w:val="0"/>
      <w:marBottom w:val="0"/>
      <w:divBdr>
        <w:top w:val="none" w:sz="0" w:space="0" w:color="auto"/>
        <w:left w:val="none" w:sz="0" w:space="0" w:color="auto"/>
        <w:bottom w:val="none" w:sz="0" w:space="0" w:color="auto"/>
        <w:right w:val="none" w:sz="0" w:space="0" w:color="auto"/>
      </w:divBdr>
    </w:div>
    <w:div w:id="741952151">
      <w:bodyDiv w:val="1"/>
      <w:marLeft w:val="0"/>
      <w:marRight w:val="0"/>
      <w:marTop w:val="0"/>
      <w:marBottom w:val="0"/>
      <w:divBdr>
        <w:top w:val="none" w:sz="0" w:space="0" w:color="auto"/>
        <w:left w:val="none" w:sz="0" w:space="0" w:color="auto"/>
        <w:bottom w:val="none" w:sz="0" w:space="0" w:color="auto"/>
        <w:right w:val="none" w:sz="0" w:space="0" w:color="auto"/>
      </w:divBdr>
    </w:div>
    <w:div w:id="769400775">
      <w:bodyDiv w:val="1"/>
      <w:marLeft w:val="0"/>
      <w:marRight w:val="0"/>
      <w:marTop w:val="0"/>
      <w:marBottom w:val="0"/>
      <w:divBdr>
        <w:top w:val="none" w:sz="0" w:space="0" w:color="auto"/>
        <w:left w:val="none" w:sz="0" w:space="0" w:color="auto"/>
        <w:bottom w:val="none" w:sz="0" w:space="0" w:color="auto"/>
        <w:right w:val="none" w:sz="0" w:space="0" w:color="auto"/>
      </w:divBdr>
    </w:div>
    <w:div w:id="783578553">
      <w:bodyDiv w:val="1"/>
      <w:marLeft w:val="0"/>
      <w:marRight w:val="0"/>
      <w:marTop w:val="0"/>
      <w:marBottom w:val="0"/>
      <w:divBdr>
        <w:top w:val="none" w:sz="0" w:space="0" w:color="auto"/>
        <w:left w:val="none" w:sz="0" w:space="0" w:color="auto"/>
        <w:bottom w:val="none" w:sz="0" w:space="0" w:color="auto"/>
        <w:right w:val="none" w:sz="0" w:space="0" w:color="auto"/>
      </w:divBdr>
    </w:div>
    <w:div w:id="794106576">
      <w:bodyDiv w:val="1"/>
      <w:marLeft w:val="0"/>
      <w:marRight w:val="0"/>
      <w:marTop w:val="0"/>
      <w:marBottom w:val="0"/>
      <w:divBdr>
        <w:top w:val="none" w:sz="0" w:space="0" w:color="auto"/>
        <w:left w:val="none" w:sz="0" w:space="0" w:color="auto"/>
        <w:bottom w:val="none" w:sz="0" w:space="0" w:color="auto"/>
        <w:right w:val="none" w:sz="0" w:space="0" w:color="auto"/>
      </w:divBdr>
    </w:div>
    <w:div w:id="814833197">
      <w:bodyDiv w:val="1"/>
      <w:marLeft w:val="0"/>
      <w:marRight w:val="0"/>
      <w:marTop w:val="0"/>
      <w:marBottom w:val="0"/>
      <w:divBdr>
        <w:top w:val="none" w:sz="0" w:space="0" w:color="auto"/>
        <w:left w:val="none" w:sz="0" w:space="0" w:color="auto"/>
        <w:bottom w:val="none" w:sz="0" w:space="0" w:color="auto"/>
        <w:right w:val="none" w:sz="0" w:space="0" w:color="auto"/>
      </w:divBdr>
    </w:div>
    <w:div w:id="837693956">
      <w:bodyDiv w:val="1"/>
      <w:marLeft w:val="0"/>
      <w:marRight w:val="0"/>
      <w:marTop w:val="0"/>
      <w:marBottom w:val="0"/>
      <w:divBdr>
        <w:top w:val="none" w:sz="0" w:space="0" w:color="auto"/>
        <w:left w:val="none" w:sz="0" w:space="0" w:color="auto"/>
        <w:bottom w:val="none" w:sz="0" w:space="0" w:color="auto"/>
        <w:right w:val="none" w:sz="0" w:space="0" w:color="auto"/>
      </w:divBdr>
    </w:div>
    <w:div w:id="842428637">
      <w:bodyDiv w:val="1"/>
      <w:marLeft w:val="0"/>
      <w:marRight w:val="0"/>
      <w:marTop w:val="0"/>
      <w:marBottom w:val="0"/>
      <w:divBdr>
        <w:top w:val="none" w:sz="0" w:space="0" w:color="auto"/>
        <w:left w:val="none" w:sz="0" w:space="0" w:color="auto"/>
        <w:bottom w:val="none" w:sz="0" w:space="0" w:color="auto"/>
        <w:right w:val="none" w:sz="0" w:space="0" w:color="auto"/>
      </w:divBdr>
    </w:div>
    <w:div w:id="850292705">
      <w:bodyDiv w:val="1"/>
      <w:marLeft w:val="0"/>
      <w:marRight w:val="0"/>
      <w:marTop w:val="0"/>
      <w:marBottom w:val="0"/>
      <w:divBdr>
        <w:top w:val="none" w:sz="0" w:space="0" w:color="auto"/>
        <w:left w:val="none" w:sz="0" w:space="0" w:color="auto"/>
        <w:bottom w:val="none" w:sz="0" w:space="0" w:color="auto"/>
        <w:right w:val="none" w:sz="0" w:space="0" w:color="auto"/>
      </w:divBdr>
    </w:div>
    <w:div w:id="855315606">
      <w:bodyDiv w:val="1"/>
      <w:marLeft w:val="0"/>
      <w:marRight w:val="0"/>
      <w:marTop w:val="0"/>
      <w:marBottom w:val="0"/>
      <w:divBdr>
        <w:top w:val="none" w:sz="0" w:space="0" w:color="auto"/>
        <w:left w:val="none" w:sz="0" w:space="0" w:color="auto"/>
        <w:bottom w:val="none" w:sz="0" w:space="0" w:color="auto"/>
        <w:right w:val="none" w:sz="0" w:space="0" w:color="auto"/>
      </w:divBdr>
    </w:div>
    <w:div w:id="886184917">
      <w:bodyDiv w:val="1"/>
      <w:marLeft w:val="0"/>
      <w:marRight w:val="0"/>
      <w:marTop w:val="0"/>
      <w:marBottom w:val="0"/>
      <w:divBdr>
        <w:top w:val="none" w:sz="0" w:space="0" w:color="auto"/>
        <w:left w:val="none" w:sz="0" w:space="0" w:color="auto"/>
        <w:bottom w:val="none" w:sz="0" w:space="0" w:color="auto"/>
        <w:right w:val="none" w:sz="0" w:space="0" w:color="auto"/>
      </w:divBdr>
    </w:div>
    <w:div w:id="894584612">
      <w:bodyDiv w:val="1"/>
      <w:marLeft w:val="0"/>
      <w:marRight w:val="0"/>
      <w:marTop w:val="0"/>
      <w:marBottom w:val="0"/>
      <w:divBdr>
        <w:top w:val="none" w:sz="0" w:space="0" w:color="auto"/>
        <w:left w:val="none" w:sz="0" w:space="0" w:color="auto"/>
        <w:bottom w:val="none" w:sz="0" w:space="0" w:color="auto"/>
        <w:right w:val="none" w:sz="0" w:space="0" w:color="auto"/>
      </w:divBdr>
    </w:div>
    <w:div w:id="911086884">
      <w:bodyDiv w:val="1"/>
      <w:marLeft w:val="0"/>
      <w:marRight w:val="0"/>
      <w:marTop w:val="0"/>
      <w:marBottom w:val="0"/>
      <w:divBdr>
        <w:top w:val="none" w:sz="0" w:space="0" w:color="auto"/>
        <w:left w:val="none" w:sz="0" w:space="0" w:color="auto"/>
        <w:bottom w:val="none" w:sz="0" w:space="0" w:color="auto"/>
        <w:right w:val="none" w:sz="0" w:space="0" w:color="auto"/>
      </w:divBdr>
    </w:div>
    <w:div w:id="926691636">
      <w:bodyDiv w:val="1"/>
      <w:marLeft w:val="0"/>
      <w:marRight w:val="0"/>
      <w:marTop w:val="0"/>
      <w:marBottom w:val="0"/>
      <w:divBdr>
        <w:top w:val="none" w:sz="0" w:space="0" w:color="auto"/>
        <w:left w:val="none" w:sz="0" w:space="0" w:color="auto"/>
        <w:bottom w:val="none" w:sz="0" w:space="0" w:color="auto"/>
        <w:right w:val="none" w:sz="0" w:space="0" w:color="auto"/>
      </w:divBdr>
      <w:divsChild>
        <w:div w:id="430248973">
          <w:marLeft w:val="0"/>
          <w:marRight w:val="0"/>
          <w:marTop w:val="0"/>
          <w:marBottom w:val="0"/>
          <w:divBdr>
            <w:top w:val="none" w:sz="0" w:space="0" w:color="auto"/>
            <w:left w:val="none" w:sz="0" w:space="0" w:color="auto"/>
            <w:bottom w:val="none" w:sz="0" w:space="0" w:color="auto"/>
            <w:right w:val="none" w:sz="0" w:space="0" w:color="auto"/>
          </w:divBdr>
        </w:div>
      </w:divsChild>
    </w:div>
    <w:div w:id="929433251">
      <w:bodyDiv w:val="1"/>
      <w:marLeft w:val="0"/>
      <w:marRight w:val="0"/>
      <w:marTop w:val="0"/>
      <w:marBottom w:val="0"/>
      <w:divBdr>
        <w:top w:val="none" w:sz="0" w:space="0" w:color="auto"/>
        <w:left w:val="none" w:sz="0" w:space="0" w:color="auto"/>
        <w:bottom w:val="none" w:sz="0" w:space="0" w:color="auto"/>
        <w:right w:val="none" w:sz="0" w:space="0" w:color="auto"/>
      </w:divBdr>
    </w:div>
    <w:div w:id="969045530">
      <w:bodyDiv w:val="1"/>
      <w:marLeft w:val="0"/>
      <w:marRight w:val="0"/>
      <w:marTop w:val="0"/>
      <w:marBottom w:val="0"/>
      <w:divBdr>
        <w:top w:val="none" w:sz="0" w:space="0" w:color="auto"/>
        <w:left w:val="none" w:sz="0" w:space="0" w:color="auto"/>
        <w:bottom w:val="none" w:sz="0" w:space="0" w:color="auto"/>
        <w:right w:val="none" w:sz="0" w:space="0" w:color="auto"/>
      </w:divBdr>
    </w:div>
    <w:div w:id="979308944">
      <w:bodyDiv w:val="1"/>
      <w:marLeft w:val="0"/>
      <w:marRight w:val="0"/>
      <w:marTop w:val="0"/>
      <w:marBottom w:val="0"/>
      <w:divBdr>
        <w:top w:val="none" w:sz="0" w:space="0" w:color="auto"/>
        <w:left w:val="none" w:sz="0" w:space="0" w:color="auto"/>
        <w:bottom w:val="none" w:sz="0" w:space="0" w:color="auto"/>
        <w:right w:val="none" w:sz="0" w:space="0" w:color="auto"/>
      </w:divBdr>
    </w:div>
    <w:div w:id="982464660">
      <w:bodyDiv w:val="1"/>
      <w:marLeft w:val="0"/>
      <w:marRight w:val="0"/>
      <w:marTop w:val="0"/>
      <w:marBottom w:val="0"/>
      <w:divBdr>
        <w:top w:val="none" w:sz="0" w:space="0" w:color="auto"/>
        <w:left w:val="none" w:sz="0" w:space="0" w:color="auto"/>
        <w:bottom w:val="none" w:sz="0" w:space="0" w:color="auto"/>
        <w:right w:val="none" w:sz="0" w:space="0" w:color="auto"/>
      </w:divBdr>
      <w:divsChild>
        <w:div w:id="8918928">
          <w:marLeft w:val="0"/>
          <w:marRight w:val="0"/>
          <w:marTop w:val="0"/>
          <w:marBottom w:val="0"/>
          <w:divBdr>
            <w:top w:val="none" w:sz="0" w:space="0" w:color="auto"/>
            <w:left w:val="none" w:sz="0" w:space="0" w:color="auto"/>
            <w:bottom w:val="none" w:sz="0" w:space="0" w:color="auto"/>
            <w:right w:val="none" w:sz="0" w:space="0" w:color="auto"/>
          </w:divBdr>
        </w:div>
        <w:div w:id="52122165">
          <w:marLeft w:val="0"/>
          <w:marRight w:val="0"/>
          <w:marTop w:val="0"/>
          <w:marBottom w:val="0"/>
          <w:divBdr>
            <w:top w:val="none" w:sz="0" w:space="0" w:color="auto"/>
            <w:left w:val="none" w:sz="0" w:space="0" w:color="auto"/>
            <w:bottom w:val="none" w:sz="0" w:space="0" w:color="auto"/>
            <w:right w:val="none" w:sz="0" w:space="0" w:color="auto"/>
          </w:divBdr>
        </w:div>
        <w:div w:id="237909865">
          <w:marLeft w:val="0"/>
          <w:marRight w:val="0"/>
          <w:marTop w:val="0"/>
          <w:marBottom w:val="0"/>
          <w:divBdr>
            <w:top w:val="none" w:sz="0" w:space="0" w:color="auto"/>
            <w:left w:val="none" w:sz="0" w:space="0" w:color="auto"/>
            <w:bottom w:val="none" w:sz="0" w:space="0" w:color="auto"/>
            <w:right w:val="none" w:sz="0" w:space="0" w:color="auto"/>
          </w:divBdr>
        </w:div>
        <w:div w:id="250897201">
          <w:marLeft w:val="0"/>
          <w:marRight w:val="0"/>
          <w:marTop w:val="0"/>
          <w:marBottom w:val="0"/>
          <w:divBdr>
            <w:top w:val="none" w:sz="0" w:space="0" w:color="auto"/>
            <w:left w:val="none" w:sz="0" w:space="0" w:color="auto"/>
            <w:bottom w:val="none" w:sz="0" w:space="0" w:color="auto"/>
            <w:right w:val="none" w:sz="0" w:space="0" w:color="auto"/>
          </w:divBdr>
        </w:div>
        <w:div w:id="263656710">
          <w:marLeft w:val="0"/>
          <w:marRight w:val="0"/>
          <w:marTop w:val="0"/>
          <w:marBottom w:val="0"/>
          <w:divBdr>
            <w:top w:val="none" w:sz="0" w:space="0" w:color="auto"/>
            <w:left w:val="none" w:sz="0" w:space="0" w:color="auto"/>
            <w:bottom w:val="none" w:sz="0" w:space="0" w:color="auto"/>
            <w:right w:val="none" w:sz="0" w:space="0" w:color="auto"/>
          </w:divBdr>
        </w:div>
        <w:div w:id="446506637">
          <w:marLeft w:val="0"/>
          <w:marRight w:val="0"/>
          <w:marTop w:val="0"/>
          <w:marBottom w:val="0"/>
          <w:divBdr>
            <w:top w:val="none" w:sz="0" w:space="0" w:color="auto"/>
            <w:left w:val="none" w:sz="0" w:space="0" w:color="auto"/>
            <w:bottom w:val="none" w:sz="0" w:space="0" w:color="auto"/>
            <w:right w:val="none" w:sz="0" w:space="0" w:color="auto"/>
          </w:divBdr>
        </w:div>
        <w:div w:id="453522978">
          <w:marLeft w:val="0"/>
          <w:marRight w:val="0"/>
          <w:marTop w:val="0"/>
          <w:marBottom w:val="0"/>
          <w:divBdr>
            <w:top w:val="none" w:sz="0" w:space="0" w:color="auto"/>
            <w:left w:val="none" w:sz="0" w:space="0" w:color="auto"/>
            <w:bottom w:val="none" w:sz="0" w:space="0" w:color="auto"/>
            <w:right w:val="none" w:sz="0" w:space="0" w:color="auto"/>
          </w:divBdr>
        </w:div>
        <w:div w:id="506597867">
          <w:marLeft w:val="0"/>
          <w:marRight w:val="0"/>
          <w:marTop w:val="0"/>
          <w:marBottom w:val="0"/>
          <w:divBdr>
            <w:top w:val="none" w:sz="0" w:space="0" w:color="auto"/>
            <w:left w:val="none" w:sz="0" w:space="0" w:color="auto"/>
            <w:bottom w:val="none" w:sz="0" w:space="0" w:color="auto"/>
            <w:right w:val="none" w:sz="0" w:space="0" w:color="auto"/>
          </w:divBdr>
        </w:div>
        <w:div w:id="780497699">
          <w:marLeft w:val="0"/>
          <w:marRight w:val="0"/>
          <w:marTop w:val="0"/>
          <w:marBottom w:val="0"/>
          <w:divBdr>
            <w:top w:val="none" w:sz="0" w:space="0" w:color="auto"/>
            <w:left w:val="none" w:sz="0" w:space="0" w:color="auto"/>
            <w:bottom w:val="none" w:sz="0" w:space="0" w:color="auto"/>
            <w:right w:val="none" w:sz="0" w:space="0" w:color="auto"/>
          </w:divBdr>
        </w:div>
        <w:div w:id="1097402993">
          <w:marLeft w:val="0"/>
          <w:marRight w:val="0"/>
          <w:marTop w:val="0"/>
          <w:marBottom w:val="0"/>
          <w:divBdr>
            <w:top w:val="none" w:sz="0" w:space="0" w:color="auto"/>
            <w:left w:val="none" w:sz="0" w:space="0" w:color="auto"/>
            <w:bottom w:val="none" w:sz="0" w:space="0" w:color="auto"/>
            <w:right w:val="none" w:sz="0" w:space="0" w:color="auto"/>
          </w:divBdr>
        </w:div>
        <w:div w:id="1104038858">
          <w:marLeft w:val="0"/>
          <w:marRight w:val="0"/>
          <w:marTop w:val="0"/>
          <w:marBottom w:val="0"/>
          <w:divBdr>
            <w:top w:val="none" w:sz="0" w:space="0" w:color="auto"/>
            <w:left w:val="none" w:sz="0" w:space="0" w:color="auto"/>
            <w:bottom w:val="none" w:sz="0" w:space="0" w:color="auto"/>
            <w:right w:val="none" w:sz="0" w:space="0" w:color="auto"/>
          </w:divBdr>
        </w:div>
        <w:div w:id="1261644691">
          <w:marLeft w:val="0"/>
          <w:marRight w:val="0"/>
          <w:marTop w:val="0"/>
          <w:marBottom w:val="0"/>
          <w:divBdr>
            <w:top w:val="none" w:sz="0" w:space="0" w:color="auto"/>
            <w:left w:val="none" w:sz="0" w:space="0" w:color="auto"/>
            <w:bottom w:val="none" w:sz="0" w:space="0" w:color="auto"/>
            <w:right w:val="none" w:sz="0" w:space="0" w:color="auto"/>
          </w:divBdr>
        </w:div>
        <w:div w:id="1424300462">
          <w:marLeft w:val="0"/>
          <w:marRight w:val="0"/>
          <w:marTop w:val="0"/>
          <w:marBottom w:val="0"/>
          <w:divBdr>
            <w:top w:val="none" w:sz="0" w:space="0" w:color="auto"/>
            <w:left w:val="none" w:sz="0" w:space="0" w:color="auto"/>
            <w:bottom w:val="none" w:sz="0" w:space="0" w:color="auto"/>
            <w:right w:val="none" w:sz="0" w:space="0" w:color="auto"/>
          </w:divBdr>
        </w:div>
        <w:div w:id="1559970561">
          <w:marLeft w:val="0"/>
          <w:marRight w:val="0"/>
          <w:marTop w:val="0"/>
          <w:marBottom w:val="0"/>
          <w:divBdr>
            <w:top w:val="none" w:sz="0" w:space="0" w:color="auto"/>
            <w:left w:val="none" w:sz="0" w:space="0" w:color="auto"/>
            <w:bottom w:val="none" w:sz="0" w:space="0" w:color="auto"/>
            <w:right w:val="none" w:sz="0" w:space="0" w:color="auto"/>
          </w:divBdr>
        </w:div>
        <w:div w:id="1704553738">
          <w:marLeft w:val="0"/>
          <w:marRight w:val="0"/>
          <w:marTop w:val="0"/>
          <w:marBottom w:val="0"/>
          <w:divBdr>
            <w:top w:val="none" w:sz="0" w:space="0" w:color="auto"/>
            <w:left w:val="none" w:sz="0" w:space="0" w:color="auto"/>
            <w:bottom w:val="none" w:sz="0" w:space="0" w:color="auto"/>
            <w:right w:val="none" w:sz="0" w:space="0" w:color="auto"/>
          </w:divBdr>
        </w:div>
        <w:div w:id="2084522394">
          <w:marLeft w:val="0"/>
          <w:marRight w:val="0"/>
          <w:marTop w:val="0"/>
          <w:marBottom w:val="0"/>
          <w:divBdr>
            <w:top w:val="none" w:sz="0" w:space="0" w:color="auto"/>
            <w:left w:val="none" w:sz="0" w:space="0" w:color="auto"/>
            <w:bottom w:val="none" w:sz="0" w:space="0" w:color="auto"/>
            <w:right w:val="none" w:sz="0" w:space="0" w:color="auto"/>
          </w:divBdr>
        </w:div>
        <w:div w:id="2122648647">
          <w:marLeft w:val="0"/>
          <w:marRight w:val="0"/>
          <w:marTop w:val="0"/>
          <w:marBottom w:val="0"/>
          <w:divBdr>
            <w:top w:val="none" w:sz="0" w:space="0" w:color="auto"/>
            <w:left w:val="none" w:sz="0" w:space="0" w:color="auto"/>
            <w:bottom w:val="none" w:sz="0" w:space="0" w:color="auto"/>
            <w:right w:val="none" w:sz="0" w:space="0" w:color="auto"/>
          </w:divBdr>
        </w:div>
      </w:divsChild>
    </w:div>
    <w:div w:id="994071982">
      <w:bodyDiv w:val="1"/>
      <w:marLeft w:val="0"/>
      <w:marRight w:val="0"/>
      <w:marTop w:val="0"/>
      <w:marBottom w:val="0"/>
      <w:divBdr>
        <w:top w:val="none" w:sz="0" w:space="0" w:color="auto"/>
        <w:left w:val="none" w:sz="0" w:space="0" w:color="auto"/>
        <w:bottom w:val="none" w:sz="0" w:space="0" w:color="auto"/>
        <w:right w:val="none" w:sz="0" w:space="0" w:color="auto"/>
      </w:divBdr>
    </w:div>
    <w:div w:id="994378250">
      <w:bodyDiv w:val="1"/>
      <w:marLeft w:val="0"/>
      <w:marRight w:val="0"/>
      <w:marTop w:val="0"/>
      <w:marBottom w:val="0"/>
      <w:divBdr>
        <w:top w:val="none" w:sz="0" w:space="0" w:color="auto"/>
        <w:left w:val="none" w:sz="0" w:space="0" w:color="auto"/>
        <w:bottom w:val="none" w:sz="0" w:space="0" w:color="auto"/>
        <w:right w:val="none" w:sz="0" w:space="0" w:color="auto"/>
      </w:divBdr>
    </w:div>
    <w:div w:id="1049765640">
      <w:bodyDiv w:val="1"/>
      <w:marLeft w:val="0"/>
      <w:marRight w:val="0"/>
      <w:marTop w:val="0"/>
      <w:marBottom w:val="0"/>
      <w:divBdr>
        <w:top w:val="none" w:sz="0" w:space="0" w:color="auto"/>
        <w:left w:val="none" w:sz="0" w:space="0" w:color="auto"/>
        <w:bottom w:val="none" w:sz="0" w:space="0" w:color="auto"/>
        <w:right w:val="none" w:sz="0" w:space="0" w:color="auto"/>
      </w:divBdr>
    </w:div>
    <w:div w:id="1088037113">
      <w:bodyDiv w:val="1"/>
      <w:marLeft w:val="0"/>
      <w:marRight w:val="0"/>
      <w:marTop w:val="0"/>
      <w:marBottom w:val="0"/>
      <w:divBdr>
        <w:top w:val="none" w:sz="0" w:space="0" w:color="auto"/>
        <w:left w:val="none" w:sz="0" w:space="0" w:color="auto"/>
        <w:bottom w:val="none" w:sz="0" w:space="0" w:color="auto"/>
        <w:right w:val="none" w:sz="0" w:space="0" w:color="auto"/>
      </w:divBdr>
    </w:div>
    <w:div w:id="1102073863">
      <w:bodyDiv w:val="1"/>
      <w:marLeft w:val="0"/>
      <w:marRight w:val="0"/>
      <w:marTop w:val="0"/>
      <w:marBottom w:val="0"/>
      <w:divBdr>
        <w:top w:val="none" w:sz="0" w:space="0" w:color="auto"/>
        <w:left w:val="none" w:sz="0" w:space="0" w:color="auto"/>
        <w:bottom w:val="none" w:sz="0" w:space="0" w:color="auto"/>
        <w:right w:val="none" w:sz="0" w:space="0" w:color="auto"/>
      </w:divBdr>
    </w:div>
    <w:div w:id="1113593424">
      <w:bodyDiv w:val="1"/>
      <w:marLeft w:val="0"/>
      <w:marRight w:val="0"/>
      <w:marTop w:val="0"/>
      <w:marBottom w:val="0"/>
      <w:divBdr>
        <w:top w:val="none" w:sz="0" w:space="0" w:color="auto"/>
        <w:left w:val="none" w:sz="0" w:space="0" w:color="auto"/>
        <w:bottom w:val="none" w:sz="0" w:space="0" w:color="auto"/>
        <w:right w:val="none" w:sz="0" w:space="0" w:color="auto"/>
      </w:divBdr>
    </w:div>
    <w:div w:id="1115447527">
      <w:bodyDiv w:val="1"/>
      <w:marLeft w:val="0"/>
      <w:marRight w:val="0"/>
      <w:marTop w:val="0"/>
      <w:marBottom w:val="0"/>
      <w:divBdr>
        <w:top w:val="none" w:sz="0" w:space="0" w:color="auto"/>
        <w:left w:val="none" w:sz="0" w:space="0" w:color="auto"/>
        <w:bottom w:val="none" w:sz="0" w:space="0" w:color="auto"/>
        <w:right w:val="none" w:sz="0" w:space="0" w:color="auto"/>
      </w:divBdr>
    </w:div>
    <w:div w:id="1132403673">
      <w:bodyDiv w:val="1"/>
      <w:marLeft w:val="0"/>
      <w:marRight w:val="0"/>
      <w:marTop w:val="0"/>
      <w:marBottom w:val="0"/>
      <w:divBdr>
        <w:top w:val="none" w:sz="0" w:space="0" w:color="auto"/>
        <w:left w:val="none" w:sz="0" w:space="0" w:color="auto"/>
        <w:bottom w:val="none" w:sz="0" w:space="0" w:color="auto"/>
        <w:right w:val="none" w:sz="0" w:space="0" w:color="auto"/>
      </w:divBdr>
    </w:div>
    <w:div w:id="1138956322">
      <w:bodyDiv w:val="1"/>
      <w:marLeft w:val="0"/>
      <w:marRight w:val="0"/>
      <w:marTop w:val="0"/>
      <w:marBottom w:val="0"/>
      <w:divBdr>
        <w:top w:val="none" w:sz="0" w:space="0" w:color="auto"/>
        <w:left w:val="none" w:sz="0" w:space="0" w:color="auto"/>
        <w:bottom w:val="none" w:sz="0" w:space="0" w:color="auto"/>
        <w:right w:val="none" w:sz="0" w:space="0" w:color="auto"/>
      </w:divBdr>
    </w:div>
    <w:div w:id="1144927400">
      <w:bodyDiv w:val="1"/>
      <w:marLeft w:val="0"/>
      <w:marRight w:val="0"/>
      <w:marTop w:val="0"/>
      <w:marBottom w:val="0"/>
      <w:divBdr>
        <w:top w:val="none" w:sz="0" w:space="0" w:color="auto"/>
        <w:left w:val="none" w:sz="0" w:space="0" w:color="auto"/>
        <w:bottom w:val="none" w:sz="0" w:space="0" w:color="auto"/>
        <w:right w:val="none" w:sz="0" w:space="0" w:color="auto"/>
      </w:divBdr>
    </w:div>
    <w:div w:id="1150369350">
      <w:bodyDiv w:val="1"/>
      <w:marLeft w:val="0"/>
      <w:marRight w:val="0"/>
      <w:marTop w:val="0"/>
      <w:marBottom w:val="0"/>
      <w:divBdr>
        <w:top w:val="none" w:sz="0" w:space="0" w:color="auto"/>
        <w:left w:val="none" w:sz="0" w:space="0" w:color="auto"/>
        <w:bottom w:val="none" w:sz="0" w:space="0" w:color="auto"/>
        <w:right w:val="none" w:sz="0" w:space="0" w:color="auto"/>
      </w:divBdr>
    </w:div>
    <w:div w:id="1150748390">
      <w:bodyDiv w:val="1"/>
      <w:marLeft w:val="0"/>
      <w:marRight w:val="0"/>
      <w:marTop w:val="0"/>
      <w:marBottom w:val="0"/>
      <w:divBdr>
        <w:top w:val="none" w:sz="0" w:space="0" w:color="auto"/>
        <w:left w:val="none" w:sz="0" w:space="0" w:color="auto"/>
        <w:bottom w:val="none" w:sz="0" w:space="0" w:color="auto"/>
        <w:right w:val="none" w:sz="0" w:space="0" w:color="auto"/>
      </w:divBdr>
      <w:divsChild>
        <w:div w:id="191496541">
          <w:marLeft w:val="720"/>
          <w:marRight w:val="0"/>
          <w:marTop w:val="0"/>
          <w:marBottom w:val="0"/>
          <w:divBdr>
            <w:top w:val="none" w:sz="0" w:space="0" w:color="auto"/>
            <w:left w:val="none" w:sz="0" w:space="0" w:color="auto"/>
            <w:bottom w:val="none" w:sz="0" w:space="0" w:color="auto"/>
            <w:right w:val="none" w:sz="0" w:space="0" w:color="auto"/>
          </w:divBdr>
        </w:div>
        <w:div w:id="720129413">
          <w:marLeft w:val="720"/>
          <w:marRight w:val="0"/>
          <w:marTop w:val="0"/>
          <w:marBottom w:val="0"/>
          <w:divBdr>
            <w:top w:val="none" w:sz="0" w:space="0" w:color="auto"/>
            <w:left w:val="none" w:sz="0" w:space="0" w:color="auto"/>
            <w:bottom w:val="none" w:sz="0" w:space="0" w:color="auto"/>
            <w:right w:val="none" w:sz="0" w:space="0" w:color="auto"/>
          </w:divBdr>
        </w:div>
        <w:div w:id="1343163074">
          <w:marLeft w:val="720"/>
          <w:marRight w:val="0"/>
          <w:marTop w:val="0"/>
          <w:marBottom w:val="0"/>
          <w:divBdr>
            <w:top w:val="none" w:sz="0" w:space="0" w:color="auto"/>
            <w:left w:val="none" w:sz="0" w:space="0" w:color="auto"/>
            <w:bottom w:val="none" w:sz="0" w:space="0" w:color="auto"/>
            <w:right w:val="none" w:sz="0" w:space="0" w:color="auto"/>
          </w:divBdr>
        </w:div>
        <w:div w:id="1417820990">
          <w:marLeft w:val="720"/>
          <w:marRight w:val="0"/>
          <w:marTop w:val="0"/>
          <w:marBottom w:val="0"/>
          <w:divBdr>
            <w:top w:val="none" w:sz="0" w:space="0" w:color="auto"/>
            <w:left w:val="none" w:sz="0" w:space="0" w:color="auto"/>
            <w:bottom w:val="none" w:sz="0" w:space="0" w:color="auto"/>
            <w:right w:val="none" w:sz="0" w:space="0" w:color="auto"/>
          </w:divBdr>
        </w:div>
      </w:divsChild>
    </w:div>
    <w:div w:id="1169371010">
      <w:bodyDiv w:val="1"/>
      <w:marLeft w:val="0"/>
      <w:marRight w:val="0"/>
      <w:marTop w:val="0"/>
      <w:marBottom w:val="0"/>
      <w:divBdr>
        <w:top w:val="none" w:sz="0" w:space="0" w:color="auto"/>
        <w:left w:val="none" w:sz="0" w:space="0" w:color="auto"/>
        <w:bottom w:val="none" w:sz="0" w:space="0" w:color="auto"/>
        <w:right w:val="none" w:sz="0" w:space="0" w:color="auto"/>
      </w:divBdr>
    </w:div>
    <w:div w:id="1174490162">
      <w:bodyDiv w:val="1"/>
      <w:marLeft w:val="0"/>
      <w:marRight w:val="0"/>
      <w:marTop w:val="0"/>
      <w:marBottom w:val="0"/>
      <w:divBdr>
        <w:top w:val="none" w:sz="0" w:space="0" w:color="auto"/>
        <w:left w:val="none" w:sz="0" w:space="0" w:color="auto"/>
        <w:bottom w:val="none" w:sz="0" w:space="0" w:color="auto"/>
        <w:right w:val="none" w:sz="0" w:space="0" w:color="auto"/>
      </w:divBdr>
    </w:div>
    <w:div w:id="1186095538">
      <w:bodyDiv w:val="1"/>
      <w:marLeft w:val="0"/>
      <w:marRight w:val="0"/>
      <w:marTop w:val="0"/>
      <w:marBottom w:val="0"/>
      <w:divBdr>
        <w:top w:val="none" w:sz="0" w:space="0" w:color="auto"/>
        <w:left w:val="none" w:sz="0" w:space="0" w:color="auto"/>
        <w:bottom w:val="none" w:sz="0" w:space="0" w:color="auto"/>
        <w:right w:val="none" w:sz="0" w:space="0" w:color="auto"/>
      </w:divBdr>
    </w:div>
    <w:div w:id="1188569441">
      <w:bodyDiv w:val="1"/>
      <w:marLeft w:val="0"/>
      <w:marRight w:val="0"/>
      <w:marTop w:val="0"/>
      <w:marBottom w:val="0"/>
      <w:divBdr>
        <w:top w:val="none" w:sz="0" w:space="0" w:color="auto"/>
        <w:left w:val="none" w:sz="0" w:space="0" w:color="auto"/>
        <w:bottom w:val="none" w:sz="0" w:space="0" w:color="auto"/>
        <w:right w:val="none" w:sz="0" w:space="0" w:color="auto"/>
      </w:divBdr>
    </w:div>
    <w:div w:id="1204908652">
      <w:bodyDiv w:val="1"/>
      <w:marLeft w:val="0"/>
      <w:marRight w:val="0"/>
      <w:marTop w:val="0"/>
      <w:marBottom w:val="0"/>
      <w:divBdr>
        <w:top w:val="none" w:sz="0" w:space="0" w:color="auto"/>
        <w:left w:val="none" w:sz="0" w:space="0" w:color="auto"/>
        <w:bottom w:val="none" w:sz="0" w:space="0" w:color="auto"/>
        <w:right w:val="none" w:sz="0" w:space="0" w:color="auto"/>
      </w:divBdr>
    </w:div>
    <w:div w:id="1224676898">
      <w:bodyDiv w:val="1"/>
      <w:marLeft w:val="0"/>
      <w:marRight w:val="0"/>
      <w:marTop w:val="0"/>
      <w:marBottom w:val="0"/>
      <w:divBdr>
        <w:top w:val="none" w:sz="0" w:space="0" w:color="auto"/>
        <w:left w:val="none" w:sz="0" w:space="0" w:color="auto"/>
        <w:bottom w:val="none" w:sz="0" w:space="0" w:color="auto"/>
        <w:right w:val="none" w:sz="0" w:space="0" w:color="auto"/>
      </w:divBdr>
    </w:div>
    <w:div w:id="1231816889">
      <w:bodyDiv w:val="1"/>
      <w:marLeft w:val="0"/>
      <w:marRight w:val="0"/>
      <w:marTop w:val="0"/>
      <w:marBottom w:val="0"/>
      <w:divBdr>
        <w:top w:val="none" w:sz="0" w:space="0" w:color="auto"/>
        <w:left w:val="none" w:sz="0" w:space="0" w:color="auto"/>
        <w:bottom w:val="none" w:sz="0" w:space="0" w:color="auto"/>
        <w:right w:val="none" w:sz="0" w:space="0" w:color="auto"/>
      </w:divBdr>
    </w:div>
    <w:div w:id="1243373933">
      <w:bodyDiv w:val="1"/>
      <w:marLeft w:val="0"/>
      <w:marRight w:val="0"/>
      <w:marTop w:val="0"/>
      <w:marBottom w:val="0"/>
      <w:divBdr>
        <w:top w:val="none" w:sz="0" w:space="0" w:color="auto"/>
        <w:left w:val="none" w:sz="0" w:space="0" w:color="auto"/>
        <w:bottom w:val="none" w:sz="0" w:space="0" w:color="auto"/>
        <w:right w:val="none" w:sz="0" w:space="0" w:color="auto"/>
      </w:divBdr>
    </w:div>
    <w:div w:id="1246182537">
      <w:bodyDiv w:val="1"/>
      <w:marLeft w:val="0"/>
      <w:marRight w:val="0"/>
      <w:marTop w:val="0"/>
      <w:marBottom w:val="0"/>
      <w:divBdr>
        <w:top w:val="none" w:sz="0" w:space="0" w:color="auto"/>
        <w:left w:val="none" w:sz="0" w:space="0" w:color="auto"/>
        <w:bottom w:val="none" w:sz="0" w:space="0" w:color="auto"/>
        <w:right w:val="none" w:sz="0" w:space="0" w:color="auto"/>
      </w:divBdr>
      <w:divsChild>
        <w:div w:id="167448501">
          <w:marLeft w:val="0"/>
          <w:marRight w:val="0"/>
          <w:marTop w:val="0"/>
          <w:marBottom w:val="0"/>
          <w:divBdr>
            <w:top w:val="none" w:sz="0" w:space="0" w:color="auto"/>
            <w:left w:val="none" w:sz="0" w:space="0" w:color="auto"/>
            <w:bottom w:val="none" w:sz="0" w:space="0" w:color="auto"/>
            <w:right w:val="none" w:sz="0" w:space="0" w:color="auto"/>
          </w:divBdr>
        </w:div>
        <w:div w:id="287051573">
          <w:marLeft w:val="0"/>
          <w:marRight w:val="0"/>
          <w:marTop w:val="0"/>
          <w:marBottom w:val="0"/>
          <w:divBdr>
            <w:top w:val="none" w:sz="0" w:space="0" w:color="auto"/>
            <w:left w:val="none" w:sz="0" w:space="0" w:color="auto"/>
            <w:bottom w:val="none" w:sz="0" w:space="0" w:color="auto"/>
            <w:right w:val="none" w:sz="0" w:space="0" w:color="auto"/>
          </w:divBdr>
        </w:div>
        <w:div w:id="1354453041">
          <w:marLeft w:val="0"/>
          <w:marRight w:val="0"/>
          <w:marTop w:val="0"/>
          <w:marBottom w:val="0"/>
          <w:divBdr>
            <w:top w:val="none" w:sz="0" w:space="0" w:color="auto"/>
            <w:left w:val="none" w:sz="0" w:space="0" w:color="auto"/>
            <w:bottom w:val="none" w:sz="0" w:space="0" w:color="auto"/>
            <w:right w:val="none" w:sz="0" w:space="0" w:color="auto"/>
          </w:divBdr>
        </w:div>
        <w:div w:id="1539854881">
          <w:marLeft w:val="0"/>
          <w:marRight w:val="0"/>
          <w:marTop w:val="0"/>
          <w:marBottom w:val="0"/>
          <w:divBdr>
            <w:top w:val="none" w:sz="0" w:space="0" w:color="auto"/>
            <w:left w:val="none" w:sz="0" w:space="0" w:color="auto"/>
            <w:bottom w:val="none" w:sz="0" w:space="0" w:color="auto"/>
            <w:right w:val="none" w:sz="0" w:space="0" w:color="auto"/>
          </w:divBdr>
        </w:div>
        <w:div w:id="1687094990">
          <w:marLeft w:val="0"/>
          <w:marRight w:val="0"/>
          <w:marTop w:val="0"/>
          <w:marBottom w:val="0"/>
          <w:divBdr>
            <w:top w:val="none" w:sz="0" w:space="0" w:color="auto"/>
            <w:left w:val="none" w:sz="0" w:space="0" w:color="auto"/>
            <w:bottom w:val="none" w:sz="0" w:space="0" w:color="auto"/>
            <w:right w:val="none" w:sz="0" w:space="0" w:color="auto"/>
          </w:divBdr>
        </w:div>
        <w:div w:id="2026592184">
          <w:marLeft w:val="0"/>
          <w:marRight w:val="0"/>
          <w:marTop w:val="0"/>
          <w:marBottom w:val="0"/>
          <w:divBdr>
            <w:top w:val="none" w:sz="0" w:space="0" w:color="auto"/>
            <w:left w:val="none" w:sz="0" w:space="0" w:color="auto"/>
            <w:bottom w:val="none" w:sz="0" w:space="0" w:color="auto"/>
            <w:right w:val="none" w:sz="0" w:space="0" w:color="auto"/>
          </w:divBdr>
        </w:div>
        <w:div w:id="2077044912">
          <w:marLeft w:val="0"/>
          <w:marRight w:val="0"/>
          <w:marTop w:val="0"/>
          <w:marBottom w:val="0"/>
          <w:divBdr>
            <w:top w:val="none" w:sz="0" w:space="0" w:color="auto"/>
            <w:left w:val="none" w:sz="0" w:space="0" w:color="auto"/>
            <w:bottom w:val="none" w:sz="0" w:space="0" w:color="auto"/>
            <w:right w:val="none" w:sz="0" w:space="0" w:color="auto"/>
          </w:divBdr>
        </w:div>
      </w:divsChild>
    </w:div>
    <w:div w:id="1253854786">
      <w:bodyDiv w:val="1"/>
      <w:marLeft w:val="0"/>
      <w:marRight w:val="0"/>
      <w:marTop w:val="0"/>
      <w:marBottom w:val="0"/>
      <w:divBdr>
        <w:top w:val="none" w:sz="0" w:space="0" w:color="auto"/>
        <w:left w:val="none" w:sz="0" w:space="0" w:color="auto"/>
        <w:bottom w:val="none" w:sz="0" w:space="0" w:color="auto"/>
        <w:right w:val="none" w:sz="0" w:space="0" w:color="auto"/>
      </w:divBdr>
    </w:div>
    <w:div w:id="1264072770">
      <w:bodyDiv w:val="1"/>
      <w:marLeft w:val="0"/>
      <w:marRight w:val="0"/>
      <w:marTop w:val="0"/>
      <w:marBottom w:val="0"/>
      <w:divBdr>
        <w:top w:val="none" w:sz="0" w:space="0" w:color="auto"/>
        <w:left w:val="none" w:sz="0" w:space="0" w:color="auto"/>
        <w:bottom w:val="none" w:sz="0" w:space="0" w:color="auto"/>
        <w:right w:val="none" w:sz="0" w:space="0" w:color="auto"/>
      </w:divBdr>
    </w:div>
    <w:div w:id="1278610214">
      <w:bodyDiv w:val="1"/>
      <w:marLeft w:val="0"/>
      <w:marRight w:val="0"/>
      <w:marTop w:val="0"/>
      <w:marBottom w:val="0"/>
      <w:divBdr>
        <w:top w:val="none" w:sz="0" w:space="0" w:color="auto"/>
        <w:left w:val="none" w:sz="0" w:space="0" w:color="auto"/>
        <w:bottom w:val="none" w:sz="0" w:space="0" w:color="auto"/>
        <w:right w:val="none" w:sz="0" w:space="0" w:color="auto"/>
      </w:divBdr>
    </w:div>
    <w:div w:id="1298799111">
      <w:bodyDiv w:val="1"/>
      <w:marLeft w:val="0"/>
      <w:marRight w:val="0"/>
      <w:marTop w:val="0"/>
      <w:marBottom w:val="0"/>
      <w:divBdr>
        <w:top w:val="none" w:sz="0" w:space="0" w:color="auto"/>
        <w:left w:val="none" w:sz="0" w:space="0" w:color="auto"/>
        <w:bottom w:val="none" w:sz="0" w:space="0" w:color="auto"/>
        <w:right w:val="none" w:sz="0" w:space="0" w:color="auto"/>
      </w:divBdr>
    </w:div>
    <w:div w:id="1307974394">
      <w:bodyDiv w:val="1"/>
      <w:marLeft w:val="0"/>
      <w:marRight w:val="0"/>
      <w:marTop w:val="0"/>
      <w:marBottom w:val="0"/>
      <w:divBdr>
        <w:top w:val="none" w:sz="0" w:space="0" w:color="auto"/>
        <w:left w:val="none" w:sz="0" w:space="0" w:color="auto"/>
        <w:bottom w:val="none" w:sz="0" w:space="0" w:color="auto"/>
        <w:right w:val="none" w:sz="0" w:space="0" w:color="auto"/>
      </w:divBdr>
    </w:div>
    <w:div w:id="1316880921">
      <w:bodyDiv w:val="1"/>
      <w:marLeft w:val="0"/>
      <w:marRight w:val="0"/>
      <w:marTop w:val="0"/>
      <w:marBottom w:val="0"/>
      <w:divBdr>
        <w:top w:val="none" w:sz="0" w:space="0" w:color="auto"/>
        <w:left w:val="none" w:sz="0" w:space="0" w:color="auto"/>
        <w:bottom w:val="none" w:sz="0" w:space="0" w:color="auto"/>
        <w:right w:val="none" w:sz="0" w:space="0" w:color="auto"/>
      </w:divBdr>
    </w:div>
    <w:div w:id="1317878690">
      <w:bodyDiv w:val="1"/>
      <w:marLeft w:val="0"/>
      <w:marRight w:val="0"/>
      <w:marTop w:val="0"/>
      <w:marBottom w:val="0"/>
      <w:divBdr>
        <w:top w:val="none" w:sz="0" w:space="0" w:color="auto"/>
        <w:left w:val="none" w:sz="0" w:space="0" w:color="auto"/>
        <w:bottom w:val="none" w:sz="0" w:space="0" w:color="auto"/>
        <w:right w:val="none" w:sz="0" w:space="0" w:color="auto"/>
      </w:divBdr>
    </w:div>
    <w:div w:id="1320421238">
      <w:bodyDiv w:val="1"/>
      <w:marLeft w:val="0"/>
      <w:marRight w:val="0"/>
      <w:marTop w:val="0"/>
      <w:marBottom w:val="0"/>
      <w:divBdr>
        <w:top w:val="none" w:sz="0" w:space="0" w:color="auto"/>
        <w:left w:val="none" w:sz="0" w:space="0" w:color="auto"/>
        <w:bottom w:val="none" w:sz="0" w:space="0" w:color="auto"/>
        <w:right w:val="none" w:sz="0" w:space="0" w:color="auto"/>
      </w:divBdr>
    </w:div>
    <w:div w:id="1333607075">
      <w:bodyDiv w:val="1"/>
      <w:marLeft w:val="0"/>
      <w:marRight w:val="0"/>
      <w:marTop w:val="0"/>
      <w:marBottom w:val="0"/>
      <w:divBdr>
        <w:top w:val="none" w:sz="0" w:space="0" w:color="auto"/>
        <w:left w:val="none" w:sz="0" w:space="0" w:color="auto"/>
        <w:bottom w:val="none" w:sz="0" w:space="0" w:color="auto"/>
        <w:right w:val="none" w:sz="0" w:space="0" w:color="auto"/>
      </w:divBdr>
    </w:div>
    <w:div w:id="1334065949">
      <w:bodyDiv w:val="1"/>
      <w:marLeft w:val="27"/>
      <w:marRight w:val="27"/>
      <w:marTop w:val="0"/>
      <w:marBottom w:val="0"/>
      <w:divBdr>
        <w:top w:val="none" w:sz="0" w:space="0" w:color="auto"/>
        <w:left w:val="none" w:sz="0" w:space="0" w:color="auto"/>
        <w:bottom w:val="none" w:sz="0" w:space="0" w:color="auto"/>
        <w:right w:val="none" w:sz="0" w:space="0" w:color="auto"/>
      </w:divBdr>
      <w:divsChild>
        <w:div w:id="1558660500">
          <w:marLeft w:val="0"/>
          <w:marRight w:val="0"/>
          <w:marTop w:val="0"/>
          <w:marBottom w:val="0"/>
          <w:divBdr>
            <w:top w:val="none" w:sz="0" w:space="0" w:color="auto"/>
            <w:left w:val="none" w:sz="0" w:space="0" w:color="auto"/>
            <w:bottom w:val="none" w:sz="0" w:space="0" w:color="auto"/>
            <w:right w:val="none" w:sz="0" w:space="0" w:color="auto"/>
          </w:divBdr>
          <w:divsChild>
            <w:div w:id="1092703550">
              <w:marLeft w:val="0"/>
              <w:marRight w:val="0"/>
              <w:marTop w:val="0"/>
              <w:marBottom w:val="0"/>
              <w:divBdr>
                <w:top w:val="none" w:sz="0" w:space="0" w:color="auto"/>
                <w:left w:val="none" w:sz="0" w:space="0" w:color="auto"/>
                <w:bottom w:val="none" w:sz="0" w:space="0" w:color="auto"/>
                <w:right w:val="none" w:sz="0" w:space="0" w:color="auto"/>
              </w:divBdr>
              <w:divsChild>
                <w:div w:id="1435511876">
                  <w:marLeft w:val="163"/>
                  <w:marRight w:val="0"/>
                  <w:marTop w:val="0"/>
                  <w:marBottom w:val="0"/>
                  <w:divBdr>
                    <w:top w:val="none" w:sz="0" w:space="0" w:color="auto"/>
                    <w:left w:val="none" w:sz="0" w:space="0" w:color="auto"/>
                    <w:bottom w:val="none" w:sz="0" w:space="0" w:color="auto"/>
                    <w:right w:val="none" w:sz="0" w:space="0" w:color="auto"/>
                  </w:divBdr>
                  <w:divsChild>
                    <w:div w:id="11277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4882">
      <w:bodyDiv w:val="1"/>
      <w:marLeft w:val="0"/>
      <w:marRight w:val="0"/>
      <w:marTop w:val="0"/>
      <w:marBottom w:val="0"/>
      <w:divBdr>
        <w:top w:val="none" w:sz="0" w:space="0" w:color="auto"/>
        <w:left w:val="none" w:sz="0" w:space="0" w:color="auto"/>
        <w:bottom w:val="none" w:sz="0" w:space="0" w:color="auto"/>
        <w:right w:val="none" w:sz="0" w:space="0" w:color="auto"/>
      </w:divBdr>
    </w:div>
    <w:div w:id="1399210882">
      <w:bodyDiv w:val="1"/>
      <w:marLeft w:val="0"/>
      <w:marRight w:val="0"/>
      <w:marTop w:val="0"/>
      <w:marBottom w:val="0"/>
      <w:divBdr>
        <w:top w:val="none" w:sz="0" w:space="0" w:color="auto"/>
        <w:left w:val="none" w:sz="0" w:space="0" w:color="auto"/>
        <w:bottom w:val="none" w:sz="0" w:space="0" w:color="auto"/>
        <w:right w:val="none" w:sz="0" w:space="0" w:color="auto"/>
      </w:divBdr>
    </w:div>
    <w:div w:id="1411460773">
      <w:bodyDiv w:val="1"/>
      <w:marLeft w:val="0"/>
      <w:marRight w:val="0"/>
      <w:marTop w:val="0"/>
      <w:marBottom w:val="0"/>
      <w:divBdr>
        <w:top w:val="none" w:sz="0" w:space="0" w:color="auto"/>
        <w:left w:val="none" w:sz="0" w:space="0" w:color="auto"/>
        <w:bottom w:val="none" w:sz="0" w:space="0" w:color="auto"/>
        <w:right w:val="none" w:sz="0" w:space="0" w:color="auto"/>
      </w:divBdr>
      <w:divsChild>
        <w:div w:id="1402365314">
          <w:marLeft w:val="0"/>
          <w:marRight w:val="0"/>
          <w:marTop w:val="0"/>
          <w:marBottom w:val="0"/>
          <w:divBdr>
            <w:top w:val="none" w:sz="0" w:space="0" w:color="auto"/>
            <w:left w:val="none" w:sz="0" w:space="0" w:color="auto"/>
            <w:bottom w:val="none" w:sz="0" w:space="0" w:color="auto"/>
            <w:right w:val="none" w:sz="0" w:space="0" w:color="auto"/>
          </w:divBdr>
          <w:divsChild>
            <w:div w:id="6194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9887">
      <w:bodyDiv w:val="1"/>
      <w:marLeft w:val="0"/>
      <w:marRight w:val="0"/>
      <w:marTop w:val="0"/>
      <w:marBottom w:val="0"/>
      <w:divBdr>
        <w:top w:val="none" w:sz="0" w:space="0" w:color="auto"/>
        <w:left w:val="none" w:sz="0" w:space="0" w:color="auto"/>
        <w:bottom w:val="none" w:sz="0" w:space="0" w:color="auto"/>
        <w:right w:val="none" w:sz="0" w:space="0" w:color="auto"/>
      </w:divBdr>
    </w:div>
    <w:div w:id="1421102611">
      <w:bodyDiv w:val="1"/>
      <w:marLeft w:val="0"/>
      <w:marRight w:val="0"/>
      <w:marTop w:val="0"/>
      <w:marBottom w:val="0"/>
      <w:divBdr>
        <w:top w:val="none" w:sz="0" w:space="0" w:color="auto"/>
        <w:left w:val="none" w:sz="0" w:space="0" w:color="auto"/>
        <w:bottom w:val="none" w:sz="0" w:space="0" w:color="auto"/>
        <w:right w:val="none" w:sz="0" w:space="0" w:color="auto"/>
      </w:divBdr>
    </w:div>
    <w:div w:id="1422095219">
      <w:bodyDiv w:val="1"/>
      <w:marLeft w:val="0"/>
      <w:marRight w:val="0"/>
      <w:marTop w:val="0"/>
      <w:marBottom w:val="0"/>
      <w:divBdr>
        <w:top w:val="none" w:sz="0" w:space="0" w:color="auto"/>
        <w:left w:val="none" w:sz="0" w:space="0" w:color="auto"/>
        <w:bottom w:val="none" w:sz="0" w:space="0" w:color="auto"/>
        <w:right w:val="none" w:sz="0" w:space="0" w:color="auto"/>
      </w:divBdr>
      <w:divsChild>
        <w:div w:id="663630487">
          <w:marLeft w:val="0"/>
          <w:marRight w:val="0"/>
          <w:marTop w:val="0"/>
          <w:marBottom w:val="0"/>
          <w:divBdr>
            <w:top w:val="none" w:sz="0" w:space="0" w:color="auto"/>
            <w:left w:val="none" w:sz="0" w:space="0" w:color="auto"/>
            <w:bottom w:val="none" w:sz="0" w:space="0" w:color="auto"/>
            <w:right w:val="none" w:sz="0" w:space="0" w:color="auto"/>
          </w:divBdr>
        </w:div>
      </w:divsChild>
    </w:div>
    <w:div w:id="1459101381">
      <w:bodyDiv w:val="1"/>
      <w:marLeft w:val="0"/>
      <w:marRight w:val="0"/>
      <w:marTop w:val="0"/>
      <w:marBottom w:val="0"/>
      <w:divBdr>
        <w:top w:val="none" w:sz="0" w:space="0" w:color="auto"/>
        <w:left w:val="none" w:sz="0" w:space="0" w:color="auto"/>
        <w:bottom w:val="none" w:sz="0" w:space="0" w:color="auto"/>
        <w:right w:val="none" w:sz="0" w:space="0" w:color="auto"/>
      </w:divBdr>
    </w:div>
    <w:div w:id="1473013012">
      <w:bodyDiv w:val="1"/>
      <w:marLeft w:val="0"/>
      <w:marRight w:val="0"/>
      <w:marTop w:val="0"/>
      <w:marBottom w:val="0"/>
      <w:divBdr>
        <w:top w:val="none" w:sz="0" w:space="0" w:color="auto"/>
        <w:left w:val="none" w:sz="0" w:space="0" w:color="auto"/>
        <w:bottom w:val="none" w:sz="0" w:space="0" w:color="auto"/>
        <w:right w:val="none" w:sz="0" w:space="0" w:color="auto"/>
      </w:divBdr>
      <w:divsChild>
        <w:div w:id="238368023">
          <w:marLeft w:val="0"/>
          <w:marRight w:val="0"/>
          <w:marTop w:val="0"/>
          <w:marBottom w:val="0"/>
          <w:divBdr>
            <w:top w:val="none" w:sz="0" w:space="0" w:color="auto"/>
            <w:left w:val="none" w:sz="0" w:space="0" w:color="auto"/>
            <w:bottom w:val="none" w:sz="0" w:space="0" w:color="auto"/>
            <w:right w:val="none" w:sz="0" w:space="0" w:color="auto"/>
          </w:divBdr>
        </w:div>
        <w:div w:id="596256028">
          <w:marLeft w:val="0"/>
          <w:marRight w:val="0"/>
          <w:marTop w:val="0"/>
          <w:marBottom w:val="0"/>
          <w:divBdr>
            <w:top w:val="none" w:sz="0" w:space="0" w:color="auto"/>
            <w:left w:val="none" w:sz="0" w:space="0" w:color="auto"/>
            <w:bottom w:val="none" w:sz="0" w:space="0" w:color="auto"/>
            <w:right w:val="none" w:sz="0" w:space="0" w:color="auto"/>
          </w:divBdr>
        </w:div>
        <w:div w:id="907611154">
          <w:marLeft w:val="0"/>
          <w:marRight w:val="0"/>
          <w:marTop w:val="0"/>
          <w:marBottom w:val="0"/>
          <w:divBdr>
            <w:top w:val="none" w:sz="0" w:space="0" w:color="auto"/>
            <w:left w:val="none" w:sz="0" w:space="0" w:color="auto"/>
            <w:bottom w:val="none" w:sz="0" w:space="0" w:color="auto"/>
            <w:right w:val="none" w:sz="0" w:space="0" w:color="auto"/>
          </w:divBdr>
        </w:div>
        <w:div w:id="1019352396">
          <w:marLeft w:val="0"/>
          <w:marRight w:val="0"/>
          <w:marTop w:val="0"/>
          <w:marBottom w:val="0"/>
          <w:divBdr>
            <w:top w:val="none" w:sz="0" w:space="0" w:color="auto"/>
            <w:left w:val="none" w:sz="0" w:space="0" w:color="auto"/>
            <w:bottom w:val="none" w:sz="0" w:space="0" w:color="auto"/>
            <w:right w:val="none" w:sz="0" w:space="0" w:color="auto"/>
          </w:divBdr>
        </w:div>
      </w:divsChild>
    </w:div>
    <w:div w:id="1475373612">
      <w:bodyDiv w:val="1"/>
      <w:marLeft w:val="0"/>
      <w:marRight w:val="0"/>
      <w:marTop w:val="0"/>
      <w:marBottom w:val="0"/>
      <w:divBdr>
        <w:top w:val="none" w:sz="0" w:space="0" w:color="auto"/>
        <w:left w:val="none" w:sz="0" w:space="0" w:color="auto"/>
        <w:bottom w:val="none" w:sz="0" w:space="0" w:color="auto"/>
        <w:right w:val="none" w:sz="0" w:space="0" w:color="auto"/>
      </w:divBdr>
    </w:div>
    <w:div w:id="1476412119">
      <w:bodyDiv w:val="1"/>
      <w:marLeft w:val="0"/>
      <w:marRight w:val="0"/>
      <w:marTop w:val="0"/>
      <w:marBottom w:val="0"/>
      <w:divBdr>
        <w:top w:val="none" w:sz="0" w:space="0" w:color="auto"/>
        <w:left w:val="none" w:sz="0" w:space="0" w:color="auto"/>
        <w:bottom w:val="none" w:sz="0" w:space="0" w:color="auto"/>
        <w:right w:val="none" w:sz="0" w:space="0" w:color="auto"/>
      </w:divBdr>
      <w:divsChild>
        <w:div w:id="311563988">
          <w:marLeft w:val="0"/>
          <w:marRight w:val="0"/>
          <w:marTop w:val="0"/>
          <w:marBottom w:val="0"/>
          <w:divBdr>
            <w:top w:val="none" w:sz="0" w:space="0" w:color="auto"/>
            <w:left w:val="none" w:sz="0" w:space="0" w:color="auto"/>
            <w:bottom w:val="none" w:sz="0" w:space="0" w:color="auto"/>
            <w:right w:val="none" w:sz="0" w:space="0" w:color="auto"/>
          </w:divBdr>
          <w:divsChild>
            <w:div w:id="1415008842">
              <w:marLeft w:val="0"/>
              <w:marRight w:val="0"/>
              <w:marTop w:val="0"/>
              <w:marBottom w:val="0"/>
              <w:divBdr>
                <w:top w:val="none" w:sz="0" w:space="0" w:color="auto"/>
                <w:left w:val="none" w:sz="0" w:space="0" w:color="auto"/>
                <w:bottom w:val="none" w:sz="0" w:space="0" w:color="auto"/>
                <w:right w:val="none" w:sz="0" w:space="0" w:color="auto"/>
              </w:divBdr>
              <w:divsChild>
                <w:div w:id="12772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9011">
      <w:bodyDiv w:val="1"/>
      <w:marLeft w:val="0"/>
      <w:marRight w:val="0"/>
      <w:marTop w:val="0"/>
      <w:marBottom w:val="0"/>
      <w:divBdr>
        <w:top w:val="none" w:sz="0" w:space="0" w:color="auto"/>
        <w:left w:val="none" w:sz="0" w:space="0" w:color="auto"/>
        <w:bottom w:val="none" w:sz="0" w:space="0" w:color="auto"/>
        <w:right w:val="none" w:sz="0" w:space="0" w:color="auto"/>
      </w:divBdr>
    </w:div>
    <w:div w:id="1500921396">
      <w:bodyDiv w:val="1"/>
      <w:marLeft w:val="0"/>
      <w:marRight w:val="0"/>
      <w:marTop w:val="0"/>
      <w:marBottom w:val="0"/>
      <w:divBdr>
        <w:top w:val="none" w:sz="0" w:space="0" w:color="auto"/>
        <w:left w:val="none" w:sz="0" w:space="0" w:color="auto"/>
        <w:bottom w:val="none" w:sz="0" w:space="0" w:color="auto"/>
        <w:right w:val="none" w:sz="0" w:space="0" w:color="auto"/>
      </w:divBdr>
    </w:div>
    <w:div w:id="1557356831">
      <w:bodyDiv w:val="1"/>
      <w:marLeft w:val="0"/>
      <w:marRight w:val="0"/>
      <w:marTop w:val="0"/>
      <w:marBottom w:val="0"/>
      <w:divBdr>
        <w:top w:val="none" w:sz="0" w:space="0" w:color="auto"/>
        <w:left w:val="none" w:sz="0" w:space="0" w:color="auto"/>
        <w:bottom w:val="none" w:sz="0" w:space="0" w:color="auto"/>
        <w:right w:val="none" w:sz="0" w:space="0" w:color="auto"/>
      </w:divBdr>
    </w:div>
    <w:div w:id="1601256327">
      <w:bodyDiv w:val="1"/>
      <w:marLeft w:val="0"/>
      <w:marRight w:val="0"/>
      <w:marTop w:val="0"/>
      <w:marBottom w:val="0"/>
      <w:divBdr>
        <w:top w:val="none" w:sz="0" w:space="0" w:color="auto"/>
        <w:left w:val="none" w:sz="0" w:space="0" w:color="auto"/>
        <w:bottom w:val="none" w:sz="0" w:space="0" w:color="auto"/>
        <w:right w:val="none" w:sz="0" w:space="0" w:color="auto"/>
      </w:divBdr>
    </w:div>
    <w:div w:id="1601914665">
      <w:bodyDiv w:val="1"/>
      <w:marLeft w:val="0"/>
      <w:marRight w:val="0"/>
      <w:marTop w:val="0"/>
      <w:marBottom w:val="0"/>
      <w:divBdr>
        <w:top w:val="none" w:sz="0" w:space="0" w:color="auto"/>
        <w:left w:val="none" w:sz="0" w:space="0" w:color="auto"/>
        <w:bottom w:val="none" w:sz="0" w:space="0" w:color="auto"/>
        <w:right w:val="none" w:sz="0" w:space="0" w:color="auto"/>
      </w:divBdr>
    </w:div>
    <w:div w:id="1604921101">
      <w:bodyDiv w:val="1"/>
      <w:marLeft w:val="0"/>
      <w:marRight w:val="0"/>
      <w:marTop w:val="0"/>
      <w:marBottom w:val="0"/>
      <w:divBdr>
        <w:top w:val="none" w:sz="0" w:space="0" w:color="auto"/>
        <w:left w:val="none" w:sz="0" w:space="0" w:color="auto"/>
        <w:bottom w:val="none" w:sz="0" w:space="0" w:color="auto"/>
        <w:right w:val="none" w:sz="0" w:space="0" w:color="auto"/>
      </w:divBdr>
    </w:div>
    <w:div w:id="1618174011">
      <w:bodyDiv w:val="1"/>
      <w:marLeft w:val="0"/>
      <w:marRight w:val="0"/>
      <w:marTop w:val="0"/>
      <w:marBottom w:val="0"/>
      <w:divBdr>
        <w:top w:val="none" w:sz="0" w:space="0" w:color="auto"/>
        <w:left w:val="none" w:sz="0" w:space="0" w:color="auto"/>
        <w:bottom w:val="none" w:sz="0" w:space="0" w:color="auto"/>
        <w:right w:val="none" w:sz="0" w:space="0" w:color="auto"/>
      </w:divBdr>
    </w:div>
    <w:div w:id="1629163547">
      <w:bodyDiv w:val="1"/>
      <w:marLeft w:val="0"/>
      <w:marRight w:val="0"/>
      <w:marTop w:val="0"/>
      <w:marBottom w:val="0"/>
      <w:divBdr>
        <w:top w:val="none" w:sz="0" w:space="0" w:color="auto"/>
        <w:left w:val="none" w:sz="0" w:space="0" w:color="auto"/>
        <w:bottom w:val="none" w:sz="0" w:space="0" w:color="auto"/>
        <w:right w:val="none" w:sz="0" w:space="0" w:color="auto"/>
      </w:divBdr>
    </w:div>
    <w:div w:id="1637372049">
      <w:bodyDiv w:val="1"/>
      <w:marLeft w:val="0"/>
      <w:marRight w:val="0"/>
      <w:marTop w:val="0"/>
      <w:marBottom w:val="0"/>
      <w:divBdr>
        <w:top w:val="none" w:sz="0" w:space="0" w:color="auto"/>
        <w:left w:val="none" w:sz="0" w:space="0" w:color="auto"/>
        <w:bottom w:val="none" w:sz="0" w:space="0" w:color="auto"/>
        <w:right w:val="none" w:sz="0" w:space="0" w:color="auto"/>
      </w:divBdr>
    </w:div>
    <w:div w:id="1640844131">
      <w:bodyDiv w:val="1"/>
      <w:marLeft w:val="0"/>
      <w:marRight w:val="0"/>
      <w:marTop w:val="0"/>
      <w:marBottom w:val="0"/>
      <w:divBdr>
        <w:top w:val="none" w:sz="0" w:space="0" w:color="auto"/>
        <w:left w:val="none" w:sz="0" w:space="0" w:color="auto"/>
        <w:bottom w:val="none" w:sz="0" w:space="0" w:color="auto"/>
        <w:right w:val="none" w:sz="0" w:space="0" w:color="auto"/>
      </w:divBdr>
    </w:div>
    <w:div w:id="1654333888">
      <w:bodyDiv w:val="1"/>
      <w:marLeft w:val="0"/>
      <w:marRight w:val="0"/>
      <w:marTop w:val="0"/>
      <w:marBottom w:val="0"/>
      <w:divBdr>
        <w:top w:val="none" w:sz="0" w:space="0" w:color="auto"/>
        <w:left w:val="none" w:sz="0" w:space="0" w:color="auto"/>
        <w:bottom w:val="none" w:sz="0" w:space="0" w:color="auto"/>
        <w:right w:val="none" w:sz="0" w:space="0" w:color="auto"/>
      </w:divBdr>
      <w:divsChild>
        <w:div w:id="2017800585">
          <w:marLeft w:val="0"/>
          <w:marRight w:val="0"/>
          <w:marTop w:val="0"/>
          <w:marBottom w:val="0"/>
          <w:divBdr>
            <w:top w:val="none" w:sz="0" w:space="0" w:color="auto"/>
            <w:left w:val="none" w:sz="0" w:space="0" w:color="auto"/>
            <w:bottom w:val="none" w:sz="0" w:space="0" w:color="auto"/>
            <w:right w:val="none" w:sz="0" w:space="0" w:color="auto"/>
          </w:divBdr>
          <w:divsChild>
            <w:div w:id="607203298">
              <w:marLeft w:val="0"/>
              <w:marRight w:val="0"/>
              <w:marTop w:val="0"/>
              <w:marBottom w:val="0"/>
              <w:divBdr>
                <w:top w:val="none" w:sz="0" w:space="0" w:color="auto"/>
                <w:left w:val="none" w:sz="0" w:space="0" w:color="auto"/>
                <w:bottom w:val="none" w:sz="0" w:space="0" w:color="auto"/>
                <w:right w:val="none" w:sz="0" w:space="0" w:color="auto"/>
              </w:divBdr>
              <w:divsChild>
                <w:div w:id="14659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10904">
      <w:bodyDiv w:val="1"/>
      <w:marLeft w:val="0"/>
      <w:marRight w:val="0"/>
      <w:marTop w:val="0"/>
      <w:marBottom w:val="0"/>
      <w:divBdr>
        <w:top w:val="none" w:sz="0" w:space="0" w:color="auto"/>
        <w:left w:val="none" w:sz="0" w:space="0" w:color="auto"/>
        <w:bottom w:val="none" w:sz="0" w:space="0" w:color="auto"/>
        <w:right w:val="none" w:sz="0" w:space="0" w:color="auto"/>
      </w:divBdr>
    </w:div>
    <w:div w:id="1703703676">
      <w:bodyDiv w:val="1"/>
      <w:marLeft w:val="0"/>
      <w:marRight w:val="0"/>
      <w:marTop w:val="0"/>
      <w:marBottom w:val="0"/>
      <w:divBdr>
        <w:top w:val="none" w:sz="0" w:space="0" w:color="auto"/>
        <w:left w:val="none" w:sz="0" w:space="0" w:color="auto"/>
        <w:bottom w:val="none" w:sz="0" w:space="0" w:color="auto"/>
        <w:right w:val="none" w:sz="0" w:space="0" w:color="auto"/>
      </w:divBdr>
    </w:div>
    <w:div w:id="1706713532">
      <w:bodyDiv w:val="1"/>
      <w:marLeft w:val="0"/>
      <w:marRight w:val="0"/>
      <w:marTop w:val="0"/>
      <w:marBottom w:val="0"/>
      <w:divBdr>
        <w:top w:val="none" w:sz="0" w:space="0" w:color="auto"/>
        <w:left w:val="none" w:sz="0" w:space="0" w:color="auto"/>
        <w:bottom w:val="none" w:sz="0" w:space="0" w:color="auto"/>
        <w:right w:val="none" w:sz="0" w:space="0" w:color="auto"/>
      </w:divBdr>
    </w:div>
    <w:div w:id="1719354112">
      <w:bodyDiv w:val="1"/>
      <w:marLeft w:val="0"/>
      <w:marRight w:val="0"/>
      <w:marTop w:val="0"/>
      <w:marBottom w:val="0"/>
      <w:divBdr>
        <w:top w:val="none" w:sz="0" w:space="0" w:color="auto"/>
        <w:left w:val="none" w:sz="0" w:space="0" w:color="auto"/>
        <w:bottom w:val="none" w:sz="0" w:space="0" w:color="auto"/>
        <w:right w:val="none" w:sz="0" w:space="0" w:color="auto"/>
      </w:divBdr>
    </w:div>
    <w:div w:id="1746100317">
      <w:bodyDiv w:val="1"/>
      <w:marLeft w:val="0"/>
      <w:marRight w:val="0"/>
      <w:marTop w:val="0"/>
      <w:marBottom w:val="0"/>
      <w:divBdr>
        <w:top w:val="none" w:sz="0" w:space="0" w:color="auto"/>
        <w:left w:val="none" w:sz="0" w:space="0" w:color="auto"/>
        <w:bottom w:val="none" w:sz="0" w:space="0" w:color="auto"/>
        <w:right w:val="none" w:sz="0" w:space="0" w:color="auto"/>
      </w:divBdr>
    </w:div>
    <w:div w:id="1750418084">
      <w:bodyDiv w:val="1"/>
      <w:marLeft w:val="0"/>
      <w:marRight w:val="0"/>
      <w:marTop w:val="0"/>
      <w:marBottom w:val="0"/>
      <w:divBdr>
        <w:top w:val="none" w:sz="0" w:space="0" w:color="auto"/>
        <w:left w:val="none" w:sz="0" w:space="0" w:color="auto"/>
        <w:bottom w:val="none" w:sz="0" w:space="0" w:color="auto"/>
        <w:right w:val="none" w:sz="0" w:space="0" w:color="auto"/>
      </w:divBdr>
    </w:div>
    <w:div w:id="1751462214">
      <w:bodyDiv w:val="1"/>
      <w:marLeft w:val="0"/>
      <w:marRight w:val="0"/>
      <w:marTop w:val="0"/>
      <w:marBottom w:val="0"/>
      <w:divBdr>
        <w:top w:val="none" w:sz="0" w:space="0" w:color="auto"/>
        <w:left w:val="none" w:sz="0" w:space="0" w:color="auto"/>
        <w:bottom w:val="none" w:sz="0" w:space="0" w:color="auto"/>
        <w:right w:val="none" w:sz="0" w:space="0" w:color="auto"/>
      </w:divBdr>
    </w:div>
    <w:div w:id="1752388192">
      <w:bodyDiv w:val="1"/>
      <w:marLeft w:val="0"/>
      <w:marRight w:val="0"/>
      <w:marTop w:val="0"/>
      <w:marBottom w:val="0"/>
      <w:divBdr>
        <w:top w:val="none" w:sz="0" w:space="0" w:color="auto"/>
        <w:left w:val="none" w:sz="0" w:space="0" w:color="auto"/>
        <w:bottom w:val="none" w:sz="0" w:space="0" w:color="auto"/>
        <w:right w:val="none" w:sz="0" w:space="0" w:color="auto"/>
      </w:divBdr>
    </w:div>
    <w:div w:id="1776553289">
      <w:bodyDiv w:val="1"/>
      <w:marLeft w:val="27"/>
      <w:marRight w:val="27"/>
      <w:marTop w:val="0"/>
      <w:marBottom w:val="0"/>
      <w:divBdr>
        <w:top w:val="none" w:sz="0" w:space="0" w:color="auto"/>
        <w:left w:val="none" w:sz="0" w:space="0" w:color="auto"/>
        <w:bottom w:val="none" w:sz="0" w:space="0" w:color="auto"/>
        <w:right w:val="none" w:sz="0" w:space="0" w:color="auto"/>
      </w:divBdr>
      <w:divsChild>
        <w:div w:id="503058592">
          <w:marLeft w:val="0"/>
          <w:marRight w:val="0"/>
          <w:marTop w:val="0"/>
          <w:marBottom w:val="0"/>
          <w:divBdr>
            <w:top w:val="none" w:sz="0" w:space="0" w:color="auto"/>
            <w:left w:val="none" w:sz="0" w:space="0" w:color="auto"/>
            <w:bottom w:val="none" w:sz="0" w:space="0" w:color="auto"/>
            <w:right w:val="none" w:sz="0" w:space="0" w:color="auto"/>
          </w:divBdr>
          <w:divsChild>
            <w:div w:id="2033917394">
              <w:marLeft w:val="0"/>
              <w:marRight w:val="0"/>
              <w:marTop w:val="0"/>
              <w:marBottom w:val="0"/>
              <w:divBdr>
                <w:top w:val="none" w:sz="0" w:space="0" w:color="auto"/>
                <w:left w:val="none" w:sz="0" w:space="0" w:color="auto"/>
                <w:bottom w:val="none" w:sz="0" w:space="0" w:color="auto"/>
                <w:right w:val="none" w:sz="0" w:space="0" w:color="auto"/>
              </w:divBdr>
              <w:divsChild>
                <w:div w:id="1917477217">
                  <w:marLeft w:val="163"/>
                  <w:marRight w:val="0"/>
                  <w:marTop w:val="0"/>
                  <w:marBottom w:val="0"/>
                  <w:divBdr>
                    <w:top w:val="none" w:sz="0" w:space="0" w:color="auto"/>
                    <w:left w:val="none" w:sz="0" w:space="0" w:color="auto"/>
                    <w:bottom w:val="none" w:sz="0" w:space="0" w:color="auto"/>
                    <w:right w:val="none" w:sz="0" w:space="0" w:color="auto"/>
                  </w:divBdr>
                  <w:divsChild>
                    <w:div w:id="2316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03957">
      <w:bodyDiv w:val="1"/>
      <w:marLeft w:val="0"/>
      <w:marRight w:val="0"/>
      <w:marTop w:val="0"/>
      <w:marBottom w:val="0"/>
      <w:divBdr>
        <w:top w:val="none" w:sz="0" w:space="0" w:color="auto"/>
        <w:left w:val="none" w:sz="0" w:space="0" w:color="auto"/>
        <w:bottom w:val="none" w:sz="0" w:space="0" w:color="auto"/>
        <w:right w:val="none" w:sz="0" w:space="0" w:color="auto"/>
      </w:divBdr>
    </w:div>
    <w:div w:id="1777866433">
      <w:bodyDiv w:val="1"/>
      <w:marLeft w:val="0"/>
      <w:marRight w:val="0"/>
      <w:marTop w:val="0"/>
      <w:marBottom w:val="0"/>
      <w:divBdr>
        <w:top w:val="none" w:sz="0" w:space="0" w:color="auto"/>
        <w:left w:val="none" w:sz="0" w:space="0" w:color="auto"/>
        <w:bottom w:val="none" w:sz="0" w:space="0" w:color="auto"/>
        <w:right w:val="none" w:sz="0" w:space="0" w:color="auto"/>
      </w:divBdr>
    </w:div>
    <w:div w:id="1795906582">
      <w:bodyDiv w:val="1"/>
      <w:marLeft w:val="0"/>
      <w:marRight w:val="0"/>
      <w:marTop w:val="0"/>
      <w:marBottom w:val="0"/>
      <w:divBdr>
        <w:top w:val="none" w:sz="0" w:space="0" w:color="auto"/>
        <w:left w:val="none" w:sz="0" w:space="0" w:color="auto"/>
        <w:bottom w:val="none" w:sz="0" w:space="0" w:color="auto"/>
        <w:right w:val="none" w:sz="0" w:space="0" w:color="auto"/>
      </w:divBdr>
    </w:div>
    <w:div w:id="1829665494">
      <w:bodyDiv w:val="1"/>
      <w:marLeft w:val="0"/>
      <w:marRight w:val="0"/>
      <w:marTop w:val="0"/>
      <w:marBottom w:val="0"/>
      <w:divBdr>
        <w:top w:val="none" w:sz="0" w:space="0" w:color="auto"/>
        <w:left w:val="none" w:sz="0" w:space="0" w:color="auto"/>
        <w:bottom w:val="none" w:sz="0" w:space="0" w:color="auto"/>
        <w:right w:val="none" w:sz="0" w:space="0" w:color="auto"/>
      </w:divBdr>
    </w:div>
    <w:div w:id="1831208897">
      <w:bodyDiv w:val="1"/>
      <w:marLeft w:val="0"/>
      <w:marRight w:val="0"/>
      <w:marTop w:val="0"/>
      <w:marBottom w:val="0"/>
      <w:divBdr>
        <w:top w:val="none" w:sz="0" w:space="0" w:color="auto"/>
        <w:left w:val="none" w:sz="0" w:space="0" w:color="auto"/>
        <w:bottom w:val="none" w:sz="0" w:space="0" w:color="auto"/>
        <w:right w:val="none" w:sz="0" w:space="0" w:color="auto"/>
      </w:divBdr>
      <w:divsChild>
        <w:div w:id="516772463">
          <w:marLeft w:val="720"/>
          <w:marRight w:val="0"/>
          <w:marTop w:val="0"/>
          <w:marBottom w:val="0"/>
          <w:divBdr>
            <w:top w:val="none" w:sz="0" w:space="0" w:color="auto"/>
            <w:left w:val="none" w:sz="0" w:space="0" w:color="auto"/>
            <w:bottom w:val="none" w:sz="0" w:space="0" w:color="auto"/>
            <w:right w:val="none" w:sz="0" w:space="0" w:color="auto"/>
          </w:divBdr>
        </w:div>
        <w:div w:id="673610139">
          <w:marLeft w:val="720"/>
          <w:marRight w:val="0"/>
          <w:marTop w:val="0"/>
          <w:marBottom w:val="0"/>
          <w:divBdr>
            <w:top w:val="none" w:sz="0" w:space="0" w:color="auto"/>
            <w:left w:val="none" w:sz="0" w:space="0" w:color="auto"/>
            <w:bottom w:val="none" w:sz="0" w:space="0" w:color="auto"/>
            <w:right w:val="none" w:sz="0" w:space="0" w:color="auto"/>
          </w:divBdr>
        </w:div>
        <w:div w:id="1101145051">
          <w:marLeft w:val="720"/>
          <w:marRight w:val="0"/>
          <w:marTop w:val="0"/>
          <w:marBottom w:val="0"/>
          <w:divBdr>
            <w:top w:val="none" w:sz="0" w:space="0" w:color="auto"/>
            <w:left w:val="none" w:sz="0" w:space="0" w:color="auto"/>
            <w:bottom w:val="none" w:sz="0" w:space="0" w:color="auto"/>
            <w:right w:val="none" w:sz="0" w:space="0" w:color="auto"/>
          </w:divBdr>
        </w:div>
        <w:div w:id="2019231400">
          <w:marLeft w:val="720"/>
          <w:marRight w:val="0"/>
          <w:marTop w:val="0"/>
          <w:marBottom w:val="0"/>
          <w:divBdr>
            <w:top w:val="none" w:sz="0" w:space="0" w:color="auto"/>
            <w:left w:val="none" w:sz="0" w:space="0" w:color="auto"/>
            <w:bottom w:val="none" w:sz="0" w:space="0" w:color="auto"/>
            <w:right w:val="none" w:sz="0" w:space="0" w:color="auto"/>
          </w:divBdr>
        </w:div>
      </w:divsChild>
    </w:div>
    <w:div w:id="1842043557">
      <w:bodyDiv w:val="1"/>
      <w:marLeft w:val="0"/>
      <w:marRight w:val="0"/>
      <w:marTop w:val="0"/>
      <w:marBottom w:val="0"/>
      <w:divBdr>
        <w:top w:val="none" w:sz="0" w:space="0" w:color="auto"/>
        <w:left w:val="none" w:sz="0" w:space="0" w:color="auto"/>
        <w:bottom w:val="none" w:sz="0" w:space="0" w:color="auto"/>
        <w:right w:val="none" w:sz="0" w:space="0" w:color="auto"/>
      </w:divBdr>
    </w:div>
    <w:div w:id="1849517948">
      <w:bodyDiv w:val="1"/>
      <w:marLeft w:val="0"/>
      <w:marRight w:val="0"/>
      <w:marTop w:val="0"/>
      <w:marBottom w:val="0"/>
      <w:divBdr>
        <w:top w:val="none" w:sz="0" w:space="0" w:color="auto"/>
        <w:left w:val="none" w:sz="0" w:space="0" w:color="auto"/>
        <w:bottom w:val="none" w:sz="0" w:space="0" w:color="auto"/>
        <w:right w:val="none" w:sz="0" w:space="0" w:color="auto"/>
      </w:divBdr>
    </w:div>
    <w:div w:id="1852987940">
      <w:bodyDiv w:val="1"/>
      <w:marLeft w:val="0"/>
      <w:marRight w:val="0"/>
      <w:marTop w:val="0"/>
      <w:marBottom w:val="0"/>
      <w:divBdr>
        <w:top w:val="none" w:sz="0" w:space="0" w:color="auto"/>
        <w:left w:val="none" w:sz="0" w:space="0" w:color="auto"/>
        <w:bottom w:val="none" w:sz="0" w:space="0" w:color="auto"/>
        <w:right w:val="none" w:sz="0" w:space="0" w:color="auto"/>
      </w:divBdr>
      <w:divsChild>
        <w:div w:id="1816873685">
          <w:marLeft w:val="0"/>
          <w:marRight w:val="0"/>
          <w:marTop w:val="0"/>
          <w:marBottom w:val="0"/>
          <w:divBdr>
            <w:top w:val="none" w:sz="0" w:space="0" w:color="auto"/>
            <w:left w:val="none" w:sz="0" w:space="0" w:color="auto"/>
            <w:bottom w:val="none" w:sz="0" w:space="0" w:color="auto"/>
            <w:right w:val="none" w:sz="0" w:space="0" w:color="auto"/>
          </w:divBdr>
        </w:div>
      </w:divsChild>
    </w:div>
    <w:div w:id="1866675143">
      <w:bodyDiv w:val="1"/>
      <w:marLeft w:val="0"/>
      <w:marRight w:val="0"/>
      <w:marTop w:val="0"/>
      <w:marBottom w:val="0"/>
      <w:divBdr>
        <w:top w:val="none" w:sz="0" w:space="0" w:color="auto"/>
        <w:left w:val="none" w:sz="0" w:space="0" w:color="auto"/>
        <w:bottom w:val="none" w:sz="0" w:space="0" w:color="auto"/>
        <w:right w:val="none" w:sz="0" w:space="0" w:color="auto"/>
      </w:divBdr>
    </w:div>
    <w:div w:id="1886529560">
      <w:bodyDiv w:val="1"/>
      <w:marLeft w:val="0"/>
      <w:marRight w:val="0"/>
      <w:marTop w:val="0"/>
      <w:marBottom w:val="0"/>
      <w:divBdr>
        <w:top w:val="none" w:sz="0" w:space="0" w:color="auto"/>
        <w:left w:val="none" w:sz="0" w:space="0" w:color="auto"/>
        <w:bottom w:val="none" w:sz="0" w:space="0" w:color="auto"/>
        <w:right w:val="none" w:sz="0" w:space="0" w:color="auto"/>
      </w:divBdr>
    </w:div>
    <w:div w:id="1913347851">
      <w:bodyDiv w:val="1"/>
      <w:marLeft w:val="0"/>
      <w:marRight w:val="0"/>
      <w:marTop w:val="0"/>
      <w:marBottom w:val="0"/>
      <w:divBdr>
        <w:top w:val="none" w:sz="0" w:space="0" w:color="auto"/>
        <w:left w:val="none" w:sz="0" w:space="0" w:color="auto"/>
        <w:bottom w:val="none" w:sz="0" w:space="0" w:color="auto"/>
        <w:right w:val="none" w:sz="0" w:space="0" w:color="auto"/>
      </w:divBdr>
    </w:div>
    <w:div w:id="1943611983">
      <w:bodyDiv w:val="1"/>
      <w:marLeft w:val="0"/>
      <w:marRight w:val="0"/>
      <w:marTop w:val="0"/>
      <w:marBottom w:val="0"/>
      <w:divBdr>
        <w:top w:val="none" w:sz="0" w:space="0" w:color="auto"/>
        <w:left w:val="none" w:sz="0" w:space="0" w:color="auto"/>
        <w:bottom w:val="none" w:sz="0" w:space="0" w:color="auto"/>
        <w:right w:val="none" w:sz="0" w:space="0" w:color="auto"/>
      </w:divBdr>
    </w:div>
    <w:div w:id="1947610973">
      <w:bodyDiv w:val="1"/>
      <w:marLeft w:val="0"/>
      <w:marRight w:val="0"/>
      <w:marTop w:val="0"/>
      <w:marBottom w:val="0"/>
      <w:divBdr>
        <w:top w:val="none" w:sz="0" w:space="0" w:color="auto"/>
        <w:left w:val="none" w:sz="0" w:space="0" w:color="auto"/>
        <w:bottom w:val="none" w:sz="0" w:space="0" w:color="auto"/>
        <w:right w:val="none" w:sz="0" w:space="0" w:color="auto"/>
      </w:divBdr>
      <w:divsChild>
        <w:div w:id="2125685166">
          <w:marLeft w:val="0"/>
          <w:marRight w:val="0"/>
          <w:marTop w:val="0"/>
          <w:marBottom w:val="0"/>
          <w:divBdr>
            <w:top w:val="none" w:sz="0" w:space="0" w:color="auto"/>
            <w:left w:val="none" w:sz="0" w:space="0" w:color="auto"/>
            <w:bottom w:val="none" w:sz="0" w:space="0" w:color="auto"/>
            <w:right w:val="none" w:sz="0" w:space="0" w:color="auto"/>
          </w:divBdr>
        </w:div>
      </w:divsChild>
    </w:div>
    <w:div w:id="1963605917">
      <w:bodyDiv w:val="1"/>
      <w:marLeft w:val="0"/>
      <w:marRight w:val="0"/>
      <w:marTop w:val="0"/>
      <w:marBottom w:val="0"/>
      <w:divBdr>
        <w:top w:val="none" w:sz="0" w:space="0" w:color="auto"/>
        <w:left w:val="none" w:sz="0" w:space="0" w:color="auto"/>
        <w:bottom w:val="none" w:sz="0" w:space="0" w:color="auto"/>
        <w:right w:val="none" w:sz="0" w:space="0" w:color="auto"/>
      </w:divBdr>
    </w:div>
    <w:div w:id="2011983137">
      <w:bodyDiv w:val="1"/>
      <w:marLeft w:val="0"/>
      <w:marRight w:val="0"/>
      <w:marTop w:val="0"/>
      <w:marBottom w:val="0"/>
      <w:divBdr>
        <w:top w:val="none" w:sz="0" w:space="0" w:color="auto"/>
        <w:left w:val="none" w:sz="0" w:space="0" w:color="auto"/>
        <w:bottom w:val="none" w:sz="0" w:space="0" w:color="auto"/>
        <w:right w:val="none" w:sz="0" w:space="0" w:color="auto"/>
      </w:divBdr>
      <w:divsChild>
        <w:div w:id="746195338">
          <w:marLeft w:val="0"/>
          <w:marRight w:val="0"/>
          <w:marTop w:val="0"/>
          <w:marBottom w:val="0"/>
          <w:divBdr>
            <w:top w:val="none" w:sz="0" w:space="0" w:color="auto"/>
            <w:left w:val="none" w:sz="0" w:space="0" w:color="auto"/>
            <w:bottom w:val="none" w:sz="0" w:space="0" w:color="auto"/>
            <w:right w:val="none" w:sz="0" w:space="0" w:color="auto"/>
          </w:divBdr>
          <w:divsChild>
            <w:div w:id="12967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7443">
      <w:bodyDiv w:val="1"/>
      <w:marLeft w:val="0"/>
      <w:marRight w:val="0"/>
      <w:marTop w:val="0"/>
      <w:marBottom w:val="0"/>
      <w:divBdr>
        <w:top w:val="none" w:sz="0" w:space="0" w:color="auto"/>
        <w:left w:val="none" w:sz="0" w:space="0" w:color="auto"/>
        <w:bottom w:val="none" w:sz="0" w:space="0" w:color="auto"/>
        <w:right w:val="none" w:sz="0" w:space="0" w:color="auto"/>
      </w:divBdr>
    </w:div>
    <w:div w:id="2089227520">
      <w:bodyDiv w:val="1"/>
      <w:marLeft w:val="0"/>
      <w:marRight w:val="0"/>
      <w:marTop w:val="0"/>
      <w:marBottom w:val="0"/>
      <w:divBdr>
        <w:top w:val="none" w:sz="0" w:space="0" w:color="auto"/>
        <w:left w:val="none" w:sz="0" w:space="0" w:color="auto"/>
        <w:bottom w:val="none" w:sz="0" w:space="0" w:color="auto"/>
        <w:right w:val="none" w:sz="0" w:space="0" w:color="auto"/>
      </w:divBdr>
      <w:divsChild>
        <w:div w:id="514735065">
          <w:marLeft w:val="0"/>
          <w:marRight w:val="0"/>
          <w:marTop w:val="0"/>
          <w:marBottom w:val="0"/>
          <w:divBdr>
            <w:top w:val="none" w:sz="0" w:space="0" w:color="auto"/>
            <w:left w:val="none" w:sz="0" w:space="0" w:color="auto"/>
            <w:bottom w:val="none" w:sz="0" w:space="0" w:color="auto"/>
            <w:right w:val="none" w:sz="0" w:space="0" w:color="auto"/>
          </w:divBdr>
        </w:div>
      </w:divsChild>
    </w:div>
    <w:div w:id="2089882319">
      <w:bodyDiv w:val="1"/>
      <w:marLeft w:val="0"/>
      <w:marRight w:val="0"/>
      <w:marTop w:val="0"/>
      <w:marBottom w:val="0"/>
      <w:divBdr>
        <w:top w:val="none" w:sz="0" w:space="0" w:color="auto"/>
        <w:left w:val="none" w:sz="0" w:space="0" w:color="auto"/>
        <w:bottom w:val="none" w:sz="0" w:space="0" w:color="auto"/>
        <w:right w:val="none" w:sz="0" w:space="0" w:color="auto"/>
      </w:divBdr>
    </w:div>
    <w:div w:id="2102800809">
      <w:bodyDiv w:val="1"/>
      <w:marLeft w:val="0"/>
      <w:marRight w:val="0"/>
      <w:marTop w:val="0"/>
      <w:marBottom w:val="0"/>
      <w:divBdr>
        <w:top w:val="none" w:sz="0" w:space="0" w:color="auto"/>
        <w:left w:val="none" w:sz="0" w:space="0" w:color="auto"/>
        <w:bottom w:val="none" w:sz="0" w:space="0" w:color="auto"/>
        <w:right w:val="none" w:sz="0" w:space="0" w:color="auto"/>
      </w:divBdr>
    </w:div>
    <w:div w:id="2114354199">
      <w:bodyDiv w:val="1"/>
      <w:marLeft w:val="0"/>
      <w:marRight w:val="0"/>
      <w:marTop w:val="0"/>
      <w:marBottom w:val="0"/>
      <w:divBdr>
        <w:top w:val="none" w:sz="0" w:space="0" w:color="auto"/>
        <w:left w:val="none" w:sz="0" w:space="0" w:color="auto"/>
        <w:bottom w:val="none" w:sz="0" w:space="0" w:color="auto"/>
        <w:right w:val="none" w:sz="0" w:space="0" w:color="auto"/>
      </w:divBdr>
    </w:div>
    <w:div w:id="2117408916">
      <w:bodyDiv w:val="1"/>
      <w:marLeft w:val="0"/>
      <w:marRight w:val="0"/>
      <w:marTop w:val="0"/>
      <w:marBottom w:val="0"/>
      <w:divBdr>
        <w:top w:val="none" w:sz="0" w:space="0" w:color="auto"/>
        <w:left w:val="none" w:sz="0" w:space="0" w:color="auto"/>
        <w:bottom w:val="none" w:sz="0" w:space="0" w:color="auto"/>
        <w:right w:val="none" w:sz="0" w:space="0" w:color="auto"/>
      </w:divBdr>
    </w:div>
    <w:div w:id="2127040611">
      <w:bodyDiv w:val="1"/>
      <w:marLeft w:val="0"/>
      <w:marRight w:val="0"/>
      <w:marTop w:val="0"/>
      <w:marBottom w:val="0"/>
      <w:divBdr>
        <w:top w:val="none" w:sz="0" w:space="0" w:color="auto"/>
        <w:left w:val="none" w:sz="0" w:space="0" w:color="auto"/>
        <w:bottom w:val="none" w:sz="0" w:space="0" w:color="auto"/>
        <w:right w:val="none" w:sz="0" w:space="0" w:color="auto"/>
      </w:divBdr>
    </w:div>
    <w:div w:id="21325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Customer%20Marketing\Consumer%20Marketing\Wavelength\Wavelength%20Briefing%20Documen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0C15473BEDBD44BFB25D32D71C230F" ma:contentTypeVersion="1" ma:contentTypeDescription="Crée un document." ma:contentTypeScope="" ma:versionID="d740add86cc028a9631da1e8230c9dc7">
  <xsd:schema xmlns:xsd="http://www.w3.org/2001/XMLSchema" xmlns:xs="http://www.w3.org/2001/XMLSchema" xmlns:p="http://schemas.microsoft.com/office/2006/metadata/properties" xmlns:ns2="http://schemas.microsoft.com/sharepoint/v3/fields" targetNamespace="http://schemas.microsoft.com/office/2006/metadata/properties" ma:root="true" ma:fieldsID="f9b551078b84d3c51608cece49eb4af8" ns2:_="">
    <xsd:import namespace="http://schemas.microsoft.com/sharepoint/v3/fields"/>
    <xsd:element name="properties">
      <xsd:complexType>
        <xsd:sequence>
          <xsd:element name="documentManagement">
            <xsd:complexType>
              <xsd:all>
                <xsd:element ref="ns2:_DCDateModifi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Date de modification" ma:description="Date à laquelle la ressource a été modifiée pour la dernière fois" ma:format="DateTime"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F1E968-5321-4FD6-8E51-24062CE6B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52B744-531C-4E5F-8468-058D56F815BF}">
  <ds:schemaRefs>
    <ds:schemaRef ds:uri="http://schemas.openxmlformats.org/officeDocument/2006/bibliography"/>
  </ds:schemaRefs>
</ds:datastoreItem>
</file>

<file path=customXml/itemProps3.xml><?xml version="1.0" encoding="utf-8"?>
<ds:datastoreItem xmlns:ds="http://schemas.openxmlformats.org/officeDocument/2006/customXml" ds:itemID="{7B8CB33B-ABDD-4034-B931-F552A80B175D}">
  <ds:schemaRefs>
    <ds:schemaRef ds:uri="http://schemas.microsoft.com/office/2006/metadata/properties"/>
    <ds:schemaRef ds:uri="http://schemas.microsoft.com/office/infopath/2007/PartnerControls"/>
    <ds:schemaRef ds:uri="http://schemas.microsoft.com/sharepoint/v3/fields"/>
  </ds:schemaRefs>
</ds:datastoreItem>
</file>

<file path=customXml/itemProps4.xml><?xml version="1.0" encoding="utf-8"?>
<ds:datastoreItem xmlns:ds="http://schemas.openxmlformats.org/officeDocument/2006/customXml" ds:itemID="{65E64DBB-0E63-48FA-AC1F-B9E04E06B3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Wavelength Briefing Document.dot</Template>
  <TotalTime>92</TotalTime>
  <Pages>1</Pages>
  <Words>1947</Words>
  <Characters>10709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Audit de sécurité</vt:lpstr>
    </vt:vector>
  </TitlesOfParts>
  <Company/>
  <LinksUpToDate>false</LinksUpToDate>
  <CharactersWithSpaces>12631</CharactersWithSpaces>
  <SharedDoc>false</SharedDoc>
  <HLinks>
    <vt:vector size="102" baseType="variant">
      <vt:variant>
        <vt:i4>2687096</vt:i4>
      </vt:variant>
      <vt:variant>
        <vt:i4>90</vt:i4>
      </vt:variant>
      <vt:variant>
        <vt:i4>0</vt:i4>
      </vt:variant>
      <vt:variant>
        <vt:i4>5</vt:i4>
      </vt:variant>
      <vt:variant>
        <vt:lpwstr>http://shp.itn.ftgroup/sites/SecPoint/standards/Rgle oprationnelle de scurit/1/ROS427 - Prescription de mot de passe France.pdf</vt:lpwstr>
      </vt:variant>
      <vt:variant>
        <vt:lpwstr/>
      </vt:variant>
      <vt:variant>
        <vt:i4>6619242</vt:i4>
      </vt:variant>
      <vt:variant>
        <vt:i4>87</vt:i4>
      </vt:variant>
      <vt:variant>
        <vt:i4>0</vt:i4>
      </vt:variant>
      <vt:variant>
        <vt:i4>5</vt:i4>
      </vt:variant>
      <vt:variant>
        <vt:lpwstr>http://shp.itn.ftgroup/sites/SecPoint/standards/pages/referentiel ITN.aspx</vt:lpwstr>
      </vt:variant>
      <vt:variant>
        <vt:lpwstr/>
      </vt:variant>
      <vt:variant>
        <vt:i4>2031664</vt:i4>
      </vt:variant>
      <vt:variant>
        <vt:i4>80</vt:i4>
      </vt:variant>
      <vt:variant>
        <vt:i4>0</vt:i4>
      </vt:variant>
      <vt:variant>
        <vt:i4>5</vt:i4>
      </vt:variant>
      <vt:variant>
        <vt:lpwstr/>
      </vt:variant>
      <vt:variant>
        <vt:lpwstr>_Toc445194896</vt:lpwstr>
      </vt:variant>
      <vt:variant>
        <vt:i4>2031664</vt:i4>
      </vt:variant>
      <vt:variant>
        <vt:i4>74</vt:i4>
      </vt:variant>
      <vt:variant>
        <vt:i4>0</vt:i4>
      </vt:variant>
      <vt:variant>
        <vt:i4>5</vt:i4>
      </vt:variant>
      <vt:variant>
        <vt:lpwstr/>
      </vt:variant>
      <vt:variant>
        <vt:lpwstr>_Toc445194895</vt:lpwstr>
      </vt:variant>
      <vt:variant>
        <vt:i4>2031664</vt:i4>
      </vt:variant>
      <vt:variant>
        <vt:i4>68</vt:i4>
      </vt:variant>
      <vt:variant>
        <vt:i4>0</vt:i4>
      </vt:variant>
      <vt:variant>
        <vt:i4>5</vt:i4>
      </vt:variant>
      <vt:variant>
        <vt:lpwstr/>
      </vt:variant>
      <vt:variant>
        <vt:lpwstr>_Toc445194894</vt:lpwstr>
      </vt:variant>
      <vt:variant>
        <vt:i4>2031664</vt:i4>
      </vt:variant>
      <vt:variant>
        <vt:i4>62</vt:i4>
      </vt:variant>
      <vt:variant>
        <vt:i4>0</vt:i4>
      </vt:variant>
      <vt:variant>
        <vt:i4>5</vt:i4>
      </vt:variant>
      <vt:variant>
        <vt:lpwstr/>
      </vt:variant>
      <vt:variant>
        <vt:lpwstr>_Toc445194893</vt:lpwstr>
      </vt:variant>
      <vt:variant>
        <vt:i4>2031664</vt:i4>
      </vt:variant>
      <vt:variant>
        <vt:i4>56</vt:i4>
      </vt:variant>
      <vt:variant>
        <vt:i4>0</vt:i4>
      </vt:variant>
      <vt:variant>
        <vt:i4>5</vt:i4>
      </vt:variant>
      <vt:variant>
        <vt:lpwstr/>
      </vt:variant>
      <vt:variant>
        <vt:lpwstr>_Toc445194892</vt:lpwstr>
      </vt:variant>
      <vt:variant>
        <vt:i4>2031664</vt:i4>
      </vt:variant>
      <vt:variant>
        <vt:i4>50</vt:i4>
      </vt:variant>
      <vt:variant>
        <vt:i4>0</vt:i4>
      </vt:variant>
      <vt:variant>
        <vt:i4>5</vt:i4>
      </vt:variant>
      <vt:variant>
        <vt:lpwstr/>
      </vt:variant>
      <vt:variant>
        <vt:lpwstr>_Toc445194891</vt:lpwstr>
      </vt:variant>
      <vt:variant>
        <vt:i4>2031664</vt:i4>
      </vt:variant>
      <vt:variant>
        <vt:i4>44</vt:i4>
      </vt:variant>
      <vt:variant>
        <vt:i4>0</vt:i4>
      </vt:variant>
      <vt:variant>
        <vt:i4>5</vt:i4>
      </vt:variant>
      <vt:variant>
        <vt:lpwstr/>
      </vt:variant>
      <vt:variant>
        <vt:lpwstr>_Toc445194890</vt:lpwstr>
      </vt:variant>
      <vt:variant>
        <vt:i4>1966128</vt:i4>
      </vt:variant>
      <vt:variant>
        <vt:i4>38</vt:i4>
      </vt:variant>
      <vt:variant>
        <vt:i4>0</vt:i4>
      </vt:variant>
      <vt:variant>
        <vt:i4>5</vt:i4>
      </vt:variant>
      <vt:variant>
        <vt:lpwstr/>
      </vt:variant>
      <vt:variant>
        <vt:lpwstr>_Toc445194889</vt:lpwstr>
      </vt:variant>
      <vt:variant>
        <vt:i4>1966128</vt:i4>
      </vt:variant>
      <vt:variant>
        <vt:i4>32</vt:i4>
      </vt:variant>
      <vt:variant>
        <vt:i4>0</vt:i4>
      </vt:variant>
      <vt:variant>
        <vt:i4>5</vt:i4>
      </vt:variant>
      <vt:variant>
        <vt:lpwstr/>
      </vt:variant>
      <vt:variant>
        <vt:lpwstr>_Toc445194888</vt:lpwstr>
      </vt:variant>
      <vt:variant>
        <vt:i4>1966128</vt:i4>
      </vt:variant>
      <vt:variant>
        <vt:i4>26</vt:i4>
      </vt:variant>
      <vt:variant>
        <vt:i4>0</vt:i4>
      </vt:variant>
      <vt:variant>
        <vt:i4>5</vt:i4>
      </vt:variant>
      <vt:variant>
        <vt:lpwstr/>
      </vt:variant>
      <vt:variant>
        <vt:lpwstr>_Toc445194887</vt:lpwstr>
      </vt:variant>
      <vt:variant>
        <vt:i4>1966128</vt:i4>
      </vt:variant>
      <vt:variant>
        <vt:i4>20</vt:i4>
      </vt:variant>
      <vt:variant>
        <vt:i4>0</vt:i4>
      </vt:variant>
      <vt:variant>
        <vt:i4>5</vt:i4>
      </vt:variant>
      <vt:variant>
        <vt:lpwstr/>
      </vt:variant>
      <vt:variant>
        <vt:lpwstr>_Toc445194886</vt:lpwstr>
      </vt:variant>
      <vt:variant>
        <vt:i4>1966128</vt:i4>
      </vt:variant>
      <vt:variant>
        <vt:i4>14</vt:i4>
      </vt:variant>
      <vt:variant>
        <vt:i4>0</vt:i4>
      </vt:variant>
      <vt:variant>
        <vt:i4>5</vt:i4>
      </vt:variant>
      <vt:variant>
        <vt:lpwstr/>
      </vt:variant>
      <vt:variant>
        <vt:lpwstr>_Toc445194885</vt:lpwstr>
      </vt:variant>
      <vt:variant>
        <vt:i4>6619242</vt:i4>
      </vt:variant>
      <vt:variant>
        <vt:i4>9</vt:i4>
      </vt:variant>
      <vt:variant>
        <vt:i4>0</vt:i4>
      </vt:variant>
      <vt:variant>
        <vt:i4>5</vt:i4>
      </vt:variant>
      <vt:variant>
        <vt:lpwstr>http://shp.itn.ftgroup/sites/SecPoint/standards/pages/referentiel ITN.aspx</vt:lpwstr>
      </vt:variant>
      <vt:variant>
        <vt:lpwstr/>
      </vt:variant>
      <vt:variant>
        <vt:i4>7602208</vt:i4>
      </vt:variant>
      <vt:variant>
        <vt:i4>6</vt:i4>
      </vt:variant>
      <vt:variant>
        <vt:i4>0</vt:i4>
      </vt:variant>
      <vt:variant>
        <vt:i4>5</vt:i4>
      </vt:variant>
      <vt:variant>
        <vt:lpwstr>http://shp.itn.ftgroup/sites/ITNSECportal/Standards/Forms/AllItems.aspx</vt:lpwstr>
      </vt:variant>
      <vt:variant>
        <vt:lpwstr/>
      </vt:variant>
      <vt:variant>
        <vt:i4>7995505</vt:i4>
      </vt:variant>
      <vt:variant>
        <vt:i4>3</vt:i4>
      </vt:variant>
      <vt:variant>
        <vt:i4>0</vt:i4>
      </vt:variant>
      <vt:variant>
        <vt:i4>5</vt:i4>
      </vt:variant>
      <vt:variant>
        <vt:lpwstr>http://intranet.com.ftgroup/teams/h28i/en/Securitystandards/Documents/FT_DSEC2012_GroupGlobalSecurityStandards_V1.0 Edition 4_25062013.docx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sécurité</dc:title>
  <dc:subject>Rapport d'audit technique</dc:subject>
  <dc:creator>HIRWA Kevin</dc:creator>
  <cp:lastModifiedBy>PengChao</cp:lastModifiedBy>
  <cp:revision>6</cp:revision>
  <cp:lastPrinted>2024-01-26T22:00:00Z</cp:lastPrinted>
  <dcterms:created xsi:type="dcterms:W3CDTF">2024-01-17T15:13:00Z</dcterms:created>
  <dcterms:modified xsi:type="dcterms:W3CDTF">2024-01-26T22:00:00Z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tatut">
    <vt:lpwstr>Finalisé</vt:lpwstr>
  </property>
  <property fmtid="{D5CDD505-2E9C-101B-9397-08002B2CF9AE}" pid="4" name="Niveau de confidentialité">
    <vt:lpwstr>Interne FT</vt:lpwstr>
  </property>
  <property fmtid="{D5CDD505-2E9C-101B-9397-08002B2CF9AE}" pid="5" name="Type de document">
    <vt:lpwstr>Document interne</vt:lpwstr>
  </property>
  <property fmtid="{D5CDD505-2E9C-101B-9397-08002B2CF9AE}" pid="6" name="Langue">
    <vt:lpwstr>FR</vt:lpwstr>
  </property>
  <property fmtid="{D5CDD505-2E9C-101B-9397-08002B2CF9AE}" pid="7" name="Mots clés">
    <vt:lpwstr/>
  </property>
  <property fmtid="{D5CDD505-2E9C-101B-9397-08002B2CF9AE}" pid="8" name="Origine">
    <vt:lpwstr>Interne</vt:lpwstr>
  </property>
  <property fmtid="{D5CDD505-2E9C-101B-9397-08002B2CF9AE}" pid="9" name="Description0">
    <vt:lpwstr/>
  </property>
  <property fmtid="{D5CDD505-2E9C-101B-9397-08002B2CF9AE}" pid="10" name="Auteur">
    <vt:lpwstr/>
  </property>
  <property fmtid="{D5CDD505-2E9C-101B-9397-08002B2CF9AE}" pid="11" name="ContentTypeId">
    <vt:lpwstr>0x010100E10C15473BEDBD44BFB25D32D71C230F</vt:lpwstr>
  </property>
  <property fmtid="{D5CDD505-2E9C-101B-9397-08002B2CF9AE}" pid="12" name="ClassificationContentMarkingHeaderShapeIds">
    <vt:lpwstr>927f070,3c77bdb8,7a18480e</vt:lpwstr>
  </property>
  <property fmtid="{D5CDD505-2E9C-101B-9397-08002B2CF9AE}" pid="13" name="ClassificationContentMarkingHeaderFontProps">
    <vt:lpwstr>#cf022b,8,Tahoma</vt:lpwstr>
  </property>
  <property fmtid="{D5CDD505-2E9C-101B-9397-08002B2CF9AE}" pid="14" name="ClassificationContentMarkingHeaderText">
    <vt:lpwstr>               C2 - Restricted use</vt:lpwstr>
  </property>
  <property fmtid="{D5CDD505-2E9C-101B-9397-08002B2CF9AE}" pid="15" name="MSIP_Label_c5e6e129-f928-4a05-ae32-d838f6b21bdd_Enabled">
    <vt:lpwstr>true</vt:lpwstr>
  </property>
  <property fmtid="{D5CDD505-2E9C-101B-9397-08002B2CF9AE}" pid="16" name="MSIP_Label_c5e6e129-f928-4a05-ae32-d838f6b21bdd_SetDate">
    <vt:lpwstr>2024-01-11T11:46:43Z</vt:lpwstr>
  </property>
  <property fmtid="{D5CDD505-2E9C-101B-9397-08002B2CF9AE}" pid="17" name="MSIP_Label_c5e6e129-f928-4a05-ae32-d838f6b21bdd_Method">
    <vt:lpwstr>Standard</vt:lpwstr>
  </property>
  <property fmtid="{D5CDD505-2E9C-101B-9397-08002B2CF9AE}" pid="18" name="MSIP_Label_c5e6e129-f928-4a05-ae32-d838f6b21bdd_Name">
    <vt:lpwstr>EN Restricted use</vt:lpwstr>
  </property>
  <property fmtid="{D5CDD505-2E9C-101B-9397-08002B2CF9AE}" pid="19" name="MSIP_Label_c5e6e129-f928-4a05-ae32-d838f6b21bdd_SiteId">
    <vt:lpwstr>8b87af7d-8647-4dc7-8df4-5f69a2011bb5</vt:lpwstr>
  </property>
  <property fmtid="{D5CDD505-2E9C-101B-9397-08002B2CF9AE}" pid="20" name="MSIP_Label_c5e6e129-f928-4a05-ae32-d838f6b21bdd_ActionId">
    <vt:lpwstr>35718a8a-67c3-4e2f-94db-e78ae3c5e090</vt:lpwstr>
  </property>
  <property fmtid="{D5CDD505-2E9C-101B-9397-08002B2CF9AE}" pid="21" name="MSIP_Label_c5e6e129-f928-4a05-ae32-d838f6b21bdd_ContentBits">
    <vt:lpwstr>3</vt:lpwstr>
  </property>
</Properties>
</file>